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CCF04" w14:textId="704E9FA7" w:rsidR="001F4D56" w:rsidRDefault="001F4D56" w:rsidP="00FD26DA">
      <w:r>
        <w:t>444444444444</w:t>
      </w:r>
    </w:p>
    <w:sdt>
      <w:sdtPr>
        <w:id w:val="-1982907746"/>
        <w:docPartObj>
          <w:docPartGallery w:val="Cover Pages"/>
          <w:docPartUnique/>
        </w:docPartObj>
      </w:sdtPr>
      <w:sdtEndPr>
        <w:rPr>
          <w:i/>
          <w:iCs/>
        </w:rPr>
      </w:sdtEndPr>
      <w:sdtContent>
        <w:p w14:paraId="35FA72E0" w14:textId="2A1F6FB2" w:rsidR="003822F0" w:rsidRDefault="003822F0" w:rsidP="00FD26DA">
          <w:r>
            <w:rPr>
              <w:noProof/>
            </w:rPr>
            <mc:AlternateContent>
              <mc:Choice Requires="wpg">
                <w:drawing>
                  <wp:anchor distT="0" distB="0" distL="114300" distR="114300" simplePos="0" relativeHeight="251658243" behindDoc="0" locked="0" layoutInCell="1" allowOverlap="1" wp14:anchorId="6415DDE7" wp14:editId="35EEE1A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04BB80" id="Grou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92278f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28538B60" wp14:editId="2816B53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536C29" w14:textId="3B8A5553" w:rsidR="00FB13DB" w:rsidRDefault="00FB13DB">
                                <w:pPr>
                                  <w:pStyle w:val="NoSpacing"/>
                                  <w:jc w:val="right"/>
                                  <w:rPr>
                                    <w:color w:val="595959" w:themeColor="text1" w:themeTint="A6"/>
                                    <w:sz w:val="28"/>
                                    <w:szCs w:val="28"/>
                                  </w:rPr>
                                </w:pPr>
                                <w:r w:rsidRPr="00821F15">
                                  <w:rPr>
                                    <w:color w:val="595959" w:themeColor="text1" w:themeTint="A6"/>
                                    <w:sz w:val="28"/>
                                    <w:szCs w:val="28"/>
                                  </w:rPr>
                                  <w:t>KEVIN BROWN: S3831353, LYNETTE KEMP: S3728067, JOSHUA LISHMAN: S3829198, TEGAN O’NEILL: S3831038, &amp; LORI WILLIAMS: S3824209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538B60"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13536C29" w14:textId="3B8A5553" w:rsidR="00FB13DB" w:rsidRDefault="00FB13DB">
                          <w:pPr>
                            <w:pStyle w:val="NoSpacing"/>
                            <w:jc w:val="right"/>
                            <w:rPr>
                              <w:color w:val="595959" w:themeColor="text1" w:themeTint="A6"/>
                              <w:sz w:val="28"/>
                              <w:szCs w:val="28"/>
                            </w:rPr>
                          </w:pPr>
                          <w:r w:rsidRPr="00821F15">
                            <w:rPr>
                              <w:color w:val="595959" w:themeColor="text1" w:themeTint="A6"/>
                              <w:sz w:val="28"/>
                              <w:szCs w:val="28"/>
                            </w:rPr>
                            <w:t>KEVIN BROWN: S3831353, LYNETTE KEMP: S3728067, JOSHUA LISHMAN: S3829198, TEGAN O’NEILL: S3831038, &amp; LORI WILLIAMS: S3824209</w:t>
                          </w:r>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0A321868" wp14:editId="3EDF0E1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6F572" w14:textId="77777777" w:rsidR="00FB13DB" w:rsidRDefault="00FB13DB">
                                <w:pPr>
                                  <w:pStyle w:val="NoSpacing"/>
                                  <w:jc w:val="right"/>
                                  <w:rPr>
                                    <w:color w:val="92278F" w:themeColor="accent1"/>
                                    <w:sz w:val="28"/>
                                    <w:szCs w:val="28"/>
                                  </w:rPr>
                                </w:pPr>
                                <w:r>
                                  <w:rPr>
                                    <w:color w:val="92278F"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AC31EA3" w14:textId="094700A4" w:rsidR="00FB13DB" w:rsidRDefault="00FB13DB">
                                    <w:pPr>
                                      <w:pStyle w:val="NoSpacing"/>
                                      <w:jc w:val="right"/>
                                      <w:rPr>
                                        <w:color w:val="595959" w:themeColor="text1" w:themeTint="A6"/>
                                        <w:sz w:val="20"/>
                                        <w:szCs w:val="20"/>
                                      </w:rPr>
                                    </w:pPr>
                                    <w:r>
                                      <w:rPr>
                                        <w:color w:val="595959" w:themeColor="text1" w:themeTint="A6"/>
                                        <w:sz w:val="20"/>
                                        <w:szCs w:val="20"/>
                                      </w:rPr>
                                      <w:t xml:space="preserve">Project by ColourTECH on the development of the Computerised Accelerator Safety Device (CASD) to improve vehicle safety by limiting the speed of the vehicle to the </w:t>
                                    </w:r>
                                    <w:r w:rsidR="007A3421">
                                      <w:rPr>
                                        <w:color w:val="595959" w:themeColor="text1" w:themeTint="A6"/>
                                        <w:sz w:val="20"/>
                                        <w:szCs w:val="20"/>
                                      </w:rPr>
                                      <w:t>posted</w:t>
                                    </w:r>
                                    <w:r>
                                      <w:rPr>
                                        <w:color w:val="595959" w:themeColor="text1" w:themeTint="A6"/>
                                        <w:sz w:val="20"/>
                                        <w:szCs w:val="20"/>
                                      </w:rPr>
                                      <w:t xml:space="preserve"> speed limit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A321868"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BC6F572" w14:textId="77777777" w:rsidR="00FB13DB" w:rsidRDefault="00FB13DB">
                          <w:pPr>
                            <w:pStyle w:val="NoSpacing"/>
                            <w:jc w:val="right"/>
                            <w:rPr>
                              <w:color w:val="92278F" w:themeColor="accent1"/>
                              <w:sz w:val="28"/>
                              <w:szCs w:val="28"/>
                            </w:rPr>
                          </w:pPr>
                          <w:r>
                            <w:rPr>
                              <w:color w:val="92278F"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AC31EA3" w14:textId="094700A4" w:rsidR="00FB13DB" w:rsidRDefault="00FB13DB">
                              <w:pPr>
                                <w:pStyle w:val="NoSpacing"/>
                                <w:jc w:val="right"/>
                                <w:rPr>
                                  <w:color w:val="595959" w:themeColor="text1" w:themeTint="A6"/>
                                  <w:sz w:val="20"/>
                                  <w:szCs w:val="20"/>
                                </w:rPr>
                              </w:pPr>
                              <w:r>
                                <w:rPr>
                                  <w:color w:val="595959" w:themeColor="text1" w:themeTint="A6"/>
                                  <w:sz w:val="20"/>
                                  <w:szCs w:val="20"/>
                                </w:rPr>
                                <w:t xml:space="preserve">Project by ColourTECH on the development of the Computerised Accelerator Safety Device (CASD) to improve vehicle safety by limiting the speed of the vehicle to the </w:t>
                              </w:r>
                              <w:r w:rsidR="007A3421">
                                <w:rPr>
                                  <w:color w:val="595959" w:themeColor="text1" w:themeTint="A6"/>
                                  <w:sz w:val="20"/>
                                  <w:szCs w:val="20"/>
                                </w:rPr>
                                <w:t>posted</w:t>
                              </w:r>
                              <w:r>
                                <w:rPr>
                                  <w:color w:val="595959" w:themeColor="text1" w:themeTint="A6"/>
                                  <w:sz w:val="20"/>
                                  <w:szCs w:val="20"/>
                                </w:rPr>
                                <w:t xml:space="preserve"> speed limit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E2B9C89" wp14:editId="3A20FF0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9F6F8" w14:textId="16596B4F" w:rsidR="00FB13DB" w:rsidRDefault="0048335A">
                                <w:pPr>
                                  <w:jc w:val="right"/>
                                  <w:rPr>
                                    <w:color w:val="92278F" w:themeColor="accent1"/>
                                    <w:sz w:val="64"/>
                                    <w:szCs w:val="64"/>
                                  </w:rPr>
                                </w:pPr>
                                <w:sdt>
                                  <w:sdtPr>
                                    <w:rPr>
                                      <w:caps/>
                                      <w:color w:val="92278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B13DB" w:rsidRPr="006501DF">
                                      <w:rPr>
                                        <w:caps/>
                                        <w:color w:val="92278F" w:themeColor="accent1"/>
                                        <w:sz w:val="64"/>
                                        <w:szCs w:val="64"/>
                                      </w:rPr>
                                      <w:t>Assessment 3: Our IT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54762B" w14:textId="5E42AE0F" w:rsidR="00FB13DB" w:rsidRDefault="00FB13DB" w:rsidP="007F46C6">
                                    <w:pPr>
                                      <w:jc w:val="right"/>
                                      <w:rPr>
                                        <w:smallCaps/>
                                        <w:color w:val="404040" w:themeColor="text1" w:themeTint="BF"/>
                                        <w:sz w:val="36"/>
                                        <w:szCs w:val="36"/>
                                      </w:rPr>
                                    </w:pPr>
                                    <w:r>
                                      <w:rPr>
                                        <w:color w:val="404040" w:themeColor="text1" w:themeTint="BF"/>
                                        <w:sz w:val="36"/>
                                        <w:szCs w:val="36"/>
                                      </w:rPr>
                                      <w:t>ColourTech Computerised Accelerator Safety Device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E2B9C89"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E09F6F8" w14:textId="16596B4F" w:rsidR="00FB13DB" w:rsidRDefault="003B710D">
                          <w:pPr>
                            <w:jc w:val="right"/>
                            <w:rPr>
                              <w:color w:val="92278F" w:themeColor="accent1"/>
                              <w:sz w:val="64"/>
                              <w:szCs w:val="64"/>
                            </w:rPr>
                          </w:pPr>
                          <w:sdt>
                            <w:sdtPr>
                              <w:rPr>
                                <w:caps/>
                                <w:color w:val="92278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B13DB" w:rsidRPr="006501DF">
                                <w:rPr>
                                  <w:caps/>
                                  <w:color w:val="92278F" w:themeColor="accent1"/>
                                  <w:sz w:val="64"/>
                                  <w:szCs w:val="64"/>
                                </w:rPr>
                                <w:t>Assessment 3: Our IT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54762B" w14:textId="5E42AE0F" w:rsidR="00FB13DB" w:rsidRDefault="00FB13DB" w:rsidP="007F46C6">
                              <w:pPr>
                                <w:jc w:val="right"/>
                                <w:rPr>
                                  <w:smallCaps/>
                                  <w:color w:val="404040" w:themeColor="text1" w:themeTint="BF"/>
                                  <w:sz w:val="36"/>
                                  <w:szCs w:val="36"/>
                                </w:rPr>
                              </w:pPr>
                              <w:r>
                                <w:rPr>
                                  <w:color w:val="404040" w:themeColor="text1" w:themeTint="BF"/>
                                  <w:sz w:val="36"/>
                                  <w:szCs w:val="36"/>
                                </w:rPr>
                                <w:t>ColourTech Computerised Accelerator Safety Device</w:t>
                              </w:r>
                            </w:p>
                          </w:sdtContent>
                        </w:sdt>
                      </w:txbxContent>
                    </v:textbox>
                    <w10:wrap type="square" anchorx="page" anchory="page"/>
                  </v:shape>
                </w:pict>
              </mc:Fallback>
            </mc:AlternateContent>
          </w:r>
        </w:p>
        <w:p w14:paraId="71BAA587" w14:textId="35213155" w:rsidR="003822F0" w:rsidRDefault="00536C1B" w:rsidP="00FD26DA">
          <w:r w:rsidRPr="00536C1B">
            <w:rPr>
              <w:i/>
              <w:iCs/>
              <w:noProof/>
            </w:rPr>
            <mc:AlternateContent>
              <mc:Choice Requires="wps">
                <w:drawing>
                  <wp:anchor distT="91440" distB="91440" distL="114300" distR="114300" simplePos="0" relativeHeight="251658244" behindDoc="0" locked="0" layoutInCell="1" allowOverlap="1" wp14:anchorId="556E594D" wp14:editId="7B1784CD">
                    <wp:simplePos x="0" y="0"/>
                    <wp:positionH relativeFrom="page">
                      <wp:posOffset>6229350</wp:posOffset>
                    </wp:positionH>
                    <wp:positionV relativeFrom="paragraph">
                      <wp:posOffset>3153410</wp:posOffset>
                    </wp:positionV>
                    <wp:extent cx="5048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3985"/>
                            </a:xfrm>
                            <a:prstGeom prst="rect">
                              <a:avLst/>
                            </a:prstGeom>
                            <a:noFill/>
                            <a:ln w="9525">
                              <a:noFill/>
                              <a:miter lim="800000"/>
                              <a:headEnd/>
                              <a:tailEnd/>
                            </a:ln>
                          </wps:spPr>
                          <wps:txbx>
                            <w:txbxContent>
                              <w:p w14:paraId="5FF06EB0" w14:textId="549C7755" w:rsidR="00FB13DB" w:rsidRDefault="00FB13DB">
                                <w:pPr>
                                  <w:pBdr>
                                    <w:top w:val="single" w:sz="24" w:space="8" w:color="92278F" w:themeColor="accent1"/>
                                    <w:bottom w:val="single" w:sz="24" w:space="8" w:color="92278F" w:themeColor="accent1"/>
                                  </w:pBdr>
                                  <w:spacing w:after="0"/>
                                  <w:rPr>
                                    <w:i/>
                                    <w:iCs/>
                                    <w:color w:val="92278F" w:themeColor="accent1"/>
                                    <w:sz w:val="24"/>
                                  </w:rPr>
                                </w:pPr>
                                <w:r>
                                  <w:rPr>
                                    <w:i/>
                                    <w:iCs/>
                                    <w:color w:val="92278F" w:themeColor="accent1"/>
                                    <w:sz w:val="24"/>
                                    <w:szCs w:val="24"/>
                                  </w:rPr>
                                  <w:t>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6E594D" id="Text Box 2" o:spid="_x0000_s1029" type="#_x0000_t202" style="position:absolute;margin-left:490.5pt;margin-top:248.3pt;width:39.75pt;height:110.55pt;z-index:25165824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" filled="f" stroked="f">
                    <v:textbox style="mso-fit-shape-to-text:t">
                      <w:txbxContent>
                        <w:p w14:paraId="5FF06EB0" w14:textId="549C7755" w:rsidR="00FB13DB" w:rsidRDefault="00FB13DB">
                          <w:pPr>
                            <w:pBdr>
                              <w:top w:val="single" w:sz="24" w:space="8" w:color="92278F" w:themeColor="accent1"/>
                              <w:bottom w:val="single" w:sz="24" w:space="8" w:color="92278F" w:themeColor="accent1"/>
                            </w:pBdr>
                            <w:spacing w:after="0"/>
                            <w:rPr>
                              <w:i/>
                              <w:iCs/>
                              <w:color w:val="92278F" w:themeColor="accent1"/>
                              <w:sz w:val="24"/>
                            </w:rPr>
                          </w:pPr>
                          <w:r>
                            <w:rPr>
                              <w:i/>
                              <w:iCs/>
                              <w:color w:val="92278F" w:themeColor="accent1"/>
                              <w:sz w:val="24"/>
                              <w:szCs w:val="24"/>
                            </w:rPr>
                            <w:t>2020</w:t>
                          </w:r>
                        </w:p>
                      </w:txbxContent>
                    </v:textbox>
                    <w10:wrap type="topAndBottom" anchorx="page"/>
                  </v:shape>
                </w:pict>
              </mc:Fallback>
            </mc:AlternateContent>
          </w:r>
          <w:r w:rsidR="003822F0">
            <w:rPr>
              <w:i/>
              <w:iCs/>
            </w:rPr>
            <w:br w:type="page"/>
          </w:r>
        </w:p>
      </w:sdtContent>
    </w:sdt>
    <w:sdt>
      <w:sdtPr>
        <w:rPr>
          <w:rFonts w:asciiTheme="minorHAnsi" w:eastAsiaTheme="minorHAnsi" w:hAnsiTheme="minorHAnsi" w:cstheme="minorBidi"/>
          <w:b w:val="0"/>
          <w:bCs w:val="0"/>
          <w:color w:val="auto"/>
          <w:sz w:val="22"/>
          <w:szCs w:val="22"/>
        </w:rPr>
        <w:id w:val="-1565560099"/>
        <w:docPartObj>
          <w:docPartGallery w:val="Table of Contents"/>
          <w:docPartUnique/>
        </w:docPartObj>
      </w:sdtPr>
      <w:sdtEndPr>
        <w:rPr>
          <w:noProof/>
        </w:rPr>
      </w:sdtEndPr>
      <w:sdtContent>
        <w:p w14:paraId="175EAE75" w14:textId="639474F7" w:rsidR="00290579" w:rsidRDefault="00290579" w:rsidP="00FD26DA">
          <w:pPr>
            <w:pStyle w:val="TOCHeading"/>
          </w:pPr>
          <w:r>
            <w:t>Contents</w:t>
          </w:r>
        </w:p>
        <w:p w14:paraId="3981E908" w14:textId="1E2C284C" w:rsidR="001B7572" w:rsidRDefault="000F79DA">
          <w:pPr>
            <w:pStyle w:val="TOC1"/>
            <w:tabs>
              <w:tab w:val="right" w:leader="dot" w:pos="9016"/>
            </w:tabs>
            <w:rPr>
              <w:rFonts w:eastAsiaTheme="minorEastAsia"/>
              <w:noProof/>
              <w:lang w:eastAsia="en-AU"/>
            </w:rPr>
          </w:pPr>
          <w:r>
            <w:fldChar w:fldCharType="begin"/>
          </w:r>
          <w:r>
            <w:instrText xml:space="preserve"> TOC \o "1-2" \h \z \u </w:instrText>
          </w:r>
          <w:r>
            <w:fldChar w:fldCharType="separate"/>
          </w:r>
          <w:hyperlink w:anchor="_Toc32694175" w:history="1">
            <w:r w:rsidR="001B7572" w:rsidRPr="009A21C3">
              <w:rPr>
                <w:rStyle w:val="Hyperlink"/>
                <w:noProof/>
              </w:rPr>
              <w:t>Team Profile</w:t>
            </w:r>
            <w:r w:rsidR="001B7572">
              <w:rPr>
                <w:noProof/>
                <w:webHidden/>
              </w:rPr>
              <w:tab/>
            </w:r>
            <w:r w:rsidR="001B7572">
              <w:rPr>
                <w:noProof/>
                <w:webHidden/>
              </w:rPr>
              <w:fldChar w:fldCharType="begin"/>
            </w:r>
            <w:r w:rsidR="001B7572">
              <w:rPr>
                <w:noProof/>
                <w:webHidden/>
              </w:rPr>
              <w:instrText xml:space="preserve"> PAGEREF _Toc32694175 \h </w:instrText>
            </w:r>
            <w:r w:rsidR="001B7572">
              <w:rPr>
                <w:noProof/>
                <w:webHidden/>
              </w:rPr>
            </w:r>
            <w:r w:rsidR="001B7572">
              <w:rPr>
                <w:noProof/>
                <w:webHidden/>
              </w:rPr>
              <w:fldChar w:fldCharType="separate"/>
            </w:r>
            <w:r w:rsidR="001B7572">
              <w:rPr>
                <w:noProof/>
                <w:webHidden/>
              </w:rPr>
              <w:t>2</w:t>
            </w:r>
            <w:r w:rsidR="001B7572">
              <w:rPr>
                <w:noProof/>
                <w:webHidden/>
              </w:rPr>
              <w:fldChar w:fldCharType="end"/>
            </w:r>
          </w:hyperlink>
        </w:p>
        <w:p w14:paraId="47D5BBC9" w14:textId="4CC5BCE1" w:rsidR="001B7572" w:rsidRDefault="0048335A">
          <w:pPr>
            <w:pStyle w:val="TOC2"/>
            <w:tabs>
              <w:tab w:val="right" w:leader="dot" w:pos="9016"/>
            </w:tabs>
            <w:rPr>
              <w:rFonts w:eastAsiaTheme="minorEastAsia"/>
              <w:noProof/>
              <w:lang w:eastAsia="en-AU"/>
            </w:rPr>
          </w:pPr>
          <w:hyperlink w:anchor="_Toc32694176" w:history="1">
            <w:r w:rsidR="001B7572" w:rsidRPr="009A21C3">
              <w:rPr>
                <w:rStyle w:val="Hyperlink"/>
                <w:noProof/>
              </w:rPr>
              <w:t>Team Name</w:t>
            </w:r>
            <w:r w:rsidR="001B7572">
              <w:rPr>
                <w:noProof/>
                <w:webHidden/>
              </w:rPr>
              <w:tab/>
            </w:r>
            <w:r w:rsidR="001B7572">
              <w:rPr>
                <w:noProof/>
                <w:webHidden/>
              </w:rPr>
              <w:fldChar w:fldCharType="begin"/>
            </w:r>
            <w:r w:rsidR="001B7572">
              <w:rPr>
                <w:noProof/>
                <w:webHidden/>
              </w:rPr>
              <w:instrText xml:space="preserve"> PAGEREF _Toc32694176 \h </w:instrText>
            </w:r>
            <w:r w:rsidR="001B7572">
              <w:rPr>
                <w:noProof/>
                <w:webHidden/>
              </w:rPr>
            </w:r>
            <w:r w:rsidR="001B7572">
              <w:rPr>
                <w:noProof/>
                <w:webHidden/>
              </w:rPr>
              <w:fldChar w:fldCharType="separate"/>
            </w:r>
            <w:r w:rsidR="001B7572">
              <w:rPr>
                <w:noProof/>
                <w:webHidden/>
              </w:rPr>
              <w:t>2</w:t>
            </w:r>
            <w:r w:rsidR="001B7572">
              <w:rPr>
                <w:noProof/>
                <w:webHidden/>
              </w:rPr>
              <w:fldChar w:fldCharType="end"/>
            </w:r>
          </w:hyperlink>
        </w:p>
        <w:p w14:paraId="6D91ECBA" w14:textId="39B6021C" w:rsidR="001B7572" w:rsidRDefault="0048335A">
          <w:pPr>
            <w:pStyle w:val="TOC2"/>
            <w:tabs>
              <w:tab w:val="right" w:leader="dot" w:pos="9016"/>
            </w:tabs>
            <w:rPr>
              <w:rFonts w:eastAsiaTheme="minorEastAsia"/>
              <w:noProof/>
              <w:lang w:eastAsia="en-AU"/>
            </w:rPr>
          </w:pPr>
          <w:hyperlink w:anchor="_Toc32694177" w:history="1">
            <w:r w:rsidR="001B7572" w:rsidRPr="009A21C3">
              <w:rPr>
                <w:rStyle w:val="Hyperlink"/>
                <w:noProof/>
              </w:rPr>
              <w:t>Personal Information</w:t>
            </w:r>
            <w:r w:rsidR="001B7572">
              <w:rPr>
                <w:noProof/>
                <w:webHidden/>
              </w:rPr>
              <w:tab/>
            </w:r>
            <w:r w:rsidR="001B7572">
              <w:rPr>
                <w:noProof/>
                <w:webHidden/>
              </w:rPr>
              <w:fldChar w:fldCharType="begin"/>
            </w:r>
            <w:r w:rsidR="001B7572">
              <w:rPr>
                <w:noProof/>
                <w:webHidden/>
              </w:rPr>
              <w:instrText xml:space="preserve"> PAGEREF _Toc32694177 \h </w:instrText>
            </w:r>
            <w:r w:rsidR="001B7572">
              <w:rPr>
                <w:noProof/>
                <w:webHidden/>
              </w:rPr>
            </w:r>
            <w:r w:rsidR="001B7572">
              <w:rPr>
                <w:noProof/>
                <w:webHidden/>
              </w:rPr>
              <w:fldChar w:fldCharType="separate"/>
            </w:r>
            <w:r w:rsidR="001B7572">
              <w:rPr>
                <w:noProof/>
                <w:webHidden/>
              </w:rPr>
              <w:t>2</w:t>
            </w:r>
            <w:r w:rsidR="001B7572">
              <w:rPr>
                <w:noProof/>
                <w:webHidden/>
              </w:rPr>
              <w:fldChar w:fldCharType="end"/>
            </w:r>
          </w:hyperlink>
        </w:p>
        <w:p w14:paraId="12338C31" w14:textId="01807CEB" w:rsidR="001B7572" w:rsidRDefault="0048335A">
          <w:pPr>
            <w:pStyle w:val="TOC2"/>
            <w:tabs>
              <w:tab w:val="right" w:leader="dot" w:pos="9016"/>
            </w:tabs>
            <w:rPr>
              <w:rFonts w:eastAsiaTheme="minorEastAsia"/>
              <w:noProof/>
              <w:lang w:eastAsia="en-AU"/>
            </w:rPr>
          </w:pPr>
          <w:hyperlink w:anchor="_Toc32694178" w:history="1">
            <w:r w:rsidR="001B7572" w:rsidRPr="009A21C3">
              <w:rPr>
                <w:rStyle w:val="Hyperlink"/>
                <w:noProof/>
              </w:rPr>
              <w:t>Group Processes</w:t>
            </w:r>
            <w:r w:rsidR="001B7572">
              <w:rPr>
                <w:noProof/>
                <w:webHidden/>
              </w:rPr>
              <w:tab/>
            </w:r>
            <w:r w:rsidR="001B7572">
              <w:rPr>
                <w:noProof/>
                <w:webHidden/>
              </w:rPr>
              <w:fldChar w:fldCharType="begin"/>
            </w:r>
            <w:r w:rsidR="001B7572">
              <w:rPr>
                <w:noProof/>
                <w:webHidden/>
              </w:rPr>
              <w:instrText xml:space="preserve"> PAGEREF _Toc32694178 \h </w:instrText>
            </w:r>
            <w:r w:rsidR="001B7572">
              <w:rPr>
                <w:noProof/>
                <w:webHidden/>
              </w:rPr>
            </w:r>
            <w:r w:rsidR="001B7572">
              <w:rPr>
                <w:noProof/>
                <w:webHidden/>
              </w:rPr>
              <w:fldChar w:fldCharType="separate"/>
            </w:r>
            <w:r w:rsidR="001B7572">
              <w:rPr>
                <w:noProof/>
                <w:webHidden/>
              </w:rPr>
              <w:t>3</w:t>
            </w:r>
            <w:r w:rsidR="001B7572">
              <w:rPr>
                <w:noProof/>
                <w:webHidden/>
              </w:rPr>
              <w:fldChar w:fldCharType="end"/>
            </w:r>
          </w:hyperlink>
        </w:p>
        <w:p w14:paraId="5E95E793" w14:textId="4FAFD88F" w:rsidR="001B7572" w:rsidRDefault="0048335A">
          <w:pPr>
            <w:pStyle w:val="TOC2"/>
            <w:tabs>
              <w:tab w:val="right" w:leader="dot" w:pos="9016"/>
            </w:tabs>
            <w:rPr>
              <w:rFonts w:eastAsiaTheme="minorEastAsia"/>
              <w:noProof/>
              <w:lang w:eastAsia="en-AU"/>
            </w:rPr>
          </w:pPr>
          <w:hyperlink w:anchor="_Toc32694179" w:history="1">
            <w:r w:rsidR="001B7572" w:rsidRPr="009A21C3">
              <w:rPr>
                <w:rStyle w:val="Hyperlink"/>
                <w:noProof/>
              </w:rPr>
              <w:t>Career Plans</w:t>
            </w:r>
            <w:r w:rsidR="001B7572">
              <w:rPr>
                <w:noProof/>
                <w:webHidden/>
              </w:rPr>
              <w:tab/>
            </w:r>
            <w:r w:rsidR="001B7572">
              <w:rPr>
                <w:noProof/>
                <w:webHidden/>
              </w:rPr>
              <w:fldChar w:fldCharType="begin"/>
            </w:r>
            <w:r w:rsidR="001B7572">
              <w:rPr>
                <w:noProof/>
                <w:webHidden/>
              </w:rPr>
              <w:instrText xml:space="preserve"> PAGEREF _Toc32694179 \h </w:instrText>
            </w:r>
            <w:r w:rsidR="001B7572">
              <w:rPr>
                <w:noProof/>
                <w:webHidden/>
              </w:rPr>
            </w:r>
            <w:r w:rsidR="001B7572">
              <w:rPr>
                <w:noProof/>
                <w:webHidden/>
              </w:rPr>
              <w:fldChar w:fldCharType="separate"/>
            </w:r>
            <w:r w:rsidR="001B7572">
              <w:rPr>
                <w:noProof/>
                <w:webHidden/>
              </w:rPr>
              <w:t>4</w:t>
            </w:r>
            <w:r w:rsidR="001B7572">
              <w:rPr>
                <w:noProof/>
                <w:webHidden/>
              </w:rPr>
              <w:fldChar w:fldCharType="end"/>
            </w:r>
          </w:hyperlink>
        </w:p>
        <w:p w14:paraId="37E1DFF3" w14:textId="62A90079" w:rsidR="001B7572" w:rsidRDefault="0048335A">
          <w:pPr>
            <w:pStyle w:val="TOC1"/>
            <w:tabs>
              <w:tab w:val="right" w:leader="dot" w:pos="9016"/>
            </w:tabs>
            <w:rPr>
              <w:rFonts w:eastAsiaTheme="minorEastAsia"/>
              <w:noProof/>
              <w:lang w:eastAsia="en-AU"/>
            </w:rPr>
          </w:pPr>
          <w:hyperlink w:anchor="_Toc32694180" w:history="1">
            <w:r w:rsidR="001B7572" w:rsidRPr="009A21C3">
              <w:rPr>
                <w:rStyle w:val="Hyperlink"/>
                <w:noProof/>
              </w:rPr>
              <w:t>Tools</w:t>
            </w:r>
            <w:r w:rsidR="001B7572">
              <w:rPr>
                <w:noProof/>
                <w:webHidden/>
              </w:rPr>
              <w:tab/>
            </w:r>
            <w:r w:rsidR="001B7572">
              <w:rPr>
                <w:noProof/>
                <w:webHidden/>
              </w:rPr>
              <w:fldChar w:fldCharType="begin"/>
            </w:r>
            <w:r w:rsidR="001B7572">
              <w:rPr>
                <w:noProof/>
                <w:webHidden/>
              </w:rPr>
              <w:instrText xml:space="preserve"> PAGEREF _Toc32694180 \h </w:instrText>
            </w:r>
            <w:r w:rsidR="001B7572">
              <w:rPr>
                <w:noProof/>
                <w:webHidden/>
              </w:rPr>
            </w:r>
            <w:r w:rsidR="001B7572">
              <w:rPr>
                <w:noProof/>
                <w:webHidden/>
              </w:rPr>
              <w:fldChar w:fldCharType="separate"/>
            </w:r>
            <w:r w:rsidR="001B7572">
              <w:rPr>
                <w:noProof/>
                <w:webHidden/>
              </w:rPr>
              <w:t>5</w:t>
            </w:r>
            <w:r w:rsidR="001B7572">
              <w:rPr>
                <w:noProof/>
                <w:webHidden/>
              </w:rPr>
              <w:fldChar w:fldCharType="end"/>
            </w:r>
          </w:hyperlink>
        </w:p>
        <w:p w14:paraId="6F59362E" w14:textId="52DB5AAF" w:rsidR="001B7572" w:rsidRDefault="0048335A">
          <w:pPr>
            <w:pStyle w:val="TOC2"/>
            <w:tabs>
              <w:tab w:val="right" w:leader="dot" w:pos="9016"/>
            </w:tabs>
            <w:rPr>
              <w:rFonts w:eastAsiaTheme="minorEastAsia"/>
              <w:noProof/>
              <w:lang w:eastAsia="en-AU"/>
            </w:rPr>
          </w:pPr>
          <w:hyperlink w:anchor="_Toc32694181" w:history="1">
            <w:r w:rsidR="001B7572" w:rsidRPr="009A21C3">
              <w:rPr>
                <w:rStyle w:val="Hyperlink"/>
                <w:noProof/>
              </w:rPr>
              <w:t>Group Website</w:t>
            </w:r>
            <w:r w:rsidR="001B7572">
              <w:rPr>
                <w:noProof/>
                <w:webHidden/>
              </w:rPr>
              <w:tab/>
            </w:r>
            <w:r w:rsidR="001B7572">
              <w:rPr>
                <w:noProof/>
                <w:webHidden/>
              </w:rPr>
              <w:fldChar w:fldCharType="begin"/>
            </w:r>
            <w:r w:rsidR="001B7572">
              <w:rPr>
                <w:noProof/>
                <w:webHidden/>
              </w:rPr>
              <w:instrText xml:space="preserve"> PAGEREF _Toc32694181 \h </w:instrText>
            </w:r>
            <w:r w:rsidR="001B7572">
              <w:rPr>
                <w:noProof/>
                <w:webHidden/>
              </w:rPr>
            </w:r>
            <w:r w:rsidR="001B7572">
              <w:rPr>
                <w:noProof/>
                <w:webHidden/>
              </w:rPr>
              <w:fldChar w:fldCharType="separate"/>
            </w:r>
            <w:r w:rsidR="001B7572">
              <w:rPr>
                <w:noProof/>
                <w:webHidden/>
              </w:rPr>
              <w:t>5</w:t>
            </w:r>
            <w:r w:rsidR="001B7572">
              <w:rPr>
                <w:noProof/>
                <w:webHidden/>
              </w:rPr>
              <w:fldChar w:fldCharType="end"/>
            </w:r>
          </w:hyperlink>
        </w:p>
        <w:p w14:paraId="4C8078CC" w14:textId="540746AA" w:rsidR="001B7572" w:rsidRDefault="0048335A">
          <w:pPr>
            <w:pStyle w:val="TOC2"/>
            <w:tabs>
              <w:tab w:val="right" w:leader="dot" w:pos="9016"/>
            </w:tabs>
            <w:rPr>
              <w:rFonts w:eastAsiaTheme="minorEastAsia"/>
              <w:noProof/>
              <w:lang w:eastAsia="en-AU"/>
            </w:rPr>
          </w:pPr>
          <w:hyperlink w:anchor="_Toc32694182" w:history="1">
            <w:r w:rsidR="001B7572" w:rsidRPr="009A21C3">
              <w:rPr>
                <w:rStyle w:val="Hyperlink"/>
                <w:noProof/>
              </w:rPr>
              <w:t>Group Git Repository</w:t>
            </w:r>
            <w:r w:rsidR="001B7572">
              <w:rPr>
                <w:noProof/>
                <w:webHidden/>
              </w:rPr>
              <w:tab/>
            </w:r>
            <w:r w:rsidR="001B7572">
              <w:rPr>
                <w:noProof/>
                <w:webHidden/>
              </w:rPr>
              <w:fldChar w:fldCharType="begin"/>
            </w:r>
            <w:r w:rsidR="001B7572">
              <w:rPr>
                <w:noProof/>
                <w:webHidden/>
              </w:rPr>
              <w:instrText xml:space="preserve"> PAGEREF _Toc32694182 \h </w:instrText>
            </w:r>
            <w:r w:rsidR="001B7572">
              <w:rPr>
                <w:noProof/>
                <w:webHidden/>
              </w:rPr>
            </w:r>
            <w:r w:rsidR="001B7572">
              <w:rPr>
                <w:noProof/>
                <w:webHidden/>
              </w:rPr>
              <w:fldChar w:fldCharType="separate"/>
            </w:r>
            <w:r w:rsidR="001B7572">
              <w:rPr>
                <w:noProof/>
                <w:webHidden/>
              </w:rPr>
              <w:t>5</w:t>
            </w:r>
            <w:r w:rsidR="001B7572">
              <w:rPr>
                <w:noProof/>
                <w:webHidden/>
              </w:rPr>
              <w:fldChar w:fldCharType="end"/>
            </w:r>
          </w:hyperlink>
        </w:p>
        <w:p w14:paraId="77A70E23" w14:textId="179A9B56" w:rsidR="001B7572" w:rsidRDefault="0048335A">
          <w:pPr>
            <w:pStyle w:val="TOC1"/>
            <w:tabs>
              <w:tab w:val="right" w:leader="dot" w:pos="9016"/>
            </w:tabs>
            <w:rPr>
              <w:rFonts w:eastAsiaTheme="minorEastAsia"/>
              <w:noProof/>
              <w:lang w:eastAsia="en-AU"/>
            </w:rPr>
          </w:pPr>
          <w:hyperlink w:anchor="_Toc32694183" w:history="1">
            <w:r w:rsidR="001B7572" w:rsidRPr="009A21C3">
              <w:rPr>
                <w:rStyle w:val="Hyperlink"/>
                <w:noProof/>
              </w:rPr>
              <w:t>Project Plan</w:t>
            </w:r>
            <w:r w:rsidR="001B7572">
              <w:rPr>
                <w:noProof/>
                <w:webHidden/>
              </w:rPr>
              <w:tab/>
            </w:r>
            <w:r w:rsidR="001B7572">
              <w:rPr>
                <w:noProof/>
                <w:webHidden/>
              </w:rPr>
              <w:fldChar w:fldCharType="begin"/>
            </w:r>
            <w:r w:rsidR="001B7572">
              <w:rPr>
                <w:noProof/>
                <w:webHidden/>
              </w:rPr>
              <w:instrText xml:space="preserve"> PAGEREF _Toc32694183 \h </w:instrText>
            </w:r>
            <w:r w:rsidR="001B7572">
              <w:rPr>
                <w:noProof/>
                <w:webHidden/>
              </w:rPr>
            </w:r>
            <w:r w:rsidR="001B7572">
              <w:rPr>
                <w:noProof/>
                <w:webHidden/>
              </w:rPr>
              <w:fldChar w:fldCharType="separate"/>
            </w:r>
            <w:r w:rsidR="001B7572">
              <w:rPr>
                <w:noProof/>
                <w:webHidden/>
              </w:rPr>
              <w:t>6</w:t>
            </w:r>
            <w:r w:rsidR="001B7572">
              <w:rPr>
                <w:noProof/>
                <w:webHidden/>
              </w:rPr>
              <w:fldChar w:fldCharType="end"/>
            </w:r>
          </w:hyperlink>
        </w:p>
        <w:p w14:paraId="5ED6415C" w14:textId="15EE6CA9" w:rsidR="001B7572" w:rsidRDefault="0048335A">
          <w:pPr>
            <w:pStyle w:val="TOC2"/>
            <w:tabs>
              <w:tab w:val="right" w:leader="dot" w:pos="9016"/>
            </w:tabs>
            <w:rPr>
              <w:rFonts w:eastAsiaTheme="minorEastAsia"/>
              <w:noProof/>
              <w:lang w:eastAsia="en-AU"/>
            </w:rPr>
          </w:pPr>
          <w:hyperlink w:anchor="_Toc32694184" w:history="1">
            <w:r w:rsidR="001B7572" w:rsidRPr="009A21C3">
              <w:rPr>
                <w:rStyle w:val="Hyperlink"/>
                <w:noProof/>
              </w:rPr>
              <w:t>Overview</w:t>
            </w:r>
            <w:r w:rsidR="001B7572">
              <w:rPr>
                <w:noProof/>
                <w:webHidden/>
              </w:rPr>
              <w:tab/>
            </w:r>
            <w:r w:rsidR="001B7572">
              <w:rPr>
                <w:noProof/>
                <w:webHidden/>
              </w:rPr>
              <w:fldChar w:fldCharType="begin"/>
            </w:r>
            <w:r w:rsidR="001B7572">
              <w:rPr>
                <w:noProof/>
                <w:webHidden/>
              </w:rPr>
              <w:instrText xml:space="preserve"> PAGEREF _Toc32694184 \h </w:instrText>
            </w:r>
            <w:r w:rsidR="001B7572">
              <w:rPr>
                <w:noProof/>
                <w:webHidden/>
              </w:rPr>
            </w:r>
            <w:r w:rsidR="001B7572">
              <w:rPr>
                <w:noProof/>
                <w:webHidden/>
              </w:rPr>
              <w:fldChar w:fldCharType="separate"/>
            </w:r>
            <w:r w:rsidR="001B7572">
              <w:rPr>
                <w:noProof/>
                <w:webHidden/>
              </w:rPr>
              <w:t>6</w:t>
            </w:r>
            <w:r w:rsidR="001B7572">
              <w:rPr>
                <w:noProof/>
                <w:webHidden/>
              </w:rPr>
              <w:fldChar w:fldCharType="end"/>
            </w:r>
          </w:hyperlink>
        </w:p>
        <w:p w14:paraId="5C964EF2" w14:textId="6AFBACA5" w:rsidR="001B7572" w:rsidRDefault="0048335A">
          <w:pPr>
            <w:pStyle w:val="TOC2"/>
            <w:tabs>
              <w:tab w:val="right" w:leader="dot" w:pos="9016"/>
            </w:tabs>
            <w:rPr>
              <w:rFonts w:eastAsiaTheme="minorEastAsia"/>
              <w:noProof/>
              <w:lang w:eastAsia="en-AU"/>
            </w:rPr>
          </w:pPr>
          <w:hyperlink w:anchor="_Toc32694185" w:history="1">
            <w:r w:rsidR="001B7572" w:rsidRPr="009A21C3">
              <w:rPr>
                <w:rStyle w:val="Hyperlink"/>
                <w:noProof/>
              </w:rPr>
              <w:t>Detailed Description</w:t>
            </w:r>
            <w:r w:rsidR="001B7572">
              <w:rPr>
                <w:noProof/>
                <w:webHidden/>
              </w:rPr>
              <w:tab/>
            </w:r>
            <w:r w:rsidR="001B7572">
              <w:rPr>
                <w:noProof/>
                <w:webHidden/>
              </w:rPr>
              <w:fldChar w:fldCharType="begin"/>
            </w:r>
            <w:r w:rsidR="001B7572">
              <w:rPr>
                <w:noProof/>
                <w:webHidden/>
              </w:rPr>
              <w:instrText xml:space="preserve"> PAGEREF _Toc32694185 \h </w:instrText>
            </w:r>
            <w:r w:rsidR="001B7572">
              <w:rPr>
                <w:noProof/>
                <w:webHidden/>
              </w:rPr>
            </w:r>
            <w:r w:rsidR="001B7572">
              <w:rPr>
                <w:noProof/>
                <w:webHidden/>
              </w:rPr>
              <w:fldChar w:fldCharType="separate"/>
            </w:r>
            <w:r w:rsidR="001B7572">
              <w:rPr>
                <w:noProof/>
                <w:webHidden/>
              </w:rPr>
              <w:t>7</w:t>
            </w:r>
            <w:r w:rsidR="001B7572">
              <w:rPr>
                <w:noProof/>
                <w:webHidden/>
              </w:rPr>
              <w:fldChar w:fldCharType="end"/>
            </w:r>
          </w:hyperlink>
        </w:p>
        <w:p w14:paraId="0D5F82AB" w14:textId="7847B8CB" w:rsidR="001B7572" w:rsidRDefault="0048335A">
          <w:pPr>
            <w:pStyle w:val="TOC1"/>
            <w:tabs>
              <w:tab w:val="right" w:leader="dot" w:pos="9016"/>
            </w:tabs>
            <w:rPr>
              <w:rFonts w:eastAsiaTheme="minorEastAsia"/>
              <w:noProof/>
              <w:lang w:eastAsia="en-AU"/>
            </w:rPr>
          </w:pPr>
          <w:hyperlink w:anchor="_Toc32694186" w:history="1">
            <w:r w:rsidR="001B7572" w:rsidRPr="009A21C3">
              <w:rPr>
                <w:rStyle w:val="Hyperlink"/>
                <w:noProof/>
              </w:rPr>
              <w:t>Skills and Jobs</w:t>
            </w:r>
            <w:r w:rsidR="001B7572">
              <w:rPr>
                <w:noProof/>
                <w:webHidden/>
              </w:rPr>
              <w:tab/>
            </w:r>
            <w:r w:rsidR="001B7572">
              <w:rPr>
                <w:noProof/>
                <w:webHidden/>
              </w:rPr>
              <w:fldChar w:fldCharType="begin"/>
            </w:r>
            <w:r w:rsidR="001B7572">
              <w:rPr>
                <w:noProof/>
                <w:webHidden/>
              </w:rPr>
              <w:instrText xml:space="preserve"> PAGEREF _Toc32694186 \h </w:instrText>
            </w:r>
            <w:r w:rsidR="001B7572">
              <w:rPr>
                <w:noProof/>
                <w:webHidden/>
              </w:rPr>
            </w:r>
            <w:r w:rsidR="001B7572">
              <w:rPr>
                <w:noProof/>
                <w:webHidden/>
              </w:rPr>
              <w:fldChar w:fldCharType="separate"/>
            </w:r>
            <w:r w:rsidR="001B7572">
              <w:rPr>
                <w:noProof/>
                <w:webHidden/>
              </w:rPr>
              <w:t>15</w:t>
            </w:r>
            <w:r w:rsidR="001B7572">
              <w:rPr>
                <w:noProof/>
                <w:webHidden/>
              </w:rPr>
              <w:fldChar w:fldCharType="end"/>
            </w:r>
          </w:hyperlink>
        </w:p>
        <w:p w14:paraId="24248B0D" w14:textId="42536B54" w:rsidR="001B7572" w:rsidRDefault="0048335A">
          <w:pPr>
            <w:pStyle w:val="TOC1"/>
            <w:tabs>
              <w:tab w:val="right" w:leader="dot" w:pos="9016"/>
            </w:tabs>
            <w:rPr>
              <w:rFonts w:eastAsiaTheme="minorEastAsia"/>
              <w:noProof/>
              <w:lang w:eastAsia="en-AU"/>
            </w:rPr>
          </w:pPr>
          <w:hyperlink w:anchor="_Toc32694187" w:history="1">
            <w:r w:rsidR="001B7572" w:rsidRPr="009A21C3">
              <w:rPr>
                <w:rStyle w:val="Hyperlink"/>
                <w:noProof/>
                <w:highlight w:val="green"/>
              </w:rPr>
              <w:t>Group Refl</w:t>
            </w:r>
            <w:r w:rsidR="001B7572" w:rsidRPr="009A21C3">
              <w:rPr>
                <w:rStyle w:val="Hyperlink"/>
                <w:noProof/>
                <w:highlight w:val="green"/>
              </w:rPr>
              <w:t>e</w:t>
            </w:r>
            <w:r w:rsidR="001B7572" w:rsidRPr="009A21C3">
              <w:rPr>
                <w:rStyle w:val="Hyperlink"/>
                <w:noProof/>
                <w:highlight w:val="green"/>
              </w:rPr>
              <w:t>ction</w:t>
            </w:r>
            <w:r w:rsidR="001B7572">
              <w:rPr>
                <w:noProof/>
                <w:webHidden/>
              </w:rPr>
              <w:tab/>
            </w:r>
            <w:r w:rsidR="001B7572">
              <w:rPr>
                <w:noProof/>
                <w:webHidden/>
              </w:rPr>
              <w:fldChar w:fldCharType="begin"/>
            </w:r>
            <w:r w:rsidR="001B7572">
              <w:rPr>
                <w:noProof/>
                <w:webHidden/>
              </w:rPr>
              <w:instrText xml:space="preserve"> PAGEREF _Toc32694187 \h </w:instrText>
            </w:r>
            <w:r w:rsidR="001B7572">
              <w:rPr>
                <w:noProof/>
                <w:webHidden/>
              </w:rPr>
            </w:r>
            <w:r w:rsidR="001B7572">
              <w:rPr>
                <w:noProof/>
                <w:webHidden/>
              </w:rPr>
              <w:fldChar w:fldCharType="separate"/>
            </w:r>
            <w:r w:rsidR="001B7572">
              <w:rPr>
                <w:noProof/>
                <w:webHidden/>
              </w:rPr>
              <w:t>23</w:t>
            </w:r>
            <w:r w:rsidR="001B7572">
              <w:rPr>
                <w:noProof/>
                <w:webHidden/>
              </w:rPr>
              <w:fldChar w:fldCharType="end"/>
            </w:r>
          </w:hyperlink>
        </w:p>
        <w:p w14:paraId="28F73CA7" w14:textId="5AE019B4" w:rsidR="001B7572" w:rsidRDefault="0048335A">
          <w:pPr>
            <w:pStyle w:val="TOC2"/>
            <w:tabs>
              <w:tab w:val="right" w:leader="dot" w:pos="9016"/>
            </w:tabs>
            <w:rPr>
              <w:rFonts w:eastAsiaTheme="minorEastAsia"/>
              <w:noProof/>
              <w:lang w:eastAsia="en-AU"/>
            </w:rPr>
          </w:pPr>
          <w:hyperlink w:anchor="_Toc32694188" w:history="1">
            <w:r w:rsidR="001B7572" w:rsidRPr="009A21C3">
              <w:rPr>
                <w:rStyle w:val="Hyperlink"/>
                <w:noProof/>
              </w:rPr>
              <w:t>Tegan</w:t>
            </w:r>
            <w:r w:rsidR="001B7572">
              <w:rPr>
                <w:noProof/>
                <w:webHidden/>
              </w:rPr>
              <w:tab/>
            </w:r>
            <w:r w:rsidR="001B7572">
              <w:rPr>
                <w:noProof/>
                <w:webHidden/>
              </w:rPr>
              <w:fldChar w:fldCharType="begin"/>
            </w:r>
            <w:r w:rsidR="001B7572">
              <w:rPr>
                <w:noProof/>
                <w:webHidden/>
              </w:rPr>
              <w:instrText xml:space="preserve"> PAGEREF _Toc32694188 \h </w:instrText>
            </w:r>
            <w:r w:rsidR="001B7572">
              <w:rPr>
                <w:noProof/>
                <w:webHidden/>
              </w:rPr>
            </w:r>
            <w:r w:rsidR="001B7572">
              <w:rPr>
                <w:noProof/>
                <w:webHidden/>
              </w:rPr>
              <w:fldChar w:fldCharType="separate"/>
            </w:r>
            <w:r w:rsidR="001B7572">
              <w:rPr>
                <w:noProof/>
                <w:webHidden/>
              </w:rPr>
              <w:t>23</w:t>
            </w:r>
            <w:r w:rsidR="001B7572">
              <w:rPr>
                <w:noProof/>
                <w:webHidden/>
              </w:rPr>
              <w:fldChar w:fldCharType="end"/>
            </w:r>
          </w:hyperlink>
        </w:p>
        <w:p w14:paraId="2FDE9EB9" w14:textId="0DB9FE19" w:rsidR="001B7572" w:rsidRDefault="0048335A">
          <w:pPr>
            <w:pStyle w:val="TOC2"/>
            <w:tabs>
              <w:tab w:val="right" w:leader="dot" w:pos="9016"/>
            </w:tabs>
            <w:rPr>
              <w:rFonts w:eastAsiaTheme="minorEastAsia"/>
              <w:noProof/>
              <w:lang w:eastAsia="en-AU"/>
            </w:rPr>
          </w:pPr>
          <w:hyperlink w:anchor="_Toc32694189" w:history="1">
            <w:r w:rsidR="001B7572" w:rsidRPr="009A21C3">
              <w:rPr>
                <w:rStyle w:val="Hyperlink"/>
                <w:noProof/>
              </w:rPr>
              <w:t>Lori</w:t>
            </w:r>
            <w:r w:rsidR="001B7572">
              <w:rPr>
                <w:noProof/>
                <w:webHidden/>
              </w:rPr>
              <w:tab/>
            </w:r>
            <w:r w:rsidR="001B7572">
              <w:rPr>
                <w:noProof/>
                <w:webHidden/>
              </w:rPr>
              <w:fldChar w:fldCharType="begin"/>
            </w:r>
            <w:r w:rsidR="001B7572">
              <w:rPr>
                <w:noProof/>
                <w:webHidden/>
              </w:rPr>
              <w:instrText xml:space="preserve"> PAGEREF _Toc32694189 \h </w:instrText>
            </w:r>
            <w:r w:rsidR="001B7572">
              <w:rPr>
                <w:noProof/>
                <w:webHidden/>
              </w:rPr>
            </w:r>
            <w:r w:rsidR="001B7572">
              <w:rPr>
                <w:noProof/>
                <w:webHidden/>
              </w:rPr>
              <w:fldChar w:fldCharType="separate"/>
            </w:r>
            <w:r w:rsidR="001B7572">
              <w:rPr>
                <w:noProof/>
                <w:webHidden/>
              </w:rPr>
              <w:t>23</w:t>
            </w:r>
            <w:r w:rsidR="001B7572">
              <w:rPr>
                <w:noProof/>
                <w:webHidden/>
              </w:rPr>
              <w:fldChar w:fldCharType="end"/>
            </w:r>
          </w:hyperlink>
        </w:p>
        <w:p w14:paraId="0A7BE0B3" w14:textId="406F1646" w:rsidR="001B7572" w:rsidRDefault="0048335A">
          <w:pPr>
            <w:pStyle w:val="TOC1"/>
            <w:tabs>
              <w:tab w:val="right" w:leader="dot" w:pos="9016"/>
            </w:tabs>
            <w:rPr>
              <w:rFonts w:eastAsiaTheme="minorEastAsia"/>
              <w:noProof/>
              <w:lang w:eastAsia="en-AU"/>
            </w:rPr>
          </w:pPr>
          <w:hyperlink w:anchor="_Toc32694190" w:history="1">
            <w:r w:rsidR="001B7572" w:rsidRPr="009A21C3">
              <w:rPr>
                <w:rStyle w:val="Hyperlink"/>
                <w:noProof/>
              </w:rPr>
              <w:t>References</w:t>
            </w:r>
            <w:r w:rsidR="001B7572">
              <w:rPr>
                <w:noProof/>
                <w:webHidden/>
              </w:rPr>
              <w:tab/>
            </w:r>
            <w:r w:rsidR="001B7572">
              <w:rPr>
                <w:noProof/>
                <w:webHidden/>
              </w:rPr>
              <w:fldChar w:fldCharType="begin"/>
            </w:r>
            <w:r w:rsidR="001B7572">
              <w:rPr>
                <w:noProof/>
                <w:webHidden/>
              </w:rPr>
              <w:instrText xml:space="preserve"> PAGEREF _Toc32694190 \h </w:instrText>
            </w:r>
            <w:r w:rsidR="001B7572">
              <w:rPr>
                <w:noProof/>
                <w:webHidden/>
              </w:rPr>
            </w:r>
            <w:r w:rsidR="001B7572">
              <w:rPr>
                <w:noProof/>
                <w:webHidden/>
              </w:rPr>
              <w:fldChar w:fldCharType="separate"/>
            </w:r>
            <w:r w:rsidR="001B7572">
              <w:rPr>
                <w:noProof/>
                <w:webHidden/>
              </w:rPr>
              <w:t>24</w:t>
            </w:r>
            <w:r w:rsidR="001B7572">
              <w:rPr>
                <w:noProof/>
                <w:webHidden/>
              </w:rPr>
              <w:fldChar w:fldCharType="end"/>
            </w:r>
          </w:hyperlink>
        </w:p>
        <w:p w14:paraId="265773B4" w14:textId="4D67DD10" w:rsidR="00290579" w:rsidRDefault="000F79DA" w:rsidP="00FD26DA">
          <w:r>
            <w:fldChar w:fldCharType="end"/>
          </w:r>
        </w:p>
      </w:sdtContent>
    </w:sdt>
    <w:p w14:paraId="2BC238BE" w14:textId="77777777" w:rsidR="00290579" w:rsidRDefault="00290579" w:rsidP="00FD26DA">
      <w:pPr>
        <w:rPr>
          <w:rFonts w:asciiTheme="majorHAnsi" w:eastAsiaTheme="majorEastAsia" w:hAnsiTheme="majorHAnsi" w:cstheme="majorBidi"/>
          <w:i/>
          <w:iCs/>
          <w:color w:val="92278F" w:themeColor="accent1"/>
          <w:spacing w:val="15"/>
          <w:sz w:val="24"/>
          <w:szCs w:val="24"/>
        </w:rPr>
      </w:pPr>
      <w:r>
        <w:br w:type="page"/>
      </w:r>
    </w:p>
    <w:p w14:paraId="6EF123DA" w14:textId="3ED0E6B9" w:rsidR="00FF25BA" w:rsidRDefault="00FF25BA" w:rsidP="00FD26DA">
      <w:pPr>
        <w:pStyle w:val="Heading1"/>
      </w:pPr>
      <w:bookmarkStart w:id="0" w:name="_Toc32694175"/>
      <w:r>
        <w:t>Team Profile</w:t>
      </w:r>
      <w:bookmarkEnd w:id="0"/>
    </w:p>
    <w:p w14:paraId="33F954FD" w14:textId="17309C15" w:rsidR="00FF25BA" w:rsidRDefault="00FF25BA" w:rsidP="00FD26DA">
      <w:pPr>
        <w:pStyle w:val="Heading2"/>
      </w:pPr>
      <w:bookmarkStart w:id="1" w:name="_Toc32694176"/>
      <w:r>
        <w:t>Team Name</w:t>
      </w:r>
      <w:bookmarkEnd w:id="1"/>
    </w:p>
    <w:p w14:paraId="7F3E2BDF" w14:textId="7F723E2E" w:rsidR="00FF25BA" w:rsidRPr="002200FC" w:rsidRDefault="00FF25BA" w:rsidP="00FD26DA">
      <w:pPr>
        <w:rPr>
          <w:rStyle w:val="Strong"/>
        </w:rPr>
      </w:pPr>
      <w:r w:rsidRPr="002200FC">
        <w:rPr>
          <w:rStyle w:val="Strong"/>
        </w:rPr>
        <w:t>ColourTECH</w:t>
      </w:r>
    </w:p>
    <w:p w14:paraId="0F261289" w14:textId="0EDC870C" w:rsidR="00FF25BA" w:rsidRDefault="00FF25BA" w:rsidP="00FD26DA">
      <w:pPr>
        <w:pStyle w:val="Heading2"/>
      </w:pPr>
      <w:bookmarkStart w:id="2" w:name="_Toc32694177"/>
      <w:r>
        <w:t>Personal Information</w:t>
      </w:r>
      <w:bookmarkEnd w:id="2"/>
    </w:p>
    <w:p w14:paraId="42A1C372" w14:textId="601829ED" w:rsidR="00FF25BA" w:rsidRDefault="00FF25BA" w:rsidP="00FD26DA">
      <w:pPr>
        <w:pStyle w:val="Heading3"/>
      </w:pPr>
      <w:r>
        <w:t>Joshua</w:t>
      </w:r>
    </w:p>
    <w:p w14:paraId="52D3D6A9" w14:textId="079F9BFB" w:rsidR="00FF25BA" w:rsidRDefault="00FF25BA" w:rsidP="00CB4FF9">
      <w:r>
        <w:t>My name is Joshua Lishman, I am 21 years old and my student number is s3829198. I am half British, on my father’s side and half Australian, on my mother’s side. My highest level of completed education is Year 12 but I also have completed a Certificate III in Information Technology and one and a half years of a Bachelor of Business before moving into my current study of IT. I can speak some Indonesian from multiple years of study through primary and into high school. I played rugby league for many years, from under 7s all the way to under 15s where I had my leg broken in a tackle and couldn’t play again, but I still follow it closely when I can and still to this day wish I could get back out on that field for another game.  </w:t>
      </w:r>
    </w:p>
    <w:p w14:paraId="23DF00F7" w14:textId="63F44D97" w:rsidR="00FF25BA" w:rsidRDefault="00FF25BA" w:rsidP="00FD26DA">
      <w:pPr>
        <w:pStyle w:val="Heading4"/>
      </w:pPr>
      <w:r>
        <w:t>My Personal Profile</w:t>
      </w:r>
    </w:p>
    <w:p w14:paraId="3D34C8F7" w14:textId="4AFCC8DF" w:rsidR="00FF25BA" w:rsidRDefault="0048335A" w:rsidP="00FD26DA">
      <w:hyperlink r:id="rId14" w:history="1">
        <w:r w:rsidR="00FF25BA" w:rsidRPr="00FF25BA">
          <w:rPr>
            <w:rStyle w:val="Hyperlink"/>
          </w:rPr>
          <w:t>https://joshualishman.github.io/My-Profile/</w:t>
        </w:r>
      </w:hyperlink>
    </w:p>
    <w:p w14:paraId="20358E94" w14:textId="2AE4FA24" w:rsidR="00FF25BA" w:rsidRDefault="00FF25BA" w:rsidP="00FD26DA">
      <w:pPr>
        <w:pStyle w:val="Heading3"/>
      </w:pPr>
      <w:r>
        <w:t>Kevin</w:t>
      </w:r>
    </w:p>
    <w:p w14:paraId="41AB77B1" w14:textId="039FFD74" w:rsidR="00FF25BA" w:rsidRDefault="00FF25BA" w:rsidP="00CB4FF9">
      <w:r>
        <w:t>My name is Kevin Brown, I am 49 years old and my student ID s3831353. I am a qualified baker by trade however I developed an allergy to flour later in life. I started managing small retail chains and developing my career in management. I have three beautiful kids, and when my son was born, I had to take a break from my career and look after him as he used to wake 30 times a night. Finally, when he was one and a half years old, I was able to land a job as a casual orderly, and I have worked my way up to a senior orderly. As a senior orderly I meet a lot of people at the worst time of their lives and some of the best times of their lives, and it makes you look at your life in a whole new light. From a young age I have been interested in computers and have built a few of my own and helped out family and friends, I am a pc gamer and my first computer was an IBM and ever since have been interested in learning to program but never had the courage to pursue a career in IT till now.</w:t>
      </w:r>
    </w:p>
    <w:p w14:paraId="6A1B966B" w14:textId="7765B411" w:rsidR="00FF25BA" w:rsidRDefault="00FF25BA" w:rsidP="00FD26DA">
      <w:pPr>
        <w:pStyle w:val="Heading4"/>
      </w:pPr>
      <w:r>
        <w:t>My Personal Profile</w:t>
      </w:r>
    </w:p>
    <w:p w14:paraId="3F666DE6" w14:textId="25D0AA5D" w:rsidR="00FF25BA" w:rsidRDefault="0048335A" w:rsidP="00FD26DA">
      <w:hyperlink r:id="rId15" w:history="1">
        <w:r w:rsidR="00FF25BA" w:rsidRPr="00FF25BA">
          <w:rPr>
            <w:rStyle w:val="Hyperlink"/>
          </w:rPr>
          <w:t>https://chillie1970.github.io/Assessment1/</w:t>
        </w:r>
      </w:hyperlink>
      <w:r w:rsidR="00FF25BA">
        <w:t> </w:t>
      </w:r>
    </w:p>
    <w:p w14:paraId="38CFA688" w14:textId="2F2224F2" w:rsidR="00FF25BA" w:rsidRDefault="00FF25BA" w:rsidP="00FD26DA">
      <w:pPr>
        <w:pStyle w:val="Heading3"/>
      </w:pPr>
      <w:r>
        <w:t>Lori</w:t>
      </w:r>
    </w:p>
    <w:p w14:paraId="113472D8" w14:textId="05D8F119" w:rsidR="00FF25BA" w:rsidRDefault="00FF25BA" w:rsidP="00CB4FF9">
      <w:r>
        <w:t xml:space="preserve">Hi there, my name is Lori and I’m 22, Student ID s3824209. </w:t>
      </w:r>
      <w:r w:rsidR="3103A634">
        <w:t>I worked</w:t>
      </w:r>
      <w:r>
        <w:t xml:space="preserve"> at a telco in the small but closely-</w:t>
      </w:r>
      <w:r w:rsidR="3103A634">
        <w:t>knit team</w:t>
      </w:r>
      <w:r>
        <w:t xml:space="preserve"> of the billing department. </w:t>
      </w:r>
      <w:r w:rsidR="6800F8EB">
        <w:t>I would</w:t>
      </w:r>
      <w:r>
        <w:t xml:space="preserve"> get called upon sometimes by others for any IT issues as our main </w:t>
      </w:r>
      <w:r w:rsidR="3103A634">
        <w:t>IT department</w:t>
      </w:r>
      <w:r>
        <w:t xml:space="preserve"> was moved off-site. Hoping to complete </w:t>
      </w:r>
      <w:r w:rsidR="3103A634">
        <w:t>this bridging</w:t>
      </w:r>
      <w:r>
        <w:t xml:space="preserve"> course and degree so I can move into </w:t>
      </w:r>
      <w:r w:rsidR="3103A634">
        <w:t>a career centred</w:t>
      </w:r>
      <w:r>
        <w:t xml:space="preserve"> around cyber security. My hobbies include videogames, reading, Diamond Paint art, music, Formula 1 and working on my make-up skills.</w:t>
      </w:r>
    </w:p>
    <w:p w14:paraId="24268E3B" w14:textId="0AA1BD18" w:rsidR="00FF25BA" w:rsidRDefault="00FF25BA" w:rsidP="00FD26DA">
      <w:pPr>
        <w:pStyle w:val="Heading4"/>
      </w:pPr>
      <w:r>
        <w:t>My Personal Profile</w:t>
      </w:r>
    </w:p>
    <w:p w14:paraId="762B2507" w14:textId="05FF87A2" w:rsidR="00FF25BA" w:rsidRDefault="0048335A" w:rsidP="00FD26DA">
      <w:hyperlink r:id="rId16" w:history="1">
        <w:r w:rsidR="00FF25BA" w:rsidRPr="007F6463">
          <w:rPr>
            <w:rStyle w:val="Hyperlink"/>
          </w:rPr>
          <w:t>https://gopnikqueen.github.io/ITT-Assignment-1/</w:t>
        </w:r>
      </w:hyperlink>
      <w:r w:rsidR="00FF25BA">
        <w:t> </w:t>
      </w:r>
    </w:p>
    <w:p w14:paraId="40F528E0" w14:textId="325046EA" w:rsidR="00FF25BA" w:rsidRDefault="00FF25BA" w:rsidP="00FD26DA">
      <w:pPr>
        <w:pStyle w:val="Heading3"/>
      </w:pPr>
      <w:r>
        <w:t>Lynette</w:t>
      </w:r>
    </w:p>
    <w:p w14:paraId="182E0340" w14:textId="2719125B" w:rsidR="00FF25BA" w:rsidRDefault="00FF25BA" w:rsidP="00CB4FF9">
      <w:pPr>
        <w:keepNext/>
      </w:pPr>
      <w:r>
        <w:t>S3728067</w:t>
      </w:r>
    </w:p>
    <w:p w14:paraId="383F7AFA" w14:textId="5256FA36" w:rsidR="00FF25BA" w:rsidRDefault="00FF25BA" w:rsidP="00CB4FF9">
      <w:r>
        <w:t xml:space="preserve">I have a background in accounting, finance and retail management, but have always been the one to fix any IT problems at work and for friends. I did a small amount of IT studies 20 years ago and have since studied in the accounting/finance area but after doing half a Bachelor of Accounting have decided that my interest in IT is where my future lies so I am in the </w:t>
      </w:r>
      <w:r w:rsidR="007F6463">
        <w:t>process</w:t>
      </w:r>
      <w:r>
        <w:t xml:space="preserve"> of changing degrees. Some of my hobbies include Netball, Basketball, Hiking and gaming on the Xbox, having hobbies my children are also involved in makes it easier to spend time together.</w:t>
      </w:r>
    </w:p>
    <w:p w14:paraId="765DA2A8" w14:textId="2E2F6D40" w:rsidR="00FF25BA" w:rsidRDefault="00FF25BA" w:rsidP="00FD26DA">
      <w:pPr>
        <w:pStyle w:val="Heading4"/>
      </w:pPr>
      <w:r>
        <w:t>My Personal Profile</w:t>
      </w:r>
    </w:p>
    <w:p w14:paraId="0135FF12" w14:textId="207D5464" w:rsidR="00FF25BA" w:rsidRDefault="0048335A" w:rsidP="00FD26DA">
      <w:hyperlink r:id="rId17" w:history="1">
        <w:r w:rsidR="00FF25BA" w:rsidRPr="007F6463">
          <w:rPr>
            <w:rStyle w:val="Hyperlink"/>
          </w:rPr>
          <w:t>https://lynetteSofs8.github.io/IntroIT/</w:t>
        </w:r>
      </w:hyperlink>
    </w:p>
    <w:p w14:paraId="4A6630A5" w14:textId="3CADF13D" w:rsidR="00FF25BA" w:rsidRDefault="00FF25BA" w:rsidP="00FD26DA">
      <w:pPr>
        <w:pStyle w:val="Heading3"/>
      </w:pPr>
      <w:r>
        <w:t>Tegan</w:t>
      </w:r>
    </w:p>
    <w:p w14:paraId="4D64F8F4" w14:textId="3091908C" w:rsidR="00FF25BA" w:rsidRDefault="00FF25BA" w:rsidP="00FD26DA">
      <w:r>
        <w:t>Name: Tegan, student number: S3831038. I was born in Australia to Australian parents and have completed certificates II to IV in Information Technology. Due to my health, I enjoy low impact activities with my hobbies including sewing and PC gaming. My health is also the reason I changed career paths from hospitality to IT. I have worked as in-house IT at a local not-for-profit with my key roles including network admin, end-user support and IT maintenance.</w:t>
      </w:r>
    </w:p>
    <w:p w14:paraId="35AF840E" w14:textId="280631E4" w:rsidR="00FF25BA" w:rsidRDefault="00FF25BA" w:rsidP="00FD26DA">
      <w:pPr>
        <w:pStyle w:val="Heading4"/>
      </w:pPr>
      <w:r>
        <w:t>My Personal Profile</w:t>
      </w:r>
    </w:p>
    <w:p w14:paraId="2969D7A4" w14:textId="5CFC0EA5" w:rsidR="00FF25BA" w:rsidRDefault="0048335A" w:rsidP="00FD26DA">
      <w:hyperlink r:id="rId18" w:history="1">
        <w:r w:rsidR="00FF25BA" w:rsidRPr="007F6463">
          <w:rPr>
            <w:rStyle w:val="Hyperlink"/>
          </w:rPr>
          <w:t>https://tegano-au.github.io/IIT_A1/</w:t>
        </w:r>
      </w:hyperlink>
    </w:p>
    <w:p w14:paraId="152E7443" w14:textId="25008B7D" w:rsidR="00FF25BA" w:rsidRDefault="00FF25BA" w:rsidP="00FD26DA">
      <w:pPr>
        <w:pStyle w:val="Heading3"/>
      </w:pPr>
      <w:r>
        <w:t>William</w:t>
      </w:r>
    </w:p>
    <w:p w14:paraId="322EFCDE" w14:textId="6CAC085A" w:rsidR="00FF25BA" w:rsidRDefault="00FF25BA" w:rsidP="00076062">
      <w:r>
        <w:t xml:space="preserve">William has not made any contact with the team </w:t>
      </w:r>
      <w:r w:rsidR="007F6463">
        <w:t>since before</w:t>
      </w:r>
      <w:r>
        <w:t xml:space="preserve"> the submission of our previous assessment, so we have </w:t>
      </w:r>
      <w:r w:rsidR="007F6463">
        <w:t>worked</w:t>
      </w:r>
      <w:r>
        <w:t xml:space="preserve"> </w:t>
      </w:r>
      <w:r w:rsidR="007F6463">
        <w:t>without</w:t>
      </w:r>
      <w:r>
        <w:t xml:space="preserve"> his input this time.</w:t>
      </w:r>
    </w:p>
    <w:p w14:paraId="6A957980" w14:textId="04D97D18" w:rsidR="00FF25BA" w:rsidRDefault="00FF25BA" w:rsidP="00FD26DA">
      <w:pPr>
        <w:pStyle w:val="Heading2"/>
      </w:pPr>
      <w:bookmarkStart w:id="3" w:name="_Toc32694178"/>
      <w:r>
        <w:t>Group Processes</w:t>
      </w:r>
      <w:bookmarkEnd w:id="3"/>
    </w:p>
    <w:p w14:paraId="036305E3" w14:textId="48377125" w:rsidR="00FF25BA" w:rsidRDefault="00FF25BA" w:rsidP="00076062">
      <w:r>
        <w:t>While our group is largely introverted with vastly different personalities, the team worked very well together. We separated the assignment into individual tasks as equally as possible. While each of the task</w:t>
      </w:r>
      <w:r w:rsidR="00D255F9">
        <w:t>s</w:t>
      </w:r>
      <w:r>
        <w:t xml:space="preserve"> were done excellently and on time, there was an issue with the natural disaster occurring during the assignment which caused a small delay with a task being submitted that ultimately lost marks as we only had time to ask the questions that was in the assignment instead of being able to add our own to the mix. Overall, the team was very happy with the results as we were able to walk away with a High Distinction, even with the issues that occurred partway through. We will take this confidence in stride through to the next assignments to come.</w:t>
      </w:r>
    </w:p>
    <w:p w14:paraId="11FC6E03" w14:textId="407D9F0D" w:rsidR="004A6873" w:rsidRDefault="004A6873" w:rsidP="00076062">
      <w:r>
        <w:t xml:space="preserve">We also lost contact with William a few weeks into the previous assignment and have not heard from him at </w:t>
      </w:r>
      <w:r w:rsidR="00B06AB4">
        <w:t xml:space="preserve">all since. We therefore have </w:t>
      </w:r>
      <w:r w:rsidR="009813E0">
        <w:t>had to do this assignment without him</w:t>
      </w:r>
      <w:r w:rsidR="002C1F11">
        <w:t xml:space="preserve">. It is disappointing to </w:t>
      </w:r>
      <w:r w:rsidR="009D632A">
        <w:t xml:space="preserve">be without one of our team, and the rest of the group have banded together to </w:t>
      </w:r>
      <w:r w:rsidR="001F632D">
        <w:t xml:space="preserve">pick up the tasks that were initially </w:t>
      </w:r>
      <w:r w:rsidR="00260E40">
        <w:t>selected for William to complete.</w:t>
      </w:r>
    </w:p>
    <w:p w14:paraId="65DAD8B7" w14:textId="7E15408F" w:rsidR="00FF25BA" w:rsidRPr="00245AD8" w:rsidRDefault="0D73A1F0" w:rsidP="00FD26DA">
      <w:pPr>
        <w:pStyle w:val="Heading2"/>
      </w:pPr>
      <w:bookmarkStart w:id="4" w:name="_Toc32694179"/>
      <w:r w:rsidRPr="00245AD8">
        <w:t>Career Plans</w:t>
      </w:r>
      <w:bookmarkEnd w:id="4"/>
    </w:p>
    <w:p w14:paraId="4B8E7319" w14:textId="34872188" w:rsidR="0D73A1F0" w:rsidRDefault="0D73A1F0" w:rsidP="002761E8">
      <w:r w:rsidRPr="0D73A1F0">
        <w:t xml:space="preserve">Since assignment 1 and 2, there hasn’t been a massive change in ideal jobs and career paths. There are still a lot of similarities in our ideal jobs especially Data Engineer, Software Engineer and Full Stack Web Developer; These positions require the principles of computer software to design and </w:t>
      </w:r>
      <w:r w:rsidRPr="0029510E">
        <w:t>develop computer software, with a full stack developer also needing to know more front-end technology. A Cyber Security (Malware) Analysist also needs to know C &amp; C++ like the above position to provide access to IT infrastructure such as system processes. The big difference in Cyber</w:t>
      </w:r>
      <w:r w:rsidRPr="0D73A1F0">
        <w:t xml:space="preserve"> Security to other positions is that it is more about monitoring and analysing existing systems and protection of sensitive information. </w:t>
      </w:r>
    </w:p>
    <w:p w14:paraId="3397CDA3" w14:textId="37CC6F71" w:rsidR="0D73A1F0" w:rsidRDefault="0D73A1F0" w:rsidP="002761E8">
      <w:r w:rsidRPr="0D73A1F0">
        <w:t xml:space="preserve">The position of Systems Assembler is the only position within the group that revolves around the hardware of a computer rather than the software, with a thorough understanding of how the different hardware components will meet a customer's needs. This position does require good problem-solving skills which is also required for the other positions. </w:t>
      </w:r>
    </w:p>
    <w:p w14:paraId="41982EEA" w14:textId="36C6A5F9" w:rsidR="0D73A1F0" w:rsidRDefault="0D73A1F0" w:rsidP="002761E8">
      <w:r w:rsidRPr="0D73A1F0">
        <w:t>We all seem to have the analytical, logical parts of the industry at the forefront of our aspirations, though this appears to come with the territory, as people with our personality types (introverted, thinking, neurotic types) seem to be drawn to an industry where it is possible to spend a lot of your time in a room making things work without speaking face-to-face with actual human beings.</w:t>
      </w:r>
    </w:p>
    <w:p w14:paraId="559DE69D" w14:textId="7DBF7959" w:rsidR="0D73A1F0" w:rsidRDefault="0D73A1F0" w:rsidP="00FD26DA">
      <w:pPr>
        <w:rPr>
          <w:highlight w:val="green"/>
        </w:rPr>
      </w:pPr>
    </w:p>
    <w:p w14:paraId="735FDA4A" w14:textId="77777777" w:rsidR="0069571D" w:rsidRDefault="0069571D" w:rsidP="00FD26DA">
      <w:r>
        <w:br w:type="page"/>
      </w:r>
    </w:p>
    <w:p w14:paraId="4F77171C" w14:textId="77777777" w:rsidR="00FF25BA" w:rsidRDefault="00FF25BA" w:rsidP="00FD26DA"/>
    <w:p w14:paraId="37B82DE2" w14:textId="404C0FE0" w:rsidR="00FF25BA" w:rsidRDefault="00FF25BA" w:rsidP="00FD26DA">
      <w:pPr>
        <w:pStyle w:val="Heading1"/>
      </w:pPr>
      <w:bookmarkStart w:id="5" w:name="_Toc32694180"/>
      <w:r>
        <w:t>Tools</w:t>
      </w:r>
      <w:bookmarkEnd w:id="5"/>
    </w:p>
    <w:p w14:paraId="2FC5075A" w14:textId="7C6372CF" w:rsidR="00FF25BA" w:rsidRDefault="00FF25BA" w:rsidP="00FD26DA">
      <w:pPr>
        <w:pStyle w:val="Heading2"/>
      </w:pPr>
      <w:bookmarkStart w:id="6" w:name="_Toc32694181"/>
      <w:r>
        <w:t>Group Website</w:t>
      </w:r>
      <w:bookmarkEnd w:id="6"/>
    </w:p>
    <w:p w14:paraId="34B7CFC7" w14:textId="403F3CBC" w:rsidR="00FF25BA" w:rsidRDefault="0048335A" w:rsidP="00FD26DA">
      <w:hyperlink r:id="rId19" w:history="1">
        <w:r w:rsidR="00FF25BA" w:rsidRPr="007F6463">
          <w:rPr>
            <w:rStyle w:val="Hyperlink"/>
          </w:rPr>
          <w:t>https://tegano-au.github.io/IIT-A2/</w:t>
        </w:r>
      </w:hyperlink>
    </w:p>
    <w:p w14:paraId="56BDBE5A" w14:textId="320550FE" w:rsidR="00FF25BA" w:rsidRDefault="00FF25BA" w:rsidP="00FD26DA">
      <w:pPr>
        <w:pStyle w:val="Heading2"/>
      </w:pPr>
      <w:bookmarkStart w:id="7" w:name="_Toc32694182"/>
      <w:r>
        <w:t>Group Git Repository</w:t>
      </w:r>
      <w:bookmarkEnd w:id="7"/>
    </w:p>
    <w:p w14:paraId="483C6B38" w14:textId="1E27E824" w:rsidR="00FF25BA" w:rsidRDefault="0048335A" w:rsidP="00FD26DA">
      <w:hyperlink r:id="rId20" w:history="1">
        <w:r w:rsidR="00FF25BA" w:rsidRPr="007F6463">
          <w:rPr>
            <w:rStyle w:val="Hyperlink"/>
          </w:rPr>
          <w:t>https://github.com/TeganO-au/IIT-A3</w:t>
        </w:r>
      </w:hyperlink>
    </w:p>
    <w:p w14:paraId="211A4358" w14:textId="667FE037" w:rsidR="009F2745" w:rsidRPr="00EB5FF0" w:rsidRDefault="009F2745" w:rsidP="00EB5FF0">
      <w:r w:rsidRPr="00EB5FF0">
        <w:t xml:space="preserve">With this assessment, we made some changes in the </w:t>
      </w:r>
      <w:r w:rsidR="00E20F33" w:rsidRPr="00EB5FF0">
        <w:t>way</w:t>
      </w:r>
      <w:r w:rsidRPr="00EB5FF0">
        <w:t xml:space="preserve"> we used our tools</w:t>
      </w:r>
      <w:r w:rsidR="00F50684" w:rsidRPr="00EB5FF0">
        <w:t>. This time around we did use GitHub</w:t>
      </w:r>
      <w:r w:rsidR="00E20F33" w:rsidRPr="00EB5FF0">
        <w:t xml:space="preserve"> </w:t>
      </w:r>
      <w:r w:rsidR="00F50684" w:rsidRPr="00EB5FF0">
        <w:t xml:space="preserve">to </w:t>
      </w:r>
      <w:r w:rsidR="00C40758" w:rsidRPr="00EB5FF0">
        <w:t>do most of the written wor</w:t>
      </w:r>
      <w:r w:rsidR="00A10936" w:rsidRPr="00EB5FF0">
        <w:t xml:space="preserve">k, but mostly used </w:t>
      </w:r>
      <w:r w:rsidR="008E68A5" w:rsidRPr="00EB5FF0">
        <w:t xml:space="preserve">text and </w:t>
      </w:r>
      <w:r w:rsidR="00AB70A4" w:rsidRPr="00EB5FF0">
        <w:t>syntactically abhorrent html files as they</w:t>
      </w:r>
      <w:r w:rsidR="00C30083" w:rsidRPr="00EB5FF0">
        <w:t xml:space="preserve"> were simplest to </w:t>
      </w:r>
      <w:r w:rsidR="00EF34CD" w:rsidRPr="00EB5FF0">
        <w:t>work with us</w:t>
      </w:r>
      <w:r w:rsidR="00955C1F" w:rsidRPr="00EB5FF0">
        <w:t xml:space="preserve">ing a docx file for the </w:t>
      </w:r>
      <w:r w:rsidR="006D15D0" w:rsidRPr="00EB5FF0">
        <w:t>final product</w:t>
      </w:r>
      <w:r w:rsidR="004620BD" w:rsidRPr="00EB5FF0">
        <w:t xml:space="preserve"> where just one person added to and edited it to maintain formatting</w:t>
      </w:r>
      <w:r w:rsidR="000D5272" w:rsidRPr="00EB5FF0">
        <w:t xml:space="preserve"> and continuity.</w:t>
      </w:r>
      <w:r w:rsidR="00154510" w:rsidRPr="00EB5FF0">
        <w:t xml:space="preserve"> </w:t>
      </w:r>
      <w:r w:rsidR="00A12038" w:rsidRPr="00EB5FF0">
        <w:t xml:space="preserve">the audit </w:t>
      </w:r>
      <w:r w:rsidR="00154510" w:rsidRPr="00EB5FF0">
        <w:t>trail</w:t>
      </w:r>
      <w:r w:rsidR="00A12038" w:rsidRPr="00EB5FF0">
        <w:t xml:space="preserve"> in this case shows a lot </w:t>
      </w:r>
      <w:r w:rsidR="00C56205" w:rsidRPr="00EB5FF0">
        <w:t>of commits from Tegan and fewer form everyone else, but as Tegan was the editor</w:t>
      </w:r>
      <w:r w:rsidR="006B46DA" w:rsidRPr="00EB5FF0">
        <w:t>, there were a lot of smaller changes indifferent areas</w:t>
      </w:r>
      <w:r w:rsidR="009C0D87" w:rsidRPr="00EB5FF0">
        <w:t xml:space="preserve"> whereas everyone else was mostly </w:t>
      </w:r>
      <w:r w:rsidR="00C07268" w:rsidRPr="00EB5FF0">
        <w:t>adding complete sections</w:t>
      </w:r>
      <w:r w:rsidR="00AB1691">
        <w:t>. Overall, t</w:t>
      </w:r>
      <w:r w:rsidR="009E6836">
        <w:t>he audit trail was a much better reflection of th</w:t>
      </w:r>
      <w:r w:rsidR="00D70D9B">
        <w:t xml:space="preserve">e </w:t>
      </w:r>
      <w:r w:rsidR="00A40182">
        <w:t>group’s work</w:t>
      </w:r>
      <w:r w:rsidR="00256735">
        <w:t xml:space="preserve"> than for the previous assessment.</w:t>
      </w:r>
    </w:p>
    <w:p w14:paraId="7EFEA0EF" w14:textId="3428ED09" w:rsidR="0069571D" w:rsidRDefault="0069571D" w:rsidP="00FD26DA">
      <w:pPr>
        <w:rPr>
          <w:rFonts w:asciiTheme="majorHAnsi" w:eastAsiaTheme="majorEastAsia" w:hAnsiTheme="majorHAnsi" w:cstheme="majorBidi"/>
          <w:b/>
          <w:bCs/>
          <w:color w:val="6D1D6A" w:themeColor="accent1" w:themeShade="BF"/>
          <w:sz w:val="28"/>
          <w:szCs w:val="28"/>
        </w:rPr>
      </w:pPr>
      <w:r>
        <w:br w:type="page"/>
      </w:r>
    </w:p>
    <w:p w14:paraId="04566842" w14:textId="7E7C77B2" w:rsidR="00FF25BA" w:rsidRDefault="00FF25BA" w:rsidP="00FD26DA">
      <w:pPr>
        <w:pStyle w:val="Heading1"/>
      </w:pPr>
      <w:bookmarkStart w:id="8" w:name="_Toc32694183"/>
      <w:r>
        <w:t>Project Plan</w:t>
      </w:r>
      <w:bookmarkEnd w:id="8"/>
    </w:p>
    <w:p w14:paraId="01EA65C0" w14:textId="634327EA" w:rsidR="00FF25BA" w:rsidRDefault="00FF25BA" w:rsidP="00FD26DA">
      <w:pPr>
        <w:pStyle w:val="Heading2"/>
      </w:pPr>
      <w:bookmarkStart w:id="9" w:name="_Toc32694184"/>
      <w:r>
        <w:t>Overview</w:t>
      </w:r>
      <w:bookmarkEnd w:id="9"/>
    </w:p>
    <w:p w14:paraId="184E2BF4" w14:textId="4DE9E58A" w:rsidR="00FF25BA" w:rsidRDefault="00FF25BA" w:rsidP="00FD26DA">
      <w:pPr>
        <w:pStyle w:val="Heading3"/>
      </w:pPr>
      <w:r>
        <w:t>Topic</w:t>
      </w:r>
    </w:p>
    <w:p w14:paraId="1790C864" w14:textId="47C2848E" w:rsidR="007F6463" w:rsidRDefault="007F6463" w:rsidP="00FD26DA">
      <w:r>
        <w:t xml:space="preserve">We are developing a device called the computer acceleration safety device (CASD), which is designed to aid the driver of a vehicle in remaining under the posted speed limit by limiting the vehicle’s speed based on geolocation and/or </w:t>
      </w:r>
      <w:r w:rsidR="006C3197">
        <w:t>localised transmitters</w:t>
      </w:r>
      <w:r>
        <w:t>. It will also be able to adjust the limit according to road conditions such as accidents or road works notifying the driver of the change.</w:t>
      </w:r>
    </w:p>
    <w:p w14:paraId="38437F57" w14:textId="46D7CEC9" w:rsidR="002C2A7B" w:rsidRDefault="00FF25BA" w:rsidP="00FD26DA">
      <w:r>
        <w:t xml:space="preserve">Potential outcomes for the population </w:t>
      </w:r>
      <w:r w:rsidR="007F6463">
        <w:t>are</w:t>
      </w:r>
      <w:r>
        <w:t xml:space="preserve"> a decrease in the number of deaths on our roads which will mean decreased costs</w:t>
      </w:r>
      <w:r w:rsidR="007F6463">
        <w:t xml:space="preserve"> in areas such as</w:t>
      </w:r>
      <w:r>
        <w:t xml:space="preserve"> </w:t>
      </w:r>
      <w:r w:rsidR="007F6463">
        <w:t>emergency services</w:t>
      </w:r>
      <w:r>
        <w:t xml:space="preserve">, insurance, </w:t>
      </w:r>
      <w:r w:rsidR="002C2A7B">
        <w:t xml:space="preserve">road </w:t>
      </w:r>
      <w:r>
        <w:t xml:space="preserve">maintenance and vehicle </w:t>
      </w:r>
      <w:r w:rsidR="002C2A7B">
        <w:t>maintenance</w:t>
      </w:r>
      <w:r>
        <w:t xml:space="preserve">. </w:t>
      </w:r>
      <w:r w:rsidR="002C2A7B">
        <w:t>Further, costs to society itself will be reduced as services such as ambulance, police, hospital staff, clean-up crews and maintenance crews will be less stretched and therefore better able to direct their attentions.</w:t>
      </w:r>
    </w:p>
    <w:p w14:paraId="164673F9" w14:textId="4310324A" w:rsidR="00FF25BA" w:rsidRDefault="00FF25BA" w:rsidP="00FD26DA">
      <w:pPr>
        <w:pStyle w:val="Heading3"/>
      </w:pPr>
      <w:r>
        <w:t>Motivation</w:t>
      </w:r>
    </w:p>
    <w:p w14:paraId="37A5D1BF" w14:textId="42311B6A" w:rsidR="00FF25BA" w:rsidRDefault="002C2A7B" w:rsidP="00FD26DA">
      <w:r>
        <w:t>I</w:t>
      </w:r>
      <w:r w:rsidR="00FF25BA">
        <w:t xml:space="preserve">n 1901 speed limits were introduced to Australia </w:t>
      </w:r>
      <w:r>
        <w:t xml:space="preserve">in an effort </w:t>
      </w:r>
      <w:r w:rsidR="00FF25BA">
        <w:t>to increase safety on our roads and reduce crashes</w:t>
      </w:r>
      <w:r>
        <w:t>,</w:t>
      </w:r>
      <w:r w:rsidR="00FF25BA">
        <w:t xml:space="preserve"> th</w:t>
      </w:r>
      <w:r>
        <w:t>e</w:t>
      </w:r>
      <w:r w:rsidR="00FF25BA">
        <w:t xml:space="preserve">n the speed camera was introduced in 1961 with a radar device </w:t>
      </w:r>
      <w:r>
        <w:t>used</w:t>
      </w:r>
      <w:r w:rsidR="00FF25BA">
        <w:t xml:space="preserve"> to catch </w:t>
      </w:r>
      <w:r w:rsidR="00FF25BA" w:rsidRPr="001D54CA">
        <w:t>people speeding</w:t>
      </w:r>
      <w:r w:rsidRPr="001D54CA">
        <w:t xml:space="preserve"> </w:t>
      </w:r>
      <w:sdt>
        <w:sdtPr>
          <w:id w:val="-1094856761"/>
          <w:citation/>
        </w:sdtPr>
        <w:sdtEndPr/>
        <w:sdtContent>
          <w:r w:rsidR="00DE6432" w:rsidRPr="001D54CA">
            <w:fldChar w:fldCharType="begin"/>
          </w:r>
          <w:r w:rsidR="00DE6432" w:rsidRPr="001D54CA">
            <w:instrText xml:space="preserve"> CITATION Dav14 \l 3081 </w:instrText>
          </w:r>
          <w:r w:rsidR="00DE6432" w:rsidRPr="001D54CA">
            <w:fldChar w:fldCharType="separate"/>
          </w:r>
          <w:r w:rsidR="00DE6432" w:rsidRPr="001D54CA">
            <w:rPr>
              <w:noProof/>
            </w:rPr>
            <w:t>(Davis, 2014)</w:t>
          </w:r>
          <w:r w:rsidR="00DE6432" w:rsidRPr="001D54CA">
            <w:fldChar w:fldCharType="end"/>
          </w:r>
        </w:sdtContent>
      </w:sdt>
      <w:r w:rsidR="001D54CA" w:rsidRPr="001D54CA">
        <w:t xml:space="preserve">, </w:t>
      </w:r>
      <w:r w:rsidR="00FF25BA" w:rsidRPr="001D54CA">
        <w:t>as you can see from table below in the last 24 months 2,431 people have be</w:t>
      </w:r>
      <w:r w:rsidRPr="001D54CA">
        <w:t>e</w:t>
      </w:r>
      <w:r w:rsidR="00FF25BA" w:rsidRPr="001D54CA">
        <w:t>n in crashes relating to speeding, and in 2019 there were 4.7% more deaths on Australia roads than the same period as 2018</w:t>
      </w:r>
      <w:r w:rsidRPr="001D54CA">
        <w:t xml:space="preserve"> </w:t>
      </w:r>
      <w:sdt>
        <w:sdtPr>
          <w:id w:val="-137728554"/>
          <w:citation/>
        </w:sdtPr>
        <w:sdtEndPr/>
        <w:sdtContent>
          <w:r w:rsidR="000D2710" w:rsidRPr="001D54CA">
            <w:fldChar w:fldCharType="begin"/>
          </w:r>
          <w:r w:rsidR="000D2710" w:rsidRPr="001D54CA">
            <w:instrText xml:space="preserve"> CITATION NSW20 \l 3081 </w:instrText>
          </w:r>
          <w:r w:rsidR="000D2710" w:rsidRPr="001D54CA">
            <w:fldChar w:fldCharType="separate"/>
          </w:r>
          <w:r w:rsidR="000D2710" w:rsidRPr="001D54CA">
            <w:rPr>
              <w:noProof/>
            </w:rPr>
            <w:t>(NSW Government Transport for NSW Centre for Road Safety, 2020)</w:t>
          </w:r>
          <w:r w:rsidR="000D2710" w:rsidRPr="001D54CA">
            <w:fldChar w:fldCharType="end"/>
          </w:r>
        </w:sdtContent>
      </w:sdt>
      <w:r w:rsidR="000D2710" w:rsidRPr="001D54CA">
        <w:t xml:space="preserve">. </w:t>
      </w:r>
      <w:r w:rsidRPr="001D54CA">
        <w:t xml:space="preserve">The </w:t>
      </w:r>
      <w:r w:rsidR="00FF25BA" w:rsidRPr="001D54CA">
        <w:t>CASD</w:t>
      </w:r>
      <w:r w:rsidRPr="001D54CA">
        <w:t xml:space="preserve"> </w:t>
      </w:r>
      <w:r w:rsidR="00FF25BA" w:rsidRPr="001D54CA">
        <w:t>is going to save lives</w:t>
      </w:r>
      <w:r w:rsidRPr="001D54CA">
        <w:t>,</w:t>
      </w:r>
      <w:r w:rsidR="00FF25BA" w:rsidRPr="001D54CA">
        <w:t xml:space="preserve"> reduce the number of crashes</w:t>
      </w:r>
      <w:r w:rsidR="00FF25BA">
        <w:t xml:space="preserve"> on our roads and make a difference in people's </w:t>
      </w:r>
      <w:r>
        <w:t>lives.</w:t>
      </w:r>
    </w:p>
    <w:p w14:paraId="6F6C4FAB" w14:textId="0C64101C" w:rsidR="00FF25BA" w:rsidRDefault="002C2A7B" w:rsidP="00FD26DA">
      <w:pPr>
        <w:pStyle w:val="Heading4"/>
      </w:pPr>
      <w:r>
        <w:t>Serious</w:t>
      </w:r>
      <w:r w:rsidR="00FF25BA">
        <w:t xml:space="preserve"> injuries crash data - June 2019 quarter</w:t>
      </w:r>
    </w:p>
    <w:tbl>
      <w:tblPr>
        <w:tblStyle w:val="GridTable5Dark-Accent5"/>
        <w:tblW w:w="5000" w:type="pct"/>
        <w:tblLook w:val="04A0" w:firstRow="1" w:lastRow="0" w:firstColumn="1" w:lastColumn="0" w:noHBand="0" w:noVBand="1"/>
      </w:tblPr>
      <w:tblGrid>
        <w:gridCol w:w="3006"/>
        <w:gridCol w:w="3005"/>
        <w:gridCol w:w="3005"/>
      </w:tblGrid>
      <w:tr w:rsidR="00E87AE9" w14:paraId="7C7FDC3A" w14:textId="77777777" w:rsidTr="00E65E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6BB09EB1" w14:textId="4207B8B5" w:rsidR="00E87AE9" w:rsidRDefault="00E87AE9" w:rsidP="00FD26DA">
            <w:r>
              <w:t>Behaviour Factors</w:t>
            </w:r>
          </w:p>
        </w:tc>
        <w:tc>
          <w:tcPr>
            <w:tcW w:w="3005" w:type="dxa"/>
          </w:tcPr>
          <w:p w14:paraId="71C4E7DB" w14:textId="611FFE12" w:rsidR="00E87AE9" w:rsidRDefault="00E87AE9" w:rsidP="00FD26DA">
            <w:pPr>
              <w:cnfStyle w:val="100000000000" w:firstRow="1" w:lastRow="0" w:firstColumn="0" w:lastColumn="0" w:oddVBand="0" w:evenVBand="0" w:oddHBand="0" w:evenHBand="0" w:firstRowFirstColumn="0" w:firstRowLastColumn="0" w:lastRowFirstColumn="0" w:lastRowLastColumn="0"/>
            </w:pPr>
            <w:r>
              <w:t>12 months ending June 2019</w:t>
            </w:r>
          </w:p>
        </w:tc>
        <w:tc>
          <w:tcPr>
            <w:tcW w:w="3005" w:type="dxa"/>
          </w:tcPr>
          <w:p w14:paraId="29FFAAA1" w14:textId="39A3A0F8" w:rsidR="00E87AE9" w:rsidRDefault="00E87AE9" w:rsidP="00FD26DA">
            <w:pPr>
              <w:cnfStyle w:val="100000000000" w:firstRow="1" w:lastRow="0" w:firstColumn="0" w:lastColumn="0" w:oddVBand="0" w:evenVBand="0" w:oddHBand="0" w:evenHBand="0" w:firstRowFirstColumn="0" w:firstRowLastColumn="0" w:lastRowFirstColumn="0" w:lastRowLastColumn="0"/>
            </w:pPr>
            <w:r>
              <w:t>12 Months ending June 2018</w:t>
            </w:r>
          </w:p>
        </w:tc>
      </w:tr>
      <w:tr w:rsidR="00E87AE9" w14:paraId="3E194508" w14:textId="77777777" w:rsidTr="00E65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bottom w:val="single" w:sz="12" w:space="0" w:color="9B57D3" w:themeColor="accent2"/>
            </w:tcBorders>
          </w:tcPr>
          <w:p w14:paraId="503097CD" w14:textId="4B96A9EB" w:rsidR="00E87AE9" w:rsidRDefault="00E87AE9" w:rsidP="00FD26DA">
            <w:r>
              <w:t>Alcohol involved in crash</w:t>
            </w:r>
          </w:p>
        </w:tc>
        <w:tc>
          <w:tcPr>
            <w:tcW w:w="3005" w:type="dxa"/>
            <w:tcBorders>
              <w:bottom w:val="single" w:sz="12" w:space="0" w:color="9B57D3" w:themeColor="accent2"/>
            </w:tcBorders>
          </w:tcPr>
          <w:p w14:paraId="733C81B0" w14:textId="09061268" w:rsidR="00E87AE9" w:rsidRDefault="00E87AE9" w:rsidP="00FD26DA">
            <w:pPr>
              <w:cnfStyle w:val="000000100000" w:firstRow="0" w:lastRow="0" w:firstColumn="0" w:lastColumn="0" w:oddVBand="0" w:evenVBand="0" w:oddHBand="1" w:evenHBand="0" w:firstRowFirstColumn="0" w:firstRowLastColumn="0" w:lastRowFirstColumn="0" w:lastRowLastColumn="0"/>
            </w:pPr>
            <w:r>
              <w:t>335</w:t>
            </w:r>
          </w:p>
        </w:tc>
        <w:tc>
          <w:tcPr>
            <w:tcW w:w="3005" w:type="dxa"/>
            <w:tcBorders>
              <w:bottom w:val="single" w:sz="12" w:space="0" w:color="9B57D3" w:themeColor="accent2"/>
            </w:tcBorders>
          </w:tcPr>
          <w:p w14:paraId="7348448E" w14:textId="02CFD42D" w:rsidR="00E87AE9" w:rsidRDefault="00E87AE9" w:rsidP="00FD26DA">
            <w:pPr>
              <w:cnfStyle w:val="000000100000" w:firstRow="0" w:lastRow="0" w:firstColumn="0" w:lastColumn="0" w:oddVBand="0" w:evenVBand="0" w:oddHBand="1" w:evenHBand="0" w:firstRowFirstColumn="0" w:firstRowLastColumn="0" w:lastRowFirstColumn="0" w:lastRowLastColumn="0"/>
            </w:pPr>
            <w:r>
              <w:t>362</w:t>
            </w:r>
          </w:p>
        </w:tc>
      </w:tr>
      <w:tr w:rsidR="00E87AE9" w14:paraId="36071AD7" w14:textId="77777777" w:rsidTr="00E65EEB">
        <w:tc>
          <w:tcPr>
            <w:cnfStyle w:val="001000000000" w:firstRow="0" w:lastRow="0" w:firstColumn="1" w:lastColumn="0" w:oddVBand="0" w:evenVBand="0" w:oddHBand="0" w:evenHBand="0" w:firstRowFirstColumn="0" w:firstRowLastColumn="0" w:lastRowFirstColumn="0" w:lastRowLastColumn="0"/>
            <w:tcW w:w="3006" w:type="dxa"/>
            <w:tcBorders>
              <w:top w:val="single" w:sz="12" w:space="0" w:color="9B57D3" w:themeColor="accent2"/>
              <w:left w:val="single" w:sz="12" w:space="0" w:color="9B57D3" w:themeColor="accent2"/>
              <w:bottom w:val="single" w:sz="12" w:space="0" w:color="9B57D3" w:themeColor="accent2"/>
            </w:tcBorders>
          </w:tcPr>
          <w:p w14:paraId="6A7A08EA" w14:textId="530E1BA6" w:rsidR="00E87AE9" w:rsidRDefault="00E87AE9" w:rsidP="00FD26DA">
            <w:r>
              <w:t>Speeding involved in crash</w:t>
            </w:r>
          </w:p>
        </w:tc>
        <w:tc>
          <w:tcPr>
            <w:tcW w:w="3005" w:type="dxa"/>
            <w:tcBorders>
              <w:top w:val="single" w:sz="12" w:space="0" w:color="9B57D3" w:themeColor="accent2"/>
              <w:bottom w:val="single" w:sz="12" w:space="0" w:color="9B57D3" w:themeColor="accent2"/>
            </w:tcBorders>
          </w:tcPr>
          <w:p w14:paraId="66B4DE02" w14:textId="0BD434E3" w:rsidR="00E87AE9" w:rsidRDefault="00E87AE9" w:rsidP="00FD26DA">
            <w:pPr>
              <w:cnfStyle w:val="000000000000" w:firstRow="0" w:lastRow="0" w:firstColumn="0" w:lastColumn="0" w:oddVBand="0" w:evenVBand="0" w:oddHBand="0" w:evenHBand="0" w:firstRowFirstColumn="0" w:firstRowLastColumn="0" w:lastRowFirstColumn="0" w:lastRowLastColumn="0"/>
            </w:pPr>
            <w:r>
              <w:t>1179</w:t>
            </w:r>
          </w:p>
        </w:tc>
        <w:tc>
          <w:tcPr>
            <w:tcW w:w="3005" w:type="dxa"/>
            <w:tcBorders>
              <w:top w:val="single" w:sz="12" w:space="0" w:color="9B57D3" w:themeColor="accent2"/>
              <w:bottom w:val="single" w:sz="12" w:space="0" w:color="9B57D3" w:themeColor="accent2"/>
              <w:right w:val="single" w:sz="12" w:space="0" w:color="9B57D3" w:themeColor="accent2"/>
            </w:tcBorders>
          </w:tcPr>
          <w:p w14:paraId="43B5ED3C" w14:textId="4C617642" w:rsidR="00E87AE9" w:rsidRDefault="00E87AE9" w:rsidP="00FD26DA">
            <w:pPr>
              <w:cnfStyle w:val="000000000000" w:firstRow="0" w:lastRow="0" w:firstColumn="0" w:lastColumn="0" w:oddVBand="0" w:evenVBand="0" w:oddHBand="0" w:evenHBand="0" w:firstRowFirstColumn="0" w:firstRowLastColumn="0" w:lastRowFirstColumn="0" w:lastRowLastColumn="0"/>
            </w:pPr>
            <w:r>
              <w:t>1252</w:t>
            </w:r>
          </w:p>
        </w:tc>
      </w:tr>
      <w:tr w:rsidR="00E87AE9" w14:paraId="41AC8EC1" w14:textId="77777777" w:rsidTr="00E65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single" w:sz="12" w:space="0" w:color="9B57D3" w:themeColor="accent2"/>
            </w:tcBorders>
          </w:tcPr>
          <w:p w14:paraId="499D74F5" w14:textId="3679F35C" w:rsidR="00E87AE9" w:rsidRDefault="00E87AE9" w:rsidP="00FD26DA">
            <w:r>
              <w:t>Fatigue involved in crash</w:t>
            </w:r>
          </w:p>
        </w:tc>
        <w:tc>
          <w:tcPr>
            <w:tcW w:w="3005" w:type="dxa"/>
            <w:tcBorders>
              <w:top w:val="single" w:sz="12" w:space="0" w:color="9B57D3" w:themeColor="accent2"/>
            </w:tcBorders>
          </w:tcPr>
          <w:p w14:paraId="389CC674" w14:textId="00F4C7A4" w:rsidR="00E87AE9" w:rsidRDefault="00E87AE9" w:rsidP="00FD26DA">
            <w:pPr>
              <w:cnfStyle w:val="000000100000" w:firstRow="0" w:lastRow="0" w:firstColumn="0" w:lastColumn="0" w:oddVBand="0" w:evenVBand="0" w:oddHBand="1" w:evenHBand="0" w:firstRowFirstColumn="0" w:firstRowLastColumn="0" w:lastRowFirstColumn="0" w:lastRowLastColumn="0"/>
            </w:pPr>
            <w:r>
              <w:t>629</w:t>
            </w:r>
          </w:p>
        </w:tc>
        <w:tc>
          <w:tcPr>
            <w:tcW w:w="3005" w:type="dxa"/>
            <w:tcBorders>
              <w:top w:val="single" w:sz="12" w:space="0" w:color="9B57D3" w:themeColor="accent2"/>
            </w:tcBorders>
          </w:tcPr>
          <w:p w14:paraId="717615BF" w14:textId="64232261" w:rsidR="00E87AE9" w:rsidRDefault="00E87AE9" w:rsidP="00FD26DA">
            <w:pPr>
              <w:cnfStyle w:val="000000100000" w:firstRow="0" w:lastRow="0" w:firstColumn="0" w:lastColumn="0" w:oddVBand="0" w:evenVBand="0" w:oddHBand="1" w:evenHBand="0" w:firstRowFirstColumn="0" w:firstRowLastColumn="0" w:lastRowFirstColumn="0" w:lastRowLastColumn="0"/>
            </w:pPr>
            <w:r>
              <w:t>644</w:t>
            </w:r>
          </w:p>
        </w:tc>
      </w:tr>
    </w:tbl>
    <w:p w14:paraId="1F8B907C" w14:textId="635B3CBB" w:rsidR="006C3197" w:rsidRPr="006C3197" w:rsidRDefault="009D0A20" w:rsidP="00FD26DA">
      <w:r>
        <w:t>Data sample</w:t>
      </w:r>
      <w:r w:rsidR="002C48FE">
        <w:t xml:space="preserve"> from </w:t>
      </w:r>
      <w:sdt>
        <w:sdtPr>
          <w:id w:val="1861165423"/>
          <w:citation/>
        </w:sdtPr>
        <w:sdtEndPr/>
        <w:sdtContent>
          <w:r w:rsidR="000D2710" w:rsidRPr="000D2710">
            <w:fldChar w:fldCharType="begin"/>
          </w:r>
          <w:r w:rsidR="000D2710" w:rsidRPr="000D2710">
            <w:instrText xml:space="preserve"> CITATION NSW20 \l 3081 </w:instrText>
          </w:r>
          <w:r w:rsidR="000D2710" w:rsidRPr="000D2710">
            <w:fldChar w:fldCharType="separate"/>
          </w:r>
          <w:r w:rsidR="000D2710" w:rsidRPr="000D2710">
            <w:rPr>
              <w:noProof/>
            </w:rPr>
            <w:t>(NSW Government Transport for NSW Centre for Road Safety, 2020)</w:t>
          </w:r>
          <w:r w:rsidR="000D2710" w:rsidRPr="000D2710">
            <w:fldChar w:fldCharType="end"/>
          </w:r>
        </w:sdtContent>
      </w:sdt>
    </w:p>
    <w:p w14:paraId="0E5CF0D3" w14:textId="4A018307" w:rsidR="00FF25BA" w:rsidRDefault="00FF25BA" w:rsidP="00FD26DA">
      <w:r>
        <w:t>Overall the CASD s will be controversial because it</w:t>
      </w:r>
      <w:r w:rsidR="00F64C6A">
        <w:t xml:space="preserve"> could</w:t>
      </w:r>
      <w:r>
        <w:t xml:space="preserve"> </w:t>
      </w:r>
      <w:r w:rsidR="00F64C6A">
        <w:t>potentially</w:t>
      </w:r>
      <w:r w:rsidR="005C3AC9">
        <w:t xml:space="preserve"> </w:t>
      </w:r>
      <w:r>
        <w:t xml:space="preserve">change laws for car owners and their rights and responsibilities regarding driving their cars. This system will also reduce the resources needed by the government to regulate </w:t>
      </w:r>
      <w:r w:rsidR="00E65EEB">
        <w:t>drivers’ adherence</w:t>
      </w:r>
      <w:r>
        <w:t xml:space="preserve"> to speed limits. I know firsthand from working in a hospital as an orderly than the devastation that high-speed crashes not only from the victims but the family </w:t>
      </w:r>
      <w:r w:rsidR="00E65EEB">
        <w:t>themselves</w:t>
      </w:r>
      <w:r>
        <w:t xml:space="preserve"> not only physically</w:t>
      </w:r>
      <w:r w:rsidR="00E65EEB">
        <w:t>,</w:t>
      </w:r>
      <w:r>
        <w:t xml:space="preserve"> but mentally.</w:t>
      </w:r>
    </w:p>
    <w:p w14:paraId="1D579CF2" w14:textId="0A1E9DF8" w:rsidR="000D005E" w:rsidRPr="000D005E" w:rsidRDefault="003B5B34" w:rsidP="00FD26DA">
      <w:r>
        <w:t xml:space="preserve">The </w:t>
      </w:r>
      <w:r w:rsidR="00D8139C">
        <w:t>application of t</w:t>
      </w:r>
      <w:r w:rsidR="00672F99">
        <w:t>echnologies</w:t>
      </w:r>
      <w:r>
        <w:t xml:space="preserve"> for vehicle safety are </w:t>
      </w:r>
      <w:r w:rsidR="00F61D44">
        <w:t>increasing exponentially</w:t>
      </w:r>
      <w:r w:rsidR="00B27B5B">
        <w:t xml:space="preserve"> with devices such as </w:t>
      </w:r>
      <w:r w:rsidR="004A3040">
        <w:t xml:space="preserve">lane </w:t>
      </w:r>
      <w:r w:rsidR="002E71E4">
        <w:t>keeping assist systems</w:t>
      </w:r>
      <w:r w:rsidR="001B77BA">
        <w:t xml:space="preserve"> which can detect unintentional lane departure and</w:t>
      </w:r>
      <w:r w:rsidR="001A1891">
        <w:t xml:space="preserve"> </w:t>
      </w:r>
      <w:r w:rsidR="001B77BA">
        <w:t>guide the vehicle</w:t>
      </w:r>
      <w:r w:rsidR="00562C74">
        <w:t xml:space="preserve"> back into the correct </w:t>
      </w:r>
      <w:r w:rsidR="00562C74" w:rsidRPr="000D2710">
        <w:t xml:space="preserve">lane </w:t>
      </w:r>
      <w:sdt>
        <w:sdtPr>
          <w:id w:val="-928035045"/>
          <w:citation/>
        </w:sdtPr>
        <w:sdtEndPr/>
        <w:sdtContent>
          <w:r w:rsidR="00F10C43" w:rsidRPr="000D2710">
            <w:fldChar w:fldCharType="begin"/>
          </w:r>
          <w:r w:rsidR="00F10C43" w:rsidRPr="000D2710">
            <w:instrText xml:space="preserve"> CITATION Dri19 \l 3081 </w:instrText>
          </w:r>
          <w:r w:rsidR="00F10C43" w:rsidRPr="000D2710">
            <w:fldChar w:fldCharType="separate"/>
          </w:r>
          <w:r w:rsidR="00F10C43" w:rsidRPr="000D2710">
            <w:rPr>
              <w:noProof/>
            </w:rPr>
            <w:t>(Drive, 2019)</w:t>
          </w:r>
          <w:r w:rsidR="00F10C43" w:rsidRPr="000D2710">
            <w:fldChar w:fldCharType="end"/>
          </w:r>
        </w:sdtContent>
      </w:sdt>
      <w:r w:rsidR="003B337E" w:rsidRPr="000D2710">
        <w:t xml:space="preserve">, </w:t>
      </w:r>
      <w:r w:rsidR="002764CA" w:rsidRPr="000D2710">
        <w:t>Forward</w:t>
      </w:r>
      <w:r w:rsidR="00E87341" w:rsidRPr="000D2710">
        <w:t xml:space="preserve"> Collision Avoidance Systems which detect and </w:t>
      </w:r>
      <w:r w:rsidR="00D21C70" w:rsidRPr="000D2710">
        <w:t>react to potential head-on collisions</w:t>
      </w:r>
      <w:r w:rsidR="008E3450" w:rsidRPr="000D2710">
        <w:t xml:space="preserve"> </w:t>
      </w:r>
      <w:sdt>
        <w:sdtPr>
          <w:id w:val="1156572526"/>
          <w:citation/>
        </w:sdtPr>
        <w:sdtEndPr/>
        <w:sdtContent>
          <w:r w:rsidR="0046596A" w:rsidRPr="000D2710">
            <w:fldChar w:fldCharType="begin"/>
          </w:r>
          <w:r w:rsidR="0046596A" w:rsidRPr="000D2710">
            <w:instrText xml:space="preserve"> CITATION Que17 \l 3081 </w:instrText>
          </w:r>
          <w:r w:rsidR="0046596A" w:rsidRPr="000D2710">
            <w:fldChar w:fldCharType="separate"/>
          </w:r>
          <w:r w:rsidR="0046596A" w:rsidRPr="000D2710">
            <w:rPr>
              <w:noProof/>
            </w:rPr>
            <w:t>(Queensland Government Department of Transport and Main Roads, 2017)</w:t>
          </w:r>
          <w:r w:rsidR="0046596A" w:rsidRPr="000D2710">
            <w:fldChar w:fldCharType="end"/>
          </w:r>
        </w:sdtContent>
      </w:sdt>
      <w:r w:rsidR="0046596A">
        <w:t xml:space="preserve"> </w:t>
      </w:r>
      <w:r w:rsidR="00882D72">
        <w:t xml:space="preserve">and </w:t>
      </w:r>
      <w:r w:rsidR="00134BAB">
        <w:t xml:space="preserve">car </w:t>
      </w:r>
      <w:r w:rsidR="00CE3D36">
        <w:t>breathalysers</w:t>
      </w:r>
      <w:r w:rsidR="00C92259">
        <w:t xml:space="preserve"> which prevent </w:t>
      </w:r>
      <w:r w:rsidR="00F105BF">
        <w:t>driving under the influence of alcohol</w:t>
      </w:r>
      <w:r w:rsidR="00CE3D36">
        <w:t>.</w:t>
      </w:r>
      <w:r w:rsidR="00882D72">
        <w:t xml:space="preserve"> </w:t>
      </w:r>
      <w:r w:rsidR="00DA3B2C">
        <w:t xml:space="preserve">The CASD is an opportunity to </w:t>
      </w:r>
      <w:r w:rsidR="00BC0BF1">
        <w:t xml:space="preserve">introduce another </w:t>
      </w:r>
      <w:r w:rsidR="00450A7C">
        <w:t>aspect of vehicle safety to our roads</w:t>
      </w:r>
      <w:r w:rsidR="000F3220">
        <w:t xml:space="preserve"> and could </w:t>
      </w:r>
      <w:r w:rsidR="009B00F6">
        <w:t xml:space="preserve">be developed as an IoT device connecting </w:t>
      </w:r>
      <w:r w:rsidR="00CA341D">
        <w:t xml:space="preserve">you </w:t>
      </w:r>
      <w:r w:rsidR="004A4C09">
        <w:t>with the surrounding road conditions</w:t>
      </w:r>
      <w:r w:rsidR="003F4B3F">
        <w:t xml:space="preserve"> </w:t>
      </w:r>
      <w:r w:rsidR="001B0E3B">
        <w:t xml:space="preserve">to </w:t>
      </w:r>
      <w:r w:rsidR="00321E70">
        <w:t xml:space="preserve">optimise </w:t>
      </w:r>
      <w:r w:rsidR="00CB02CC">
        <w:t>speed and safety</w:t>
      </w:r>
      <w:r w:rsidR="00C94564">
        <w:t>.</w:t>
      </w:r>
    </w:p>
    <w:p w14:paraId="548EC2D3" w14:textId="65692F24" w:rsidR="00553C40" w:rsidRDefault="00FF25BA" w:rsidP="00FD26DA">
      <w:r>
        <w:t xml:space="preserve">Over the course of the next couple of years, our team would like to have </w:t>
      </w:r>
      <w:r w:rsidR="008D6FAE">
        <w:t>gained</w:t>
      </w:r>
      <w:r>
        <w:t xml:space="preserve"> the knowledge and experience to have least created and designed a working </w:t>
      </w:r>
      <w:r w:rsidR="008F3FCC">
        <w:t>prototype</w:t>
      </w:r>
      <w:r>
        <w:t xml:space="preserve"> of our device</w:t>
      </w:r>
      <w:r w:rsidR="00E05CE7">
        <w:t>,</w:t>
      </w:r>
      <w:r>
        <w:t xml:space="preserve"> along with the skills and team behind us to make it become </w:t>
      </w:r>
      <w:r w:rsidR="00E05CE7">
        <w:t>a reality</w:t>
      </w:r>
      <w:r>
        <w:t xml:space="preserve">. This will demonstrate that our team has a vision and a passion for what we do. </w:t>
      </w:r>
      <w:r w:rsidR="00704FAE">
        <w:t xml:space="preserve">The group will demonstrate </w:t>
      </w:r>
      <w:r w:rsidR="005D32D0">
        <w:t xml:space="preserve">initiative, </w:t>
      </w:r>
      <w:r w:rsidR="00FE5DA8">
        <w:t xml:space="preserve">teamwork, </w:t>
      </w:r>
      <w:r w:rsidR="005375DB">
        <w:t xml:space="preserve">vision, </w:t>
      </w:r>
      <w:r w:rsidR="00CE4BA8">
        <w:t xml:space="preserve">safety consciousness </w:t>
      </w:r>
      <w:r w:rsidR="00917E97">
        <w:t>and of course a wealth of IT skills</w:t>
      </w:r>
      <w:r w:rsidR="00FB29BF">
        <w:t>.</w:t>
      </w:r>
    </w:p>
    <w:p w14:paraId="6FB629B1" w14:textId="64044523" w:rsidR="00FF25BA" w:rsidRDefault="00FF25BA" w:rsidP="00FD26DA">
      <w:pPr>
        <w:pStyle w:val="Heading3"/>
      </w:pPr>
      <w:r>
        <w:t>Landscape</w:t>
      </w:r>
    </w:p>
    <w:p w14:paraId="3A6A6E0D" w14:textId="7C85A4F2" w:rsidR="00FF25BA" w:rsidRDefault="00FF25BA" w:rsidP="00FD26DA">
      <w:r>
        <w:t>There are speed limiters out there that reduce the car overall speed of the motor vehicle example of this are Australia trucks are limited to 100kms an hour, these are call governors</w:t>
      </w:r>
      <w:r w:rsidR="00B40693">
        <w:t>.</w:t>
      </w:r>
      <w:r>
        <w:t xml:space="preserve"> </w:t>
      </w:r>
      <w:r w:rsidR="00B40693">
        <w:t>T</w:t>
      </w:r>
      <w:r>
        <w:t>here are different types our there such</w:t>
      </w:r>
      <w:r w:rsidR="000F3569">
        <w:t xml:space="preserve"> as m</w:t>
      </w:r>
      <w:r>
        <w:t xml:space="preserve">echanical, </w:t>
      </w:r>
      <w:r w:rsidR="000F3569">
        <w:t>p</w:t>
      </w:r>
      <w:r>
        <w:t xml:space="preserve">neumatic and </w:t>
      </w:r>
      <w:r w:rsidR="000F3569">
        <w:t>h</w:t>
      </w:r>
      <w:r>
        <w:t xml:space="preserve">ydraulic governors </w:t>
      </w:r>
      <w:sdt>
        <w:sdtPr>
          <w:id w:val="-1498883407"/>
          <w:citation/>
        </w:sdtPr>
        <w:sdtEndPr/>
        <w:sdtContent>
          <w:r w:rsidR="00F10C43">
            <w:fldChar w:fldCharType="begin"/>
          </w:r>
          <w:r w:rsidR="00F10C43">
            <w:instrText xml:space="preserve"> CITATION Wha201 \l 3081 </w:instrText>
          </w:r>
          <w:r w:rsidR="00F10C43">
            <w:fldChar w:fldCharType="separate"/>
          </w:r>
          <w:r w:rsidR="00F10C43" w:rsidRPr="00F10C43">
            <w:rPr>
              <w:noProof/>
            </w:rPr>
            <w:t>(Anon., n.d.)</w:t>
          </w:r>
          <w:r w:rsidR="00F10C43">
            <w:fldChar w:fldCharType="end"/>
          </w:r>
        </w:sdtContent>
      </w:sdt>
      <w:r w:rsidR="00F10C43">
        <w:t xml:space="preserve">. </w:t>
      </w:r>
      <w:r>
        <w:t xml:space="preserve">Also, the Electronic Speed Governor which is micro-control base </w:t>
      </w:r>
      <w:sdt>
        <w:sdtPr>
          <w:id w:val="-2114810864"/>
          <w:citation/>
        </w:sdtPr>
        <w:sdtEndPr/>
        <w:sdtContent>
          <w:r w:rsidR="005E289A">
            <w:fldChar w:fldCharType="begin"/>
          </w:r>
          <w:r w:rsidR="005E289A">
            <w:instrText xml:space="preserve"> CITATION Ele20 \l 3081 </w:instrText>
          </w:r>
          <w:r w:rsidR="005E289A">
            <w:fldChar w:fldCharType="separate"/>
          </w:r>
          <w:r w:rsidR="005E289A" w:rsidRPr="005E289A">
            <w:rPr>
              <w:noProof/>
            </w:rPr>
            <w:t>(Anon., n.d.)</w:t>
          </w:r>
          <w:r w:rsidR="005E289A">
            <w:fldChar w:fldCharType="end"/>
          </w:r>
        </w:sdtContent>
      </w:sdt>
      <w:r>
        <w:t>but these governors don’t take into consideration the variety of speed limits changes.</w:t>
      </w:r>
      <w:r w:rsidR="00C8614B">
        <w:t xml:space="preserve"> </w:t>
      </w:r>
      <w:r>
        <w:t>Self-driv</w:t>
      </w:r>
      <w:r w:rsidR="00C8614B">
        <w:t xml:space="preserve">ing </w:t>
      </w:r>
      <w:r>
        <w:t xml:space="preserve">cars use radar, sensors, GPS, sonar and lidar to take in their surroundings to ensure they keep in the guidelines of the road rules </w:t>
      </w:r>
      <w:sdt>
        <w:sdtPr>
          <w:id w:val="-781874457"/>
          <w:citation/>
        </w:sdtPr>
        <w:sdtEndPr/>
        <w:sdtContent>
          <w:r w:rsidR="00FC2623">
            <w:fldChar w:fldCharType="begin"/>
          </w:r>
          <w:r w:rsidR="00FC2623">
            <w:instrText xml:space="preserve"> CITATION Tun201 \l 3081 </w:instrText>
          </w:r>
          <w:r w:rsidR="00FC2623">
            <w:fldChar w:fldCharType="separate"/>
          </w:r>
          <w:r w:rsidR="00FC2623" w:rsidRPr="00FC2623">
            <w:rPr>
              <w:noProof/>
            </w:rPr>
            <w:t>(Tung, n.d.)</w:t>
          </w:r>
          <w:r w:rsidR="00FC2623">
            <w:fldChar w:fldCharType="end"/>
          </w:r>
        </w:sdtContent>
      </w:sdt>
      <w:r w:rsidR="00FC2623">
        <w:t>.</w:t>
      </w:r>
    </w:p>
    <w:p w14:paraId="17DC0AE7" w14:textId="0C6FA3B4" w:rsidR="000127D3" w:rsidRDefault="00813BD0" w:rsidP="00FD26DA">
      <w:r>
        <w:t xml:space="preserve">Competition in this </w:t>
      </w:r>
      <w:r w:rsidR="00F01A64">
        <w:t>field</w:t>
      </w:r>
      <w:r>
        <w:t xml:space="preserve"> are</w:t>
      </w:r>
      <w:r w:rsidR="00F01A64">
        <w:t xml:space="preserve"> companies and organisations such as</w:t>
      </w:r>
      <w:r w:rsidR="00FF25BA">
        <w:t xml:space="preserve"> Tesla, </w:t>
      </w:r>
      <w:r w:rsidR="00F01A64">
        <w:t>W</w:t>
      </w:r>
      <w:r w:rsidR="00FF25BA">
        <w:t xml:space="preserve">ymo, </w:t>
      </w:r>
      <w:r w:rsidR="00F01A64">
        <w:t>GM</w:t>
      </w:r>
      <w:r w:rsidR="00FF25BA">
        <w:t xml:space="preserve"> </w:t>
      </w:r>
      <w:r w:rsidR="00F01A64">
        <w:t>C</w:t>
      </w:r>
      <w:r w:rsidR="00FF25BA">
        <w:t xml:space="preserve">ruise, </w:t>
      </w:r>
      <w:r w:rsidR="00F01A64">
        <w:t>A</w:t>
      </w:r>
      <w:r w:rsidR="00FF25BA">
        <w:t xml:space="preserve">rgo Ai, Mercedes-Benz, General Motors, Continental Automotive Systems, Autoliv Inc., Bosch, Nissan, Toyota, Audi, Volvo, Vislab from University of Parma, Oxford University and Google. But what these companies all have in common </w:t>
      </w:r>
      <w:r w:rsidR="0094277D">
        <w:t>is their focus</w:t>
      </w:r>
      <w:r w:rsidR="00FF25BA">
        <w:t xml:space="preserve"> on driverless cars</w:t>
      </w:r>
      <w:r w:rsidR="00906161">
        <w:t>;</w:t>
      </w:r>
      <w:r w:rsidR="00FF25BA">
        <w:t xml:space="preserve"> </w:t>
      </w:r>
      <w:r w:rsidR="000127D3">
        <w:t xml:space="preserve">the CASD is designed </w:t>
      </w:r>
      <w:r w:rsidR="00DC6187">
        <w:t>for vehicles with drivers</w:t>
      </w:r>
      <w:r w:rsidR="00824DCF">
        <w:t xml:space="preserve">, </w:t>
      </w:r>
      <w:r w:rsidR="005F1635">
        <w:t>assisting them to maintain safety by adhering to the posted speed limit</w:t>
      </w:r>
      <w:r w:rsidR="001B0092">
        <w:t>.</w:t>
      </w:r>
    </w:p>
    <w:p w14:paraId="23FA2DE8" w14:textId="25FF9632" w:rsidR="00FF25BA" w:rsidRDefault="00FF25BA" w:rsidP="00FD26DA">
      <w:pPr>
        <w:pStyle w:val="Heading2"/>
      </w:pPr>
      <w:bookmarkStart w:id="10" w:name="_Toc32694185"/>
      <w:r>
        <w:t>Detailed Description</w:t>
      </w:r>
      <w:bookmarkEnd w:id="10"/>
    </w:p>
    <w:p w14:paraId="4FBFE4C3" w14:textId="5C7FA8AE" w:rsidR="00FF25BA" w:rsidRDefault="00FF25BA" w:rsidP="00FD26DA">
      <w:pPr>
        <w:pStyle w:val="Heading3"/>
      </w:pPr>
      <w:r>
        <w:t>Aims</w:t>
      </w:r>
    </w:p>
    <w:p w14:paraId="0FB7F19F" w14:textId="78DE0F77" w:rsidR="00FF25BA" w:rsidRDefault="00FF25BA" w:rsidP="00FD26DA">
      <w:pPr>
        <w:pStyle w:val="Heading4"/>
      </w:pPr>
      <w:r>
        <w:t>Aim</w:t>
      </w:r>
    </w:p>
    <w:p w14:paraId="1EBD2001" w14:textId="4DA463AA" w:rsidR="00FF25BA" w:rsidRDefault="00FF25BA" w:rsidP="00FD26DA">
      <w:r>
        <w:t>Develop a device which limits the speed of a vehicle based on transmissions and/or geolocation</w:t>
      </w:r>
    </w:p>
    <w:p w14:paraId="58818587" w14:textId="279CC27C" w:rsidR="00FF25BA" w:rsidRDefault="00FF25BA" w:rsidP="00FD26DA">
      <w:pPr>
        <w:pStyle w:val="Heading4"/>
      </w:pPr>
      <w:r>
        <w:t>Goals</w:t>
      </w:r>
    </w:p>
    <w:p w14:paraId="7BEC6A99" w14:textId="6342C942" w:rsidR="00FF25BA" w:rsidRDefault="00FF25BA" w:rsidP="00CB4FF9">
      <w:pPr>
        <w:pStyle w:val="ListParagraph"/>
        <w:numPr>
          <w:ilvl w:val="0"/>
          <w:numId w:val="5"/>
        </w:numPr>
        <w:ind w:hanging="357"/>
      </w:pPr>
      <w:r>
        <w:t>Produce devices that can transmit and receive a speed limit value for a location/area</w:t>
      </w:r>
    </w:p>
    <w:p w14:paraId="37C278A0" w14:textId="17D292C6" w:rsidR="00FF25BA" w:rsidRDefault="00FF25BA" w:rsidP="00CB4FF9">
      <w:pPr>
        <w:pStyle w:val="ListParagraph"/>
        <w:numPr>
          <w:ilvl w:val="1"/>
          <w:numId w:val="5"/>
        </w:numPr>
        <w:ind w:hanging="357"/>
      </w:pPr>
      <w:r>
        <w:t>Develop transmitter</w:t>
      </w:r>
    </w:p>
    <w:p w14:paraId="3A9A7482" w14:textId="19FBEDB2" w:rsidR="00FF25BA" w:rsidRDefault="00FF25BA" w:rsidP="00CB4FF9">
      <w:pPr>
        <w:pStyle w:val="ListParagraph"/>
        <w:numPr>
          <w:ilvl w:val="1"/>
          <w:numId w:val="5"/>
        </w:numPr>
        <w:ind w:hanging="357"/>
      </w:pPr>
      <w:r>
        <w:t>Develop receiving device</w:t>
      </w:r>
    </w:p>
    <w:p w14:paraId="527465A9" w14:textId="318C36E6" w:rsidR="00FF25BA" w:rsidRDefault="00FF25BA" w:rsidP="00CB4FF9">
      <w:pPr>
        <w:pStyle w:val="ListParagraph"/>
        <w:numPr>
          <w:ilvl w:val="0"/>
          <w:numId w:val="5"/>
        </w:numPr>
        <w:ind w:hanging="357"/>
      </w:pPr>
      <w:r>
        <w:t>Develop area speed limits (access accurate maps with speed limits??)</w:t>
      </w:r>
    </w:p>
    <w:p w14:paraId="566CD458" w14:textId="0B9C2806" w:rsidR="00FF25BA" w:rsidRDefault="00FF25BA" w:rsidP="00CB4FF9">
      <w:pPr>
        <w:pStyle w:val="ListParagraph"/>
        <w:numPr>
          <w:ilvl w:val="1"/>
          <w:numId w:val="5"/>
        </w:numPr>
        <w:ind w:hanging="357"/>
      </w:pPr>
      <w:r>
        <w:t>Within city limits</w:t>
      </w:r>
    </w:p>
    <w:p w14:paraId="281B068B" w14:textId="5007D4C9" w:rsidR="00FF25BA" w:rsidRDefault="00FF25BA" w:rsidP="00CB4FF9">
      <w:pPr>
        <w:pStyle w:val="ListParagraph"/>
        <w:numPr>
          <w:ilvl w:val="1"/>
          <w:numId w:val="5"/>
        </w:numPr>
        <w:ind w:hanging="357"/>
      </w:pPr>
      <w:r>
        <w:t>Outside city limits</w:t>
      </w:r>
    </w:p>
    <w:p w14:paraId="2FD6BC6B" w14:textId="62295674" w:rsidR="00FF25BA" w:rsidRDefault="00FF25BA" w:rsidP="00CB4FF9">
      <w:pPr>
        <w:pStyle w:val="ListParagraph"/>
        <w:numPr>
          <w:ilvl w:val="1"/>
          <w:numId w:val="5"/>
        </w:numPr>
        <w:ind w:hanging="357"/>
      </w:pPr>
      <w:r>
        <w:t>School zones</w:t>
      </w:r>
    </w:p>
    <w:p w14:paraId="5C071801" w14:textId="31BE3B60" w:rsidR="00FF25BA" w:rsidRDefault="00FF25BA" w:rsidP="00CB4FF9">
      <w:pPr>
        <w:pStyle w:val="ListParagraph"/>
        <w:numPr>
          <w:ilvl w:val="1"/>
          <w:numId w:val="5"/>
        </w:numPr>
        <w:ind w:hanging="357"/>
      </w:pPr>
      <w:r>
        <w:t>Residential areas</w:t>
      </w:r>
    </w:p>
    <w:p w14:paraId="1730D4FA" w14:textId="4752C7DF" w:rsidR="00FF25BA" w:rsidRDefault="00FF25BA" w:rsidP="00CB4FF9">
      <w:pPr>
        <w:pStyle w:val="ListParagraph"/>
        <w:numPr>
          <w:ilvl w:val="0"/>
          <w:numId w:val="5"/>
        </w:numPr>
        <w:ind w:hanging="357"/>
      </w:pPr>
      <w:r>
        <w:t>Develop systems to communicate speed limits to vehicles</w:t>
      </w:r>
    </w:p>
    <w:p w14:paraId="476742E7" w14:textId="64D82530" w:rsidR="00FF25BA" w:rsidRDefault="00FF25BA" w:rsidP="00CB4FF9">
      <w:pPr>
        <w:pStyle w:val="ListParagraph"/>
        <w:numPr>
          <w:ilvl w:val="0"/>
          <w:numId w:val="5"/>
        </w:numPr>
        <w:ind w:hanging="357"/>
      </w:pPr>
      <w:r>
        <w:t>Interface with vehicles</w:t>
      </w:r>
    </w:p>
    <w:p w14:paraId="5F7E67B7" w14:textId="5C2D837B" w:rsidR="00FF25BA" w:rsidRDefault="00FF25BA" w:rsidP="00CB4FF9">
      <w:pPr>
        <w:pStyle w:val="ListParagraph"/>
        <w:numPr>
          <w:ilvl w:val="0"/>
          <w:numId w:val="5"/>
        </w:numPr>
        <w:ind w:hanging="357"/>
      </w:pPr>
      <w:r>
        <w:t>Testing</w:t>
      </w:r>
    </w:p>
    <w:p w14:paraId="0F5DC27B" w14:textId="4C2DEB46" w:rsidR="00FF25BA" w:rsidRDefault="00FF25BA" w:rsidP="00CB4FF9">
      <w:pPr>
        <w:pStyle w:val="ListParagraph"/>
        <w:numPr>
          <w:ilvl w:val="0"/>
          <w:numId w:val="5"/>
        </w:numPr>
        <w:ind w:hanging="357"/>
      </w:pPr>
      <w:r>
        <w:t>Roll out</w:t>
      </w:r>
    </w:p>
    <w:p w14:paraId="2A91658C" w14:textId="77777777" w:rsidR="00A812CD" w:rsidRDefault="00A812CD">
      <w:pPr>
        <w:keepLines w:val="0"/>
        <w:rPr>
          <w:rFonts w:asciiTheme="majorHAnsi" w:eastAsiaTheme="majorEastAsia" w:hAnsiTheme="majorHAnsi" w:cstheme="majorBidi"/>
          <w:b/>
          <w:bCs/>
          <w:color w:val="92278F" w:themeColor="accent1"/>
          <w:highlight w:val="green"/>
        </w:rPr>
      </w:pPr>
      <w:r>
        <w:rPr>
          <w:highlight w:val="green"/>
        </w:rPr>
        <w:br w:type="page"/>
      </w:r>
    </w:p>
    <w:p w14:paraId="1D790939" w14:textId="2ED132AA" w:rsidR="00FF25BA" w:rsidRPr="000B4BF6" w:rsidRDefault="00FF25BA" w:rsidP="00FD26DA">
      <w:pPr>
        <w:pStyle w:val="Heading3"/>
      </w:pPr>
      <w:r w:rsidRPr="000B4BF6">
        <w:t>Plans and progress</w:t>
      </w:r>
      <w:r w:rsidR="008B4AC4" w:rsidRPr="000B4BF6">
        <w:t xml:space="preserve"> </w:t>
      </w:r>
    </w:p>
    <w:p w14:paraId="476380A3" w14:textId="0BBEFB11" w:rsidR="00FF25BA" w:rsidRDefault="006A5706" w:rsidP="00194403">
      <w:pPr>
        <w:suppressAutoHyphens/>
      </w:pPr>
      <w:r>
        <w:t>The purpose of this project i</w:t>
      </w:r>
      <w:r w:rsidR="008823D4">
        <w:t xml:space="preserve">s to develop a device to improve road safety by limiting the speed of a </w:t>
      </w:r>
      <w:r w:rsidR="00960853">
        <w:t>vehicle</w:t>
      </w:r>
      <w:r w:rsidR="008823D4">
        <w:t xml:space="preserve"> </w:t>
      </w:r>
      <w:r w:rsidR="00960853">
        <w:t>according</w:t>
      </w:r>
      <w:r w:rsidR="008823D4">
        <w:t xml:space="preserve"> to the speed limit by geolocation or by </w:t>
      </w:r>
      <w:r w:rsidR="000F485A">
        <w:t>using localised transmitters</w:t>
      </w:r>
      <w:r w:rsidR="00960853">
        <w:t xml:space="preserve">. The device called </w:t>
      </w:r>
      <w:r w:rsidR="001A7430">
        <w:t xml:space="preserve">Computerised Accelerator Safety Device (CASD) </w:t>
      </w:r>
      <w:r w:rsidR="00F56ADE">
        <w:t xml:space="preserve">is intended to be </w:t>
      </w:r>
      <w:r w:rsidR="008F50C7">
        <w:t xml:space="preserve">rolled out in phases </w:t>
      </w:r>
      <w:r w:rsidR="00E6765A">
        <w:t xml:space="preserve">beginning with </w:t>
      </w:r>
      <w:r w:rsidR="00C108BE">
        <w:t xml:space="preserve">some mandatory installations for </w:t>
      </w:r>
      <w:r w:rsidR="00CB1E7F">
        <w:t>the vehicles of repeat offenders and optional installations for those who feel they need it.</w:t>
      </w:r>
      <w:r w:rsidR="00F442CF">
        <w:t xml:space="preserve"> </w:t>
      </w:r>
      <w:r w:rsidR="00EA7FDF">
        <w:t>The transmitters and speed zones would be a project on its own</w:t>
      </w:r>
      <w:r w:rsidR="00E71CE5">
        <w:t>, although worked on simultaneously.</w:t>
      </w:r>
    </w:p>
    <w:p w14:paraId="0E9D6451" w14:textId="5F1BAD72" w:rsidR="00CC31DA" w:rsidRDefault="00CC31DA" w:rsidP="00CE1D4C">
      <w:pPr>
        <w:pStyle w:val="Heading4"/>
      </w:pPr>
      <w:r>
        <w:t>Planning</w:t>
      </w:r>
    </w:p>
    <w:p w14:paraId="43D9E001" w14:textId="74A39682" w:rsidR="00CC31DA" w:rsidRPr="00CC31DA" w:rsidRDefault="008A7A03" w:rsidP="00CC31DA">
      <w:r>
        <w:t xml:space="preserve">Planning </w:t>
      </w:r>
      <w:r w:rsidR="00B10C90">
        <w:t xml:space="preserve">and management will be </w:t>
      </w:r>
      <w:r w:rsidR="00640271">
        <w:t xml:space="preserve">important for the continuity and effectiveness of the project. </w:t>
      </w:r>
      <w:r w:rsidR="003D4537">
        <w:t xml:space="preserve">While a lot of this will be done </w:t>
      </w:r>
      <w:r w:rsidR="001A455A">
        <w:t xml:space="preserve">at the beginning, various </w:t>
      </w:r>
      <w:r w:rsidR="00BF37FC">
        <w:t xml:space="preserve">stages of </w:t>
      </w:r>
      <w:r w:rsidR="0064072F">
        <w:t>planning will</w:t>
      </w:r>
      <w:r w:rsidR="00BF37FC">
        <w:t xml:space="preserve"> be necessary as </w:t>
      </w:r>
      <w:r w:rsidR="009F7426">
        <w:t>the designs evolve and as public and government response come into pl</w:t>
      </w:r>
      <w:r w:rsidR="00B83A0D">
        <w:t>ay.</w:t>
      </w:r>
      <w:r w:rsidR="00F10CC7">
        <w:t xml:space="preserve"> The initial planning is </w:t>
      </w:r>
      <w:r w:rsidR="0064072F">
        <w:t>outlined in this document.</w:t>
      </w:r>
    </w:p>
    <w:p w14:paraId="38B266EF" w14:textId="358D73BA" w:rsidR="007A223C" w:rsidRDefault="0048763F" w:rsidP="00CE1D4C">
      <w:pPr>
        <w:pStyle w:val="Heading4"/>
      </w:pPr>
      <w:r>
        <w:t xml:space="preserve">Familiarisation with </w:t>
      </w:r>
      <w:r w:rsidR="00FB403F">
        <w:t>tools and tech</w:t>
      </w:r>
    </w:p>
    <w:p w14:paraId="0F82C71D" w14:textId="5441E6D1" w:rsidR="00F1782E" w:rsidRDefault="00F1782E" w:rsidP="00832E1C">
      <w:pPr>
        <w:suppressAutoHyphens/>
      </w:pPr>
      <w:r>
        <w:t xml:space="preserve">The team need </w:t>
      </w:r>
      <w:r w:rsidR="003E5CC8">
        <w:t xml:space="preserve">to become familiar with the </w:t>
      </w:r>
      <w:r w:rsidR="00FB403F">
        <w:t>tools and technology that will be used throughout the project</w:t>
      </w:r>
      <w:r w:rsidR="00593ACA">
        <w:t xml:space="preserve"> including the simulation software</w:t>
      </w:r>
      <w:r w:rsidR="00A95B67">
        <w:t>, the electronics</w:t>
      </w:r>
      <w:r w:rsidR="002C2CF9">
        <w:t xml:space="preserve"> (Arduino for prototyping), </w:t>
      </w:r>
      <w:r w:rsidR="00D025DF">
        <w:t xml:space="preserve">the Engine Control Units (ECUs) </w:t>
      </w:r>
      <w:r w:rsidR="00483C15">
        <w:t xml:space="preserve">of the vehicle that will be </w:t>
      </w:r>
      <w:r w:rsidR="00334CE9">
        <w:t>interfaced</w:t>
      </w:r>
      <w:r w:rsidR="002B252B">
        <w:t xml:space="preserve">. While this </w:t>
      </w:r>
      <w:r w:rsidR="00145E99">
        <w:t xml:space="preserve">is a basic thing, it </w:t>
      </w:r>
      <w:r w:rsidR="004D0E39">
        <w:t>needs</w:t>
      </w:r>
      <w:r w:rsidR="008C70DB">
        <w:t xml:space="preserve"> to be accounted for in this case as there are </w:t>
      </w:r>
      <w:r w:rsidR="004D0E39">
        <w:t xml:space="preserve">several </w:t>
      </w:r>
      <w:r w:rsidR="008C70DB">
        <w:t>complex systems involved</w:t>
      </w:r>
    </w:p>
    <w:p w14:paraId="60A5F895" w14:textId="7F40CAD8" w:rsidR="0048763F" w:rsidRDefault="0048763F" w:rsidP="00CE1D4C">
      <w:pPr>
        <w:pStyle w:val="Heading4"/>
      </w:pPr>
      <w:r>
        <w:t xml:space="preserve">Familiarisation </w:t>
      </w:r>
      <w:r w:rsidR="008C70DB">
        <w:t>laws and regulations</w:t>
      </w:r>
    </w:p>
    <w:p w14:paraId="73B2C863" w14:textId="3FAF294C" w:rsidR="004D0E39" w:rsidRDefault="004D0E39" w:rsidP="00832E1C">
      <w:pPr>
        <w:suppressAutoHyphens/>
      </w:pPr>
      <w:r>
        <w:t xml:space="preserve">Laws and regulation in the states and t4erritories involve will have a very large impact in how this project </w:t>
      </w:r>
      <w:r w:rsidR="009160A5">
        <w:t>turns</w:t>
      </w:r>
      <w:r w:rsidR="00CC4B04">
        <w:t xml:space="preserve"> out</w:t>
      </w:r>
      <w:r w:rsidR="00596BE8">
        <w:t>. There are regulations around adapting</w:t>
      </w:r>
      <w:r w:rsidR="009160A5">
        <w:t xml:space="preserve"> </w:t>
      </w:r>
      <w:r w:rsidR="00596BE8">
        <w:t>vehicles</w:t>
      </w:r>
      <w:r w:rsidR="009160A5">
        <w:t xml:space="preserve"> and installing devices</w:t>
      </w:r>
      <w:r w:rsidR="0056605C">
        <w:t xml:space="preserve"> and </w:t>
      </w:r>
      <w:r w:rsidR="00630065">
        <w:t xml:space="preserve">in the future, we intend for this device to be a mandatory component in vehicles </w:t>
      </w:r>
      <w:r w:rsidR="001A3E39">
        <w:t xml:space="preserve">that are built in the future, and </w:t>
      </w:r>
      <w:r w:rsidR="008E0F4D">
        <w:t xml:space="preserve">even </w:t>
      </w:r>
      <w:r w:rsidR="00C36233">
        <w:t>retrofitted to</w:t>
      </w:r>
      <w:r w:rsidR="008E0F4D">
        <w:t xml:space="preserve"> vehicles </w:t>
      </w:r>
      <w:r w:rsidR="00C36233">
        <w:t>of repeat</w:t>
      </w:r>
      <w:r w:rsidR="008E0F4D">
        <w:t xml:space="preserve"> offenders</w:t>
      </w:r>
      <w:r w:rsidR="00C36233">
        <w:t>.</w:t>
      </w:r>
    </w:p>
    <w:p w14:paraId="388A8B1D" w14:textId="53B0C1C4" w:rsidR="0048763F" w:rsidRDefault="009B1C4D" w:rsidP="00CE1D4C">
      <w:pPr>
        <w:pStyle w:val="Heading4"/>
      </w:pPr>
      <w:r>
        <w:t>Research vehicles</w:t>
      </w:r>
    </w:p>
    <w:p w14:paraId="3F0658E4" w14:textId="71C97BA0" w:rsidR="00A8704C" w:rsidRDefault="00066C36" w:rsidP="00D733A5">
      <w:pPr>
        <w:suppressAutoHyphens/>
      </w:pPr>
      <w:r w:rsidRPr="00D733A5">
        <w:t>As there are so many different ve</w:t>
      </w:r>
      <w:r w:rsidR="003028DC" w:rsidRPr="00D733A5">
        <w:t>hicle</w:t>
      </w:r>
      <w:r w:rsidR="000913A3" w:rsidRPr="00D733A5">
        <w:t xml:space="preserve"> models</w:t>
      </w:r>
      <w:r w:rsidR="003028DC" w:rsidRPr="00D733A5">
        <w:t xml:space="preserve">, each with </w:t>
      </w:r>
      <w:r w:rsidR="000913A3" w:rsidRPr="00D733A5">
        <w:t>their own</w:t>
      </w:r>
      <w:r w:rsidR="003028DC" w:rsidRPr="00D733A5">
        <w:t xml:space="preserve"> </w:t>
      </w:r>
      <w:r w:rsidR="000913A3" w:rsidRPr="00D733A5">
        <w:t>specific ECU, t</w:t>
      </w:r>
      <w:r w:rsidR="00A8704C" w:rsidRPr="00D733A5">
        <w:t>he initial phase of this project will involve key vehicles</w:t>
      </w:r>
      <w:r w:rsidRPr="00D733A5">
        <w:t xml:space="preserve"> </w:t>
      </w:r>
      <w:r w:rsidR="00CC55DE" w:rsidRPr="00D733A5">
        <w:t>– the most common vehicles in the</w:t>
      </w:r>
      <w:r w:rsidR="00B45C29" w:rsidRPr="00D733A5">
        <w:t xml:space="preserve"> </w:t>
      </w:r>
      <w:r w:rsidR="00CC55DE" w:rsidRPr="00D733A5">
        <w:t xml:space="preserve">various states and territories of </w:t>
      </w:r>
      <w:r w:rsidR="00B45C29" w:rsidRPr="00D733A5">
        <w:t>Australia and those most involved in speed-related accidents. Research into the statistics</w:t>
      </w:r>
      <w:r w:rsidR="006A6B4F" w:rsidRPr="00D733A5">
        <w:t xml:space="preserve"> in this area will need to be carried out </w:t>
      </w:r>
      <w:r w:rsidR="00C60195" w:rsidRPr="00D733A5">
        <w:t>thoroughly prior to the development of the interfacing units. One the key vehicle models have been selected, research and testing will need to be carried out to determine the best way to interface with</w:t>
      </w:r>
      <w:r w:rsidR="00580945" w:rsidRPr="00D733A5">
        <w:t xml:space="preserve"> each ECU</w:t>
      </w:r>
      <w:r w:rsidR="00580945">
        <w:t>.</w:t>
      </w:r>
    </w:p>
    <w:p w14:paraId="33B0F9FD" w14:textId="299048A2" w:rsidR="009B1C4D" w:rsidRDefault="00897AF5" w:rsidP="00CE1D4C">
      <w:pPr>
        <w:pStyle w:val="Heading4"/>
      </w:pPr>
      <w:r>
        <w:t xml:space="preserve">Develop </w:t>
      </w:r>
      <w:r w:rsidR="00CE1D4C">
        <w:t>R</w:t>
      </w:r>
      <w:r w:rsidR="003F7851">
        <w:t>eceiver</w:t>
      </w:r>
      <w:r w:rsidR="00CE1D4C">
        <w:t xml:space="preserve"> Unit</w:t>
      </w:r>
    </w:p>
    <w:p w14:paraId="21A0E34D" w14:textId="6C38875D" w:rsidR="00735AA7" w:rsidRDefault="00735AA7" w:rsidP="00194403">
      <w:pPr>
        <w:suppressAutoHyphens/>
      </w:pPr>
      <w:r>
        <w:t>There are several components to the CASD</w:t>
      </w:r>
      <w:r w:rsidR="00AB6AB8">
        <w:t>; the receiver unit</w:t>
      </w:r>
      <w:r w:rsidR="001F17B9">
        <w:t xml:space="preserve"> which will be universal in </w:t>
      </w:r>
      <w:r w:rsidR="00BB31C5">
        <w:t>each</w:t>
      </w:r>
      <w:r w:rsidR="001F17B9">
        <w:t xml:space="preserve"> </w:t>
      </w:r>
      <w:r w:rsidR="00BB31C5">
        <w:t>of</w:t>
      </w:r>
      <w:r w:rsidR="001F17B9">
        <w:t xml:space="preserve"> the devices will include </w:t>
      </w:r>
      <w:r w:rsidR="00753DB4">
        <w:t xml:space="preserve">a GPS </w:t>
      </w:r>
      <w:r w:rsidR="00EF5624">
        <w:t xml:space="preserve">unit, a receiver </w:t>
      </w:r>
      <w:r w:rsidR="0048112C">
        <w:t>for override limits</w:t>
      </w:r>
      <w:r w:rsidR="003507AF">
        <w:t xml:space="preserve">, </w:t>
      </w:r>
      <w:r w:rsidR="00031F76">
        <w:t>and as an IoT</w:t>
      </w:r>
      <w:r w:rsidR="003A3342">
        <w:t xml:space="preserve"> device, </w:t>
      </w:r>
      <w:r w:rsidR="00D93EFD">
        <w:t xml:space="preserve">a cellular </w:t>
      </w:r>
      <w:r w:rsidR="00955E84">
        <w:t>component</w:t>
      </w:r>
      <w:r w:rsidR="00D93EFD">
        <w:t xml:space="preserve"> to communicate emergencies </w:t>
      </w:r>
      <w:r w:rsidR="004A0535">
        <w:t xml:space="preserve">and updates </w:t>
      </w:r>
      <w:r w:rsidR="003507AF">
        <w:t>and a computer to process the data and output info</w:t>
      </w:r>
      <w:r w:rsidR="00AF307F">
        <w:t>rm</w:t>
      </w:r>
      <w:r w:rsidR="003507AF">
        <w:t>ation as needed</w:t>
      </w:r>
      <w:r w:rsidR="00BB31C5">
        <w:t>.</w:t>
      </w:r>
      <w:r w:rsidR="006D7C2A">
        <w:t xml:space="preserve"> The first step in the development of the unit will be to </w:t>
      </w:r>
      <w:r w:rsidR="0064581E">
        <w:t>develop the program wireframe</w:t>
      </w:r>
      <w:r w:rsidR="001060DF">
        <w:t>.</w:t>
      </w:r>
    </w:p>
    <w:p w14:paraId="4FADE8EE" w14:textId="0F57FB55" w:rsidR="00B50B62" w:rsidRDefault="0048335A" w:rsidP="00194403">
      <w:pPr>
        <w:suppressAutoHyphens/>
      </w:pPr>
      <w:hyperlink r:id="rId21" w:history="1">
        <w:r w:rsidR="00241F2A">
          <w:rPr>
            <w:rStyle w:val="Hyperlink"/>
          </w:rPr>
          <w:t>https://github.com/TeganO-au/IIT-A3/blob/master/FILES%20and%20Info/ArtifactMVP.java</w:t>
        </w:r>
      </w:hyperlink>
    </w:p>
    <w:p w14:paraId="3D51AEF1" w14:textId="623FA4B6" w:rsidR="00E3289B" w:rsidRDefault="0048335A" w:rsidP="00194403">
      <w:pPr>
        <w:suppressAutoHyphens/>
      </w:pPr>
      <w:hyperlink r:id="rId22" w:history="1">
        <w:r w:rsidR="00E3289B">
          <w:rPr>
            <w:rStyle w:val="Hyperlink"/>
          </w:rPr>
          <w:t>https://github.com/TeganO-au/IIT-A3/blob/master/FILES%20and%20Info/Constructor.java</w:t>
        </w:r>
      </w:hyperlink>
    </w:p>
    <w:p w14:paraId="46CAC3BD" w14:textId="4A2471AE" w:rsidR="001060DF" w:rsidRDefault="001060DF" w:rsidP="00D733A5">
      <w:pPr>
        <w:suppressAutoHyphens/>
      </w:pPr>
      <w:r>
        <w:t xml:space="preserve">The second step for the receiver unit will be to </w:t>
      </w:r>
      <w:r w:rsidR="00F100EF">
        <w:t xml:space="preserve">simulate the device on </w:t>
      </w:r>
      <w:r w:rsidR="001B7955">
        <w:t>an electronics simulator</w:t>
      </w:r>
      <w:r w:rsidR="001B1E79">
        <w:t xml:space="preserve"> such as TinkerCAD</w:t>
      </w:r>
      <w:r w:rsidR="00043A7E">
        <w:t xml:space="preserve"> before using </w:t>
      </w:r>
      <w:r w:rsidR="00572D57">
        <w:t xml:space="preserve">Arduino and any other necessary </w:t>
      </w:r>
      <w:r w:rsidR="00D061D9">
        <w:t xml:space="preserve">components to prototype </w:t>
      </w:r>
      <w:r w:rsidR="004B4871">
        <w:t xml:space="preserve">and test </w:t>
      </w:r>
      <w:r w:rsidR="00D061D9">
        <w:t>the unit</w:t>
      </w:r>
      <w:r w:rsidR="004B4871">
        <w:t>.</w:t>
      </w:r>
    </w:p>
    <w:p w14:paraId="2096216F" w14:textId="7329FB3F" w:rsidR="00CE1D4C" w:rsidRDefault="003E61E8" w:rsidP="00256907">
      <w:pPr>
        <w:pStyle w:val="Heading4"/>
      </w:pPr>
      <w:r>
        <w:t xml:space="preserve">Develop </w:t>
      </w:r>
      <w:r w:rsidR="00EA26A6">
        <w:t>T</w:t>
      </w:r>
      <w:r>
        <w:t>ransmitter</w:t>
      </w:r>
    </w:p>
    <w:p w14:paraId="4F050ED5" w14:textId="3B2F566D" w:rsidR="00256907" w:rsidRDefault="00557DC5" w:rsidP="00194403">
      <w:pPr>
        <w:suppressAutoHyphens/>
      </w:pPr>
      <w:r>
        <w:t xml:space="preserve">Transmitters which will be </w:t>
      </w:r>
      <w:r w:rsidR="00820560">
        <w:t>installed</w:t>
      </w:r>
      <w:r>
        <w:t xml:space="preserve"> on the roads will be developed to </w:t>
      </w:r>
      <w:r w:rsidR="005821C2">
        <w:t xml:space="preserve">indicate to the CASDs that there is a temporary </w:t>
      </w:r>
      <w:r w:rsidR="00D929CB">
        <w:t xml:space="preserve">speed limit in place. </w:t>
      </w:r>
      <w:r w:rsidR="00423D5B">
        <w:t>T</w:t>
      </w:r>
      <w:r w:rsidR="00D929CB">
        <w:t>his</w:t>
      </w:r>
      <w:r w:rsidR="00423D5B">
        <w:t xml:space="preserve"> will be to allow for road works</w:t>
      </w:r>
      <w:r w:rsidR="00F94A1F">
        <w:t>, school zones and special events</w:t>
      </w:r>
      <w:r w:rsidR="00820560">
        <w:t xml:space="preserve"> to be accounted for. These units will be </w:t>
      </w:r>
      <w:r w:rsidR="00256907">
        <w:t>designed</w:t>
      </w:r>
      <w:r w:rsidR="00820560">
        <w:t xml:space="preserve"> </w:t>
      </w:r>
      <w:r w:rsidR="002C4EAC">
        <w:t xml:space="preserve">and developed in conjunction with the receiver units </w:t>
      </w:r>
      <w:r w:rsidR="00256907">
        <w:t>to allow for testing and compatibility.</w:t>
      </w:r>
    </w:p>
    <w:p w14:paraId="461039B9" w14:textId="49B435F5" w:rsidR="008D2DCF" w:rsidRDefault="008D2DCF" w:rsidP="00256907">
      <w:pPr>
        <w:pStyle w:val="Heading4"/>
      </w:pPr>
      <w:r>
        <w:t>Develop M</w:t>
      </w:r>
      <w:r w:rsidR="002633B4">
        <w:t>ap Program</w:t>
      </w:r>
    </w:p>
    <w:p w14:paraId="2186DFA2" w14:textId="42E2A716" w:rsidR="00D733A5" w:rsidRPr="00D733A5" w:rsidRDefault="00D733A5" w:rsidP="00D733A5">
      <w:r>
        <w:t xml:space="preserve">A map program will </w:t>
      </w:r>
      <w:r w:rsidR="00DA2DFD">
        <w:t>need to</w:t>
      </w:r>
      <w:r>
        <w:t xml:space="preserve"> be designed</w:t>
      </w:r>
      <w:r w:rsidR="00F25C1F">
        <w:t xml:space="preserve">, ideally </w:t>
      </w:r>
      <w:r w:rsidR="00E17D84">
        <w:t xml:space="preserve">utilising existing programs the determine the speed </w:t>
      </w:r>
      <w:r w:rsidR="00DA2DFD">
        <w:t>limit</w:t>
      </w:r>
      <w:r w:rsidR="00E17D84">
        <w:t xml:space="preserve"> on each road</w:t>
      </w:r>
      <w:r w:rsidR="00DA2DFD">
        <w:t xml:space="preserve">. This will need to </w:t>
      </w:r>
      <w:r w:rsidR="00F962B6">
        <w:t xml:space="preserve">communicate the correct speed limit based on the GPS location </w:t>
      </w:r>
      <w:r w:rsidR="00257E01">
        <w:t>of the receiver unit</w:t>
      </w:r>
      <w:r w:rsidR="00F23DF3">
        <w:t>. It will need to be</w:t>
      </w:r>
      <w:r w:rsidR="00210B4C">
        <w:t xml:space="preserve"> </w:t>
      </w:r>
      <w:r w:rsidR="00F23DF3">
        <w:t xml:space="preserve">determined if this program will </w:t>
      </w:r>
      <w:r w:rsidR="009F7D46">
        <w:t>be</w:t>
      </w:r>
      <w:r w:rsidR="00F23DF3">
        <w:t xml:space="preserve"> installed on </w:t>
      </w:r>
      <w:r w:rsidR="009F7D46">
        <w:t>the device</w:t>
      </w:r>
      <w:r w:rsidR="00F23DF3">
        <w:t xml:space="preserve"> itself or on a central server</w:t>
      </w:r>
      <w:r w:rsidR="00912B35">
        <w:t xml:space="preserve"> based on c</w:t>
      </w:r>
      <w:r w:rsidR="00210B4C">
        <w:t>apacities for c</w:t>
      </w:r>
      <w:r w:rsidR="00912B35">
        <w:t xml:space="preserve">ommunication capacity </w:t>
      </w:r>
      <w:r w:rsidR="00210B4C">
        <w:t>storage and updates</w:t>
      </w:r>
    </w:p>
    <w:p w14:paraId="5EC76E72" w14:textId="7563B337" w:rsidR="00256907" w:rsidRDefault="00256907" w:rsidP="00256907">
      <w:pPr>
        <w:pStyle w:val="Heading4"/>
      </w:pPr>
      <w:r>
        <w:t>Develop Interface Unit</w:t>
      </w:r>
    </w:p>
    <w:p w14:paraId="0CDF3873" w14:textId="64DA3598" w:rsidR="00BA63BC" w:rsidRPr="00BA63BC" w:rsidRDefault="00BA63BC" w:rsidP="00BA63BC">
      <w:r>
        <w:t xml:space="preserve">The interface units will be specific to </w:t>
      </w:r>
      <w:r w:rsidR="00504731">
        <w:t>each</w:t>
      </w:r>
      <w:r>
        <w:t xml:space="preserve"> model of vehicle as </w:t>
      </w:r>
      <w:r w:rsidR="00EF7FC0">
        <w:t xml:space="preserve">there are various differences between </w:t>
      </w:r>
      <w:r w:rsidR="00F35091">
        <w:t xml:space="preserve">how each of the ECUs </w:t>
      </w:r>
      <w:r w:rsidR="005B3D82">
        <w:t xml:space="preserve">and the pars of the vehicles </w:t>
      </w:r>
      <w:r w:rsidR="00F35091">
        <w:t>work</w:t>
      </w:r>
      <w:r w:rsidR="000F7125">
        <w:t xml:space="preserve"> and older vehicles </w:t>
      </w:r>
      <w:r w:rsidR="00684240">
        <w:t xml:space="preserve">don’t have computers at all, so </w:t>
      </w:r>
      <w:r w:rsidR="00504731">
        <w:t>may</w:t>
      </w:r>
      <w:r w:rsidR="00684240">
        <w:t xml:space="preserve"> need to </w:t>
      </w:r>
      <w:r w:rsidR="00504731">
        <w:t>utilise mechanical</w:t>
      </w:r>
      <w:r w:rsidR="00684240">
        <w:t xml:space="preserve"> methods to </w:t>
      </w:r>
      <w:r w:rsidR="00D25007">
        <w:t>limit speed.</w:t>
      </w:r>
      <w:r w:rsidR="009514D3">
        <w:t xml:space="preserve"> The interface unit will </w:t>
      </w:r>
      <w:r w:rsidR="003151C6">
        <w:t xml:space="preserve">process information output by the receiver unit </w:t>
      </w:r>
      <w:r w:rsidR="00610CB6">
        <w:t xml:space="preserve">and </w:t>
      </w:r>
      <w:r w:rsidR="00504731">
        <w:t>direct</w:t>
      </w:r>
      <w:r w:rsidR="00610CB6">
        <w:t xml:space="preserve"> the ECU to limit he speed of the vehicle and </w:t>
      </w:r>
      <w:r w:rsidR="00504731">
        <w:t>indicate</w:t>
      </w:r>
      <w:r w:rsidR="00610CB6">
        <w:t xml:space="preserve"> the limit to the driver via a </w:t>
      </w:r>
      <w:r w:rsidR="00504731">
        <w:t>dash</w:t>
      </w:r>
      <w:r w:rsidR="00610CB6">
        <w:t xml:space="preserve"> display</w:t>
      </w:r>
      <w:r w:rsidR="00E77A0D">
        <w:t>.</w:t>
      </w:r>
      <w:r w:rsidR="00504731">
        <w:t xml:space="preserve"> It may also </w:t>
      </w:r>
      <w:r w:rsidR="002565D9">
        <w:t xml:space="preserve">transmit emergency information to the </w:t>
      </w:r>
      <w:r w:rsidR="000807AB">
        <w:t>receiver</w:t>
      </w:r>
      <w:r w:rsidR="002565D9">
        <w:t xml:space="preserve"> unit </w:t>
      </w:r>
      <w:r w:rsidR="00337630">
        <w:t>i</w:t>
      </w:r>
      <w:r w:rsidR="000807AB">
        <w:t>f</w:t>
      </w:r>
      <w:r w:rsidR="00337630">
        <w:t xml:space="preserve"> an emergency override is </w:t>
      </w:r>
      <w:r w:rsidR="000807AB">
        <w:t>activated.</w:t>
      </w:r>
    </w:p>
    <w:p w14:paraId="48B685A9" w14:textId="77777777" w:rsidR="00811166" w:rsidRDefault="004953C2" w:rsidP="00256907">
      <w:pPr>
        <w:pStyle w:val="Heading4"/>
      </w:pPr>
      <w:r>
        <w:t>Test prototype in vehicle in various locations</w:t>
      </w:r>
    </w:p>
    <w:p w14:paraId="6394CB23" w14:textId="447ABCEE" w:rsidR="004953C2" w:rsidRDefault="00811166" w:rsidP="00811166">
      <w:r>
        <w:t>T</w:t>
      </w:r>
      <w:r w:rsidR="00956E9F">
        <w:t xml:space="preserve">esting will occur throughout the entire process, but the key items to be tested </w:t>
      </w:r>
      <w:r w:rsidR="00D74EE3">
        <w:t>will</w:t>
      </w:r>
      <w:r w:rsidR="00956E9F">
        <w:t xml:space="preserve"> be the </w:t>
      </w:r>
      <w:r w:rsidR="00AA16BE">
        <w:t xml:space="preserve">output of the current speed based on the </w:t>
      </w:r>
      <w:r w:rsidR="00BB7BE9">
        <w:t>GPS location and the map system</w:t>
      </w:r>
      <w:r w:rsidR="00071A79">
        <w:t xml:space="preserve">, the communication </w:t>
      </w:r>
      <w:r w:rsidR="00894D49">
        <w:t xml:space="preserve">from the receiver unit to </w:t>
      </w:r>
      <w:r w:rsidR="00F874F0">
        <w:t xml:space="preserve">the ECU via the </w:t>
      </w:r>
      <w:r w:rsidR="004A2A36">
        <w:t>interface unit</w:t>
      </w:r>
      <w:r w:rsidR="00340735">
        <w:t>, the response of the vehicle</w:t>
      </w:r>
      <w:r w:rsidR="00951B77">
        <w:t>s to the communications, emergency effectiveness</w:t>
      </w:r>
      <w:r w:rsidR="00FA064F">
        <w:t>, tamper-proofing</w:t>
      </w:r>
      <w:r w:rsidR="00951B77">
        <w:t xml:space="preserve"> and the general safety of all components</w:t>
      </w:r>
    </w:p>
    <w:p w14:paraId="1E234BD8" w14:textId="43FEB167" w:rsidR="004964CC" w:rsidRDefault="00C97F8F" w:rsidP="00256907">
      <w:pPr>
        <w:pStyle w:val="Heading4"/>
      </w:pPr>
      <w:r>
        <w:t>Develop manufacture</w:t>
      </w:r>
      <w:r w:rsidR="00D06989">
        <w:t xml:space="preserve"> plan</w:t>
      </w:r>
    </w:p>
    <w:p w14:paraId="1CE894E9" w14:textId="1416953E" w:rsidR="00941C03" w:rsidRDefault="00941C03" w:rsidP="00941C03">
      <w:r>
        <w:t xml:space="preserve">Once </w:t>
      </w:r>
      <w:r w:rsidR="0064072F">
        <w:t>all</w:t>
      </w:r>
      <w:r w:rsidR="002D5C2D">
        <w:t xml:space="preserve"> the components have been developed, prototyped and tested, a </w:t>
      </w:r>
      <w:r w:rsidR="0064072F">
        <w:t>manufacturing plan</w:t>
      </w:r>
      <w:r w:rsidR="002D5C2D">
        <w:t xml:space="preserve"> will need to be developed</w:t>
      </w:r>
      <w:r w:rsidR="007F65A7">
        <w:t xml:space="preserve">. There will be many stages to this, including </w:t>
      </w:r>
      <w:r w:rsidR="00A112BF">
        <w:t>developing circuit diagrams</w:t>
      </w:r>
      <w:r w:rsidR="00DB2E84">
        <w:t xml:space="preserve">, </w:t>
      </w:r>
      <w:r w:rsidR="004D199E">
        <w:t xml:space="preserve">PCB </w:t>
      </w:r>
      <w:r w:rsidR="00D44110">
        <w:t xml:space="preserve">circuit designs, </w:t>
      </w:r>
      <w:r w:rsidR="00922607">
        <w:t xml:space="preserve">cowling and other </w:t>
      </w:r>
      <w:r w:rsidR="00563D54">
        <w:t>assembly design</w:t>
      </w:r>
      <w:r w:rsidR="00D237AA">
        <w:t>s</w:t>
      </w:r>
      <w:r w:rsidR="007C75BD">
        <w:t xml:space="preserve">, </w:t>
      </w:r>
      <w:r w:rsidR="001F0FCF">
        <w:t>researching and comparing manufacturers</w:t>
      </w:r>
      <w:r w:rsidR="00873D48">
        <w:t>.</w:t>
      </w:r>
    </w:p>
    <w:p w14:paraId="416816AF" w14:textId="012A1C4B" w:rsidR="004F3D69" w:rsidRDefault="00426DDC" w:rsidP="00426DDC">
      <w:pPr>
        <w:pStyle w:val="Heading4"/>
      </w:pPr>
      <w:r>
        <w:t>Documentation</w:t>
      </w:r>
    </w:p>
    <w:p w14:paraId="478C1813" w14:textId="13B6B920" w:rsidR="00426DDC" w:rsidRPr="00426DDC" w:rsidRDefault="00426DDC" w:rsidP="00426DDC">
      <w:r>
        <w:t>Clear documentation will be devel</w:t>
      </w:r>
      <w:r w:rsidR="00A46CF5">
        <w:t xml:space="preserve">oped for the safe use, installation </w:t>
      </w:r>
      <w:r w:rsidR="00073BC5">
        <w:t>and maintenance</w:t>
      </w:r>
      <w:r w:rsidR="00A46CF5">
        <w:t xml:space="preserve"> of the devices</w:t>
      </w:r>
      <w:r w:rsidR="00073BC5">
        <w:t xml:space="preserve">, as well as internal documentation for the production and programming </w:t>
      </w:r>
      <w:r w:rsidR="000336CE">
        <w:t>of the components.</w:t>
      </w:r>
    </w:p>
    <w:p w14:paraId="733E2ADD" w14:textId="4D458353" w:rsidR="00137687" w:rsidRDefault="00AC366C" w:rsidP="00256907">
      <w:pPr>
        <w:pStyle w:val="Heading4"/>
      </w:pPr>
      <w:r>
        <w:t xml:space="preserve">Campaign for Funding </w:t>
      </w:r>
      <w:r w:rsidR="00D86328">
        <w:t>and Incentive</w:t>
      </w:r>
    </w:p>
    <w:p w14:paraId="7ECBE6AF" w14:textId="1D369CF9" w:rsidR="00D86328" w:rsidRPr="00D86328" w:rsidRDefault="004F10EB" w:rsidP="00D86328">
      <w:r>
        <w:t xml:space="preserve">There may be the necessity to </w:t>
      </w:r>
      <w:r w:rsidR="00B93483">
        <w:t xml:space="preserve">have </w:t>
      </w:r>
      <w:r w:rsidR="00B85CEF">
        <w:t>government incentive</w:t>
      </w:r>
      <w:r w:rsidR="00B93483">
        <w:t xml:space="preserve"> to get as many people as possible to install this device in </w:t>
      </w:r>
      <w:r w:rsidR="00B85CEF">
        <w:t>their</w:t>
      </w:r>
      <w:r w:rsidR="00B93483">
        <w:t xml:space="preserve"> vehicles. In this case there would need to be a campaign to </w:t>
      </w:r>
      <w:r w:rsidR="00221045">
        <w:t xml:space="preserve">gain such funding </w:t>
      </w:r>
      <w:r w:rsidR="00146F7F">
        <w:t xml:space="preserve">by promoting the benefit to personal safety, and reduced costs </w:t>
      </w:r>
      <w:r w:rsidR="00CB4138">
        <w:t xml:space="preserve">in emergency response and police </w:t>
      </w:r>
      <w:r w:rsidR="00B85CEF">
        <w:t>governance.</w:t>
      </w:r>
    </w:p>
    <w:p w14:paraId="06E0B1CA" w14:textId="6EEDB5B4" w:rsidR="005A3F98" w:rsidRDefault="002B05EF" w:rsidP="00256907">
      <w:pPr>
        <w:pStyle w:val="Heading4"/>
      </w:pPr>
      <w:r>
        <w:t>Approval and Accreditation</w:t>
      </w:r>
    </w:p>
    <w:p w14:paraId="1234228F" w14:textId="22A1FE2F" w:rsidR="00CD7016" w:rsidRPr="00CD7016" w:rsidRDefault="007A689A" w:rsidP="00CD7016">
      <w:r>
        <w:t xml:space="preserve">If the device is to become mandatory </w:t>
      </w:r>
      <w:r w:rsidR="00A07DC7">
        <w:t>for any situations, it will need to be</w:t>
      </w:r>
      <w:r w:rsidR="0090222B">
        <w:t>com</w:t>
      </w:r>
      <w:r w:rsidR="006A5FDD">
        <w:t>e</w:t>
      </w:r>
      <w:r w:rsidR="0090222B">
        <w:t xml:space="preserve"> an </w:t>
      </w:r>
      <w:r w:rsidR="006A5FDD">
        <w:t>approved</w:t>
      </w:r>
      <w:r w:rsidR="00A07DC7">
        <w:t xml:space="preserve"> device. </w:t>
      </w:r>
      <w:r w:rsidR="000820DC">
        <w:t>And work will need to be com</w:t>
      </w:r>
      <w:r w:rsidR="009D474B">
        <w:t xml:space="preserve">pleted to </w:t>
      </w:r>
      <w:r w:rsidR="006D3BF6">
        <w:t>have service providers accredited</w:t>
      </w:r>
      <w:r w:rsidR="0055221B">
        <w:t>.</w:t>
      </w:r>
    </w:p>
    <w:p w14:paraId="67C4A2A0" w14:textId="5AE81F8B" w:rsidR="00AC6B68" w:rsidRDefault="00AC6B68" w:rsidP="00256907">
      <w:pPr>
        <w:pStyle w:val="Heading4"/>
      </w:pPr>
      <w:r>
        <w:t>Advertising campaign – work with government/Motor Vehicle groups.</w:t>
      </w:r>
    </w:p>
    <w:p w14:paraId="160EF1F0" w14:textId="44BC6C94" w:rsidR="00361965" w:rsidRPr="00361965" w:rsidRDefault="00DC30B7" w:rsidP="00361965">
      <w:r>
        <w:t xml:space="preserve">Advertising </w:t>
      </w:r>
      <w:r w:rsidR="00AB2B4B">
        <w:t xml:space="preserve">and marketing </w:t>
      </w:r>
      <w:r w:rsidR="0018258E">
        <w:t xml:space="preserve">will need to be </w:t>
      </w:r>
      <w:r w:rsidR="008B5C32">
        <w:t xml:space="preserve">conducted </w:t>
      </w:r>
      <w:r w:rsidR="007F3F11">
        <w:t>to gain</w:t>
      </w:r>
      <w:r w:rsidR="00211936">
        <w:t xml:space="preserve"> adopters of the device</w:t>
      </w:r>
      <w:r w:rsidR="00A91590">
        <w:t xml:space="preserve"> as well as accredited service providers</w:t>
      </w:r>
      <w:r w:rsidR="00C854D1">
        <w:t>. In our minds the device</w:t>
      </w:r>
      <w:r w:rsidR="00454A7F">
        <w:t xml:space="preserve">’s benefits </w:t>
      </w:r>
      <w:r w:rsidR="007F3F11">
        <w:t>outweigh the costs</w:t>
      </w:r>
      <w:r w:rsidR="00454A7F">
        <w:t xml:space="preserve">, however </w:t>
      </w:r>
      <w:r w:rsidR="007F3F11">
        <w:t>the general</w:t>
      </w:r>
      <w:r w:rsidR="00454A7F">
        <w:t xml:space="preserve"> population may need convincing.  </w:t>
      </w:r>
      <w:r w:rsidR="007F3F11">
        <w:t>There will</w:t>
      </w:r>
      <w:r w:rsidR="00454A7F">
        <w:t xml:space="preserve"> </w:t>
      </w:r>
      <w:r w:rsidR="007F3F11">
        <w:t>also</w:t>
      </w:r>
      <w:r w:rsidR="00454A7F">
        <w:t xml:space="preserve"> need to be way for people to learn if a compatible device has been developed for their </w:t>
      </w:r>
      <w:r w:rsidR="007F3F11">
        <w:t>vehicle,</w:t>
      </w:r>
      <w:r w:rsidR="00454A7F">
        <w:t xml:space="preserve"> ideally </w:t>
      </w:r>
      <w:r w:rsidR="007F3F11">
        <w:t>through a website.</w:t>
      </w:r>
    </w:p>
    <w:p w14:paraId="7D9FB90D" w14:textId="12C7F081" w:rsidR="00AC6B68" w:rsidRDefault="00933A08" w:rsidP="00256907">
      <w:pPr>
        <w:pStyle w:val="Heading4"/>
      </w:pPr>
      <w:r>
        <w:t>Maintenance</w:t>
      </w:r>
    </w:p>
    <w:p w14:paraId="6E296657" w14:textId="4983A4DD" w:rsidR="007F3F11" w:rsidRPr="007F3F11" w:rsidRDefault="00267D2D" w:rsidP="007F3F11">
      <w:r>
        <w:t xml:space="preserve">A maintenance plan will be developed to define how often the installed </w:t>
      </w:r>
      <w:r w:rsidR="00933A08">
        <w:t>devices need</w:t>
      </w:r>
      <w:r>
        <w:t xml:space="preserve"> to be serviced</w:t>
      </w:r>
      <w:r w:rsidR="00B951B8">
        <w:t>, checked form tampering, updating or replacing</w:t>
      </w:r>
      <w:r w:rsidR="00933A08">
        <w:t>.</w:t>
      </w:r>
    </w:p>
    <w:p w14:paraId="474EA308" w14:textId="77777777" w:rsidR="00A812CD" w:rsidRDefault="00A812CD">
      <w:pPr>
        <w:keepLines w:val="0"/>
        <w:rPr>
          <w:rFonts w:asciiTheme="majorHAnsi" w:eastAsiaTheme="majorEastAsia" w:hAnsiTheme="majorHAnsi" w:cstheme="majorBidi"/>
          <w:b/>
          <w:bCs/>
          <w:color w:val="92278F" w:themeColor="accent1"/>
        </w:rPr>
      </w:pPr>
      <w:r>
        <w:br w:type="page"/>
      </w:r>
    </w:p>
    <w:p w14:paraId="4F4AB824" w14:textId="0436D9D0" w:rsidR="00FF25BA" w:rsidRDefault="00FF25BA" w:rsidP="00FD26DA">
      <w:pPr>
        <w:pStyle w:val="Heading3"/>
      </w:pPr>
      <w:r>
        <w:t>Roles</w:t>
      </w:r>
    </w:p>
    <w:p w14:paraId="00872F7F" w14:textId="243CA9AF" w:rsidR="00FF25BA" w:rsidRDefault="00FF25BA" w:rsidP="00FD26DA">
      <w:pPr>
        <w:pStyle w:val="Heading4"/>
      </w:pPr>
      <w:r>
        <w:t>Program Developer</w:t>
      </w:r>
      <w:r w:rsidR="00BF295F">
        <w:t xml:space="preserve"> - Lori</w:t>
      </w:r>
    </w:p>
    <w:p w14:paraId="2CE98B78" w14:textId="48100B46" w:rsidR="00AF21A2" w:rsidRPr="00AF21A2" w:rsidRDefault="00AF21A2" w:rsidP="00CB4FF9">
      <w:r>
        <w:t xml:space="preserve">The </w:t>
      </w:r>
      <w:r w:rsidR="00A03FF0">
        <w:t xml:space="preserve">person responsible for developing the software that </w:t>
      </w:r>
      <w:r w:rsidR="00901689">
        <w:t xml:space="preserve">will determine the </w:t>
      </w:r>
      <w:r w:rsidR="00A42321">
        <w:t>speed limit on the current road</w:t>
      </w:r>
      <w:r w:rsidR="00367265">
        <w:t xml:space="preserve"> and </w:t>
      </w:r>
      <w:r w:rsidR="00E521CD">
        <w:t>indicate this speed limit to the vehicle</w:t>
      </w:r>
    </w:p>
    <w:p w14:paraId="5D35DC9F" w14:textId="785899FF" w:rsidR="00FF25BA" w:rsidRDefault="00FF25BA" w:rsidP="00FD26DA">
      <w:pPr>
        <w:pStyle w:val="Heading4"/>
      </w:pPr>
      <w:r>
        <w:t>Vehicle Interface Designer</w:t>
      </w:r>
      <w:r w:rsidR="00BF295F">
        <w:t xml:space="preserve"> - Joshua</w:t>
      </w:r>
    </w:p>
    <w:p w14:paraId="09C6572B" w14:textId="141AF5B8" w:rsidR="00E521CD" w:rsidRPr="00E521CD" w:rsidRDefault="00E521CD" w:rsidP="00CB4FF9">
      <w:r>
        <w:t>This person will be responsible for developing the interface designs for</w:t>
      </w:r>
      <w:r w:rsidR="003D7F59">
        <w:t xml:space="preserve"> the CASDs connections to different vehicles</w:t>
      </w:r>
    </w:p>
    <w:p w14:paraId="2E7A0075" w14:textId="6EC44EAD" w:rsidR="00A808D4" w:rsidRDefault="00A808D4" w:rsidP="00FD26DA">
      <w:pPr>
        <w:pStyle w:val="Heading4"/>
      </w:pPr>
      <w:r>
        <w:t>Hardware designer</w:t>
      </w:r>
      <w:r w:rsidR="00DC157B">
        <w:t xml:space="preserve"> - Lynette</w:t>
      </w:r>
    </w:p>
    <w:p w14:paraId="1CF0272B" w14:textId="3C892F43" w:rsidR="00A808D4" w:rsidRPr="00A808D4" w:rsidRDefault="00A808D4" w:rsidP="00CB4FF9">
      <w:r>
        <w:t xml:space="preserve">This person will be responsible for </w:t>
      </w:r>
      <w:r w:rsidR="00AC491F">
        <w:t xml:space="preserve">designing the hardware </w:t>
      </w:r>
      <w:r w:rsidR="00D61B7F">
        <w:t xml:space="preserve">of the CASD </w:t>
      </w:r>
      <w:r w:rsidR="00007BA3">
        <w:t xml:space="preserve">working with the Program developer and </w:t>
      </w:r>
      <w:r w:rsidR="00E36352">
        <w:t>Vehicle interface designer to produce the device</w:t>
      </w:r>
    </w:p>
    <w:p w14:paraId="0430142A" w14:textId="6951A140" w:rsidR="00FF25BA" w:rsidRDefault="000061C4" w:rsidP="00CB4FF9">
      <w:pPr>
        <w:pStyle w:val="Heading4"/>
      </w:pPr>
      <w:r>
        <w:t>Project manager</w:t>
      </w:r>
      <w:r w:rsidR="00BF295F">
        <w:t xml:space="preserve"> </w:t>
      </w:r>
      <w:r w:rsidR="00DC157B">
        <w:t xml:space="preserve">- </w:t>
      </w:r>
      <w:r w:rsidR="00BF295F">
        <w:t>Tegan</w:t>
      </w:r>
    </w:p>
    <w:p w14:paraId="3660CB82" w14:textId="686A435B" w:rsidR="00E36352" w:rsidRPr="00E36352" w:rsidRDefault="00E36352" w:rsidP="00CB4FF9">
      <w:r>
        <w:t xml:space="preserve">The project manager will be responsible for </w:t>
      </w:r>
      <w:r w:rsidR="00336FA9">
        <w:t xml:space="preserve">coordinating </w:t>
      </w:r>
      <w:r w:rsidR="005D1131">
        <w:t>personnel, managing th</w:t>
      </w:r>
      <w:r w:rsidR="00D310E8">
        <w:t>e budget and funding</w:t>
      </w:r>
      <w:r w:rsidR="00CB5634">
        <w:t xml:space="preserve">, </w:t>
      </w:r>
      <w:r w:rsidR="00406897">
        <w:t>handling project</w:t>
      </w:r>
      <w:r w:rsidR="001A7115">
        <w:t xml:space="preserve"> creep to make sure </w:t>
      </w:r>
      <w:r w:rsidR="00AB3D71">
        <w:t>milestones</w:t>
      </w:r>
      <w:r w:rsidR="001A7115">
        <w:t xml:space="preserve"> are met on time</w:t>
      </w:r>
      <w:r w:rsidR="00AB3D71">
        <w:t>, and much more.</w:t>
      </w:r>
    </w:p>
    <w:p w14:paraId="43824EDF" w14:textId="2622E33A" w:rsidR="00FF25BA" w:rsidRDefault="00FF25BA" w:rsidP="00FD26DA">
      <w:pPr>
        <w:pStyle w:val="Heading4"/>
      </w:pPr>
      <w:r>
        <w:t>Research Leader</w:t>
      </w:r>
      <w:r w:rsidR="00DC157B">
        <w:t xml:space="preserve"> - Kevin</w:t>
      </w:r>
    </w:p>
    <w:p w14:paraId="7918A304" w14:textId="24BF3AEC" w:rsidR="00FF25BA" w:rsidRDefault="00AB3D71" w:rsidP="00CB4FF9">
      <w:r>
        <w:t>This person is responsible for obtaining information and data pertinent to the project</w:t>
      </w:r>
      <w:r w:rsidR="00DB60FF">
        <w:t>. Safety information, laws and regulations</w:t>
      </w:r>
      <w:r w:rsidR="000205FF">
        <w:t>, patents and copyright</w:t>
      </w:r>
      <w:r w:rsidR="00634432">
        <w:t xml:space="preserve"> </w:t>
      </w:r>
      <w:r w:rsidR="004D7D00">
        <w:t xml:space="preserve">and so much more </w:t>
      </w:r>
      <w:r w:rsidR="00EB4AD4">
        <w:t>are needed to produce a device such as the CASD</w:t>
      </w:r>
      <w:r w:rsidR="003F532D">
        <w:t xml:space="preserve"> to the highest standard</w:t>
      </w:r>
      <w:r w:rsidR="00EB4AD4">
        <w:t xml:space="preserve"> </w:t>
      </w:r>
      <w:r w:rsidR="006502E6">
        <w:t xml:space="preserve">without infringing upon </w:t>
      </w:r>
      <w:r w:rsidR="00C72539">
        <w:t>any legal element</w:t>
      </w:r>
      <w:r w:rsidR="003F532D">
        <w:t>.</w:t>
      </w:r>
    </w:p>
    <w:p w14:paraId="531A2A32" w14:textId="598E0D73" w:rsidR="00FF25BA" w:rsidRDefault="00FF25BA" w:rsidP="00FD26DA">
      <w:pPr>
        <w:pStyle w:val="Heading3"/>
      </w:pPr>
      <w:r w:rsidRPr="004E3F1D">
        <w:t>Scope and limits</w:t>
      </w:r>
    </w:p>
    <w:p w14:paraId="0FA55C57" w14:textId="27253F57" w:rsidR="00D70DC3" w:rsidRPr="00D70DC3" w:rsidRDefault="002D1832" w:rsidP="00CB4FF9">
      <w:r>
        <w:t xml:space="preserve">Time being the biggest limiting factor for this project, </w:t>
      </w:r>
      <w:r w:rsidR="00BD409B">
        <w:t xml:space="preserve">an ideal deliverable would be a prototype </w:t>
      </w:r>
      <w:r w:rsidR="001938AF">
        <w:t>o</w:t>
      </w:r>
      <w:r w:rsidR="00BD409B">
        <w:t xml:space="preserve">f the CASD that can demonstrate </w:t>
      </w:r>
      <w:r w:rsidR="00BD0F7C">
        <w:t>its determining</w:t>
      </w:r>
      <w:r w:rsidR="00AB56B2">
        <w:t xml:space="preserve"> and outputting</w:t>
      </w:r>
      <w:r w:rsidR="00BD0F7C">
        <w:t xml:space="preserve"> of the speed </w:t>
      </w:r>
      <w:r w:rsidR="00AB56B2">
        <w:t>limit in the</w:t>
      </w:r>
      <w:r w:rsidR="00BD0F7C">
        <w:t xml:space="preserve"> area</w:t>
      </w:r>
      <w:r w:rsidR="001844FA">
        <w:t>.</w:t>
      </w:r>
      <w:r w:rsidR="003823DF">
        <w:t xml:space="preserve"> Development of </w:t>
      </w:r>
      <w:r w:rsidR="009C1300">
        <w:t>interfacing with key vehicle models</w:t>
      </w:r>
      <w:r w:rsidR="00860AAE">
        <w:t xml:space="preserve"> (</w:t>
      </w:r>
      <w:r w:rsidR="00C54A57">
        <w:t xml:space="preserve">3 </w:t>
      </w:r>
      <w:r w:rsidR="00B11F89">
        <w:t>at most</w:t>
      </w:r>
      <w:r w:rsidR="00C54A57">
        <w:t xml:space="preserve"> in the existing scope)</w:t>
      </w:r>
      <w:r w:rsidR="00BE464F">
        <w:t xml:space="preserve">, along </w:t>
      </w:r>
      <w:r w:rsidR="006B46CF">
        <w:t>with</w:t>
      </w:r>
      <w:r w:rsidR="00BE464F">
        <w:t xml:space="preserve"> the collection </w:t>
      </w:r>
      <w:r w:rsidR="009A3BA7">
        <w:t>of</w:t>
      </w:r>
      <w:r w:rsidR="006B46CF">
        <w:t xml:space="preserve"> data </w:t>
      </w:r>
      <w:r w:rsidR="00953068">
        <w:t>including</w:t>
      </w:r>
      <w:r w:rsidR="009A3BA7">
        <w:t xml:space="preserve"> laws and regulations around modifying vehicles in such a </w:t>
      </w:r>
      <w:r w:rsidR="00017010">
        <w:t>way</w:t>
      </w:r>
      <w:r w:rsidR="009A3BA7">
        <w:t xml:space="preserve"> would also be necessary</w:t>
      </w:r>
      <w:r w:rsidR="00F33A8A">
        <w:t xml:space="preserve"> for the future of the </w:t>
      </w:r>
      <w:r w:rsidR="00017010">
        <w:t>endeavour.</w:t>
      </w:r>
    </w:p>
    <w:p w14:paraId="13A9CD8F" w14:textId="4CF1A89D" w:rsidR="00FF25BA" w:rsidRPr="00503C53" w:rsidRDefault="00FF25BA" w:rsidP="00FD26DA">
      <w:pPr>
        <w:pStyle w:val="Heading3"/>
      </w:pPr>
      <w:r w:rsidRPr="00503C53">
        <w:t>Tools and technologies</w:t>
      </w:r>
    </w:p>
    <w:p w14:paraId="4166C99D" w14:textId="60F6E33B" w:rsidR="00580D32" w:rsidRDefault="00580D32" w:rsidP="00CB4FF9">
      <w:r>
        <w:t xml:space="preserve">There are several things to consider when </w:t>
      </w:r>
      <w:r w:rsidR="009E361E">
        <w:t>determining the required tools and technologies</w:t>
      </w:r>
      <w:r w:rsidR="005420F5">
        <w:t xml:space="preserve">, from the native language </w:t>
      </w:r>
      <w:r w:rsidR="00EC661D">
        <w:t>of vehicles’ Engine Control Units (ECUs)</w:t>
      </w:r>
      <w:r w:rsidR="008528F0">
        <w:t xml:space="preserve">, to the hardware for </w:t>
      </w:r>
      <w:r w:rsidR="008D1AEE">
        <w:t>prototyping</w:t>
      </w:r>
      <w:r w:rsidR="008528F0">
        <w:t xml:space="preserve"> the CASD</w:t>
      </w:r>
      <w:r w:rsidR="00B420B6">
        <w:t xml:space="preserve"> and </w:t>
      </w:r>
      <w:r w:rsidR="00D250BC">
        <w:t>the programming language used there</w:t>
      </w:r>
      <w:r w:rsidR="00297A70">
        <w:t xml:space="preserve">. The product will need to be planed </w:t>
      </w:r>
      <w:r w:rsidR="00EE5259">
        <w:t xml:space="preserve">before specific </w:t>
      </w:r>
      <w:r w:rsidR="008D1AEE">
        <w:t>components</w:t>
      </w:r>
      <w:r w:rsidR="00EE5259">
        <w:t xml:space="preserve"> are purchased, so a </w:t>
      </w:r>
      <w:r w:rsidR="009E2F74">
        <w:t>virtual version</w:t>
      </w:r>
      <w:r w:rsidR="002A17C4">
        <w:t xml:space="preserve"> of the hardware</w:t>
      </w:r>
      <w:r w:rsidR="004B6FE4">
        <w:t xml:space="preserve"> should be used.</w:t>
      </w:r>
    </w:p>
    <w:p w14:paraId="686FE505" w14:textId="500DF3E1" w:rsidR="006C1CA8" w:rsidRDefault="00463CA5" w:rsidP="00CB4FF9">
      <w:r>
        <w:t>V</w:t>
      </w:r>
      <w:r w:rsidRPr="009E6CF2">
        <w:t>ehicles’ ECU</w:t>
      </w:r>
      <w:r>
        <w:t>s</w:t>
      </w:r>
      <w:r w:rsidRPr="009E6CF2">
        <w:t xml:space="preserve"> (Engine</w:t>
      </w:r>
      <w:r>
        <w:t xml:space="preserve"> </w:t>
      </w:r>
      <w:r w:rsidRPr="009E6CF2">
        <w:t>Control Unit</w:t>
      </w:r>
      <w:r>
        <w:t>s</w:t>
      </w:r>
      <w:r w:rsidRPr="009E6CF2">
        <w:t xml:space="preserve">) </w:t>
      </w:r>
      <w:r>
        <w:t>are</w:t>
      </w:r>
      <w:r w:rsidRPr="009E6CF2">
        <w:t xml:space="preserve"> predominantly programmed in the C language</w:t>
      </w:r>
      <w:r>
        <w:t>,</w:t>
      </w:r>
      <w:r w:rsidRPr="009E6CF2">
        <w:t xml:space="preserve"> specifically using MISRA C</w:t>
      </w:r>
      <w:r w:rsidR="00845636" w:rsidRPr="00845636">
        <w:t xml:space="preserve"> </w:t>
      </w:r>
      <w:sdt>
        <w:sdtPr>
          <w:id w:val="798338210"/>
          <w:citation/>
        </w:sdtPr>
        <w:sdtEndPr/>
        <w:sdtContent>
          <w:r w:rsidR="00845636">
            <w:fldChar w:fldCharType="begin"/>
          </w:r>
          <w:r w:rsidR="00845636">
            <w:instrText xml:space="preserve"> CITATION Emb02 \l 3081 </w:instrText>
          </w:r>
          <w:r w:rsidR="00845636">
            <w:fldChar w:fldCharType="separate"/>
          </w:r>
          <w:r w:rsidR="00845636" w:rsidRPr="00845636">
            <w:rPr>
              <w:noProof/>
            </w:rPr>
            <w:t>(Embedded Staff, 2002)</w:t>
          </w:r>
          <w:r w:rsidR="00845636">
            <w:fldChar w:fldCharType="end"/>
          </w:r>
        </w:sdtContent>
      </w:sdt>
      <w:r w:rsidRPr="009E6CF2">
        <w:t>, guidelines named for the Motor Industry Software Reliability Association who have developed them to prevent "bad" code and to facilitate compatibility, performance and reliability in safety-critical systems</w:t>
      </w:r>
      <w:r w:rsidR="00845636">
        <w:t>.</w:t>
      </w:r>
    </w:p>
    <w:p w14:paraId="6DD2512A" w14:textId="20A9C930" w:rsidR="00FD28B4" w:rsidRDefault="00FD28B4" w:rsidP="00CB4FF9">
      <w:r w:rsidRPr="009E6CF2">
        <w:t xml:space="preserve">The hardware in the project will be Arduino technology for prototyping. These can be purchased from electronic shops like Jaycar or the Arduino product page </w:t>
      </w:r>
      <w:sdt>
        <w:sdtPr>
          <w:id w:val="1796634674"/>
          <w:citation/>
        </w:sdtPr>
        <w:sdtEndPr/>
        <w:sdtContent>
          <w:r w:rsidR="008F0741" w:rsidRPr="008F0741">
            <w:fldChar w:fldCharType="begin"/>
          </w:r>
          <w:r w:rsidR="008F0741" w:rsidRPr="008F0741">
            <w:instrText xml:space="preserve"> CITATION Ard02 \l 3081 </w:instrText>
          </w:r>
          <w:r w:rsidR="008F0741" w:rsidRPr="008F0741">
            <w:fldChar w:fldCharType="separate"/>
          </w:r>
          <w:r w:rsidR="008F0741" w:rsidRPr="008F0741">
            <w:rPr>
              <w:noProof/>
            </w:rPr>
            <w:t>(Arduino, 2020)</w:t>
          </w:r>
          <w:r w:rsidR="008F0741" w:rsidRPr="008F0741">
            <w:fldChar w:fldCharType="end"/>
          </w:r>
        </w:sdtContent>
      </w:sdt>
      <w:r w:rsidRPr="008F0741">
        <w:t>.</w:t>
      </w:r>
      <w:r w:rsidRPr="009E6CF2">
        <w:t xml:space="preserve"> The usage of this hardware will not need any licences as the developers of Arduino promote open source development and usage. Arduino has its own IDE, currently </w:t>
      </w:r>
      <w:r w:rsidRPr="008F0741">
        <w:t xml:space="preserve">ARDUINO 1.8.11 </w:t>
      </w:r>
      <w:sdt>
        <w:sdtPr>
          <w:id w:val="1651795607"/>
          <w:citation/>
        </w:sdtPr>
        <w:sdtEndPr/>
        <w:sdtContent>
          <w:r w:rsidR="007737F9" w:rsidRPr="008F0741">
            <w:fldChar w:fldCharType="begin"/>
          </w:r>
          <w:r w:rsidR="007737F9" w:rsidRPr="008F0741">
            <w:instrText xml:space="preserve"> CITATION Ard202 \l 3081 </w:instrText>
          </w:r>
          <w:r w:rsidR="007737F9" w:rsidRPr="008F0741">
            <w:fldChar w:fldCharType="separate"/>
          </w:r>
          <w:r w:rsidR="007737F9" w:rsidRPr="008F0741">
            <w:rPr>
              <w:noProof/>
            </w:rPr>
            <w:t>(Arduino, n.d.)</w:t>
          </w:r>
          <w:r w:rsidR="007737F9" w:rsidRPr="008F0741">
            <w:fldChar w:fldCharType="end"/>
          </w:r>
        </w:sdtContent>
      </w:sdt>
      <w:r w:rsidRPr="008F0741">
        <w:t>and uses a set of C/C++ functions which can be called to direct the hardware. Once the device is prototyped</w:t>
      </w:r>
      <w:r w:rsidRPr="009E6CF2">
        <w:t xml:space="preserve"> using Arduino, we will be able to submit the design to an electronics manufacturer for production.</w:t>
      </w:r>
      <w:r w:rsidR="00A347BF">
        <w:t xml:space="preserve"> </w:t>
      </w:r>
      <w:r>
        <w:t xml:space="preserve">Arduino can be simulated in a variety </w:t>
      </w:r>
      <w:r w:rsidR="00840EBE">
        <w:t>of ways</w:t>
      </w:r>
      <w:r w:rsidR="002D0B36">
        <w:t xml:space="preserve"> </w:t>
      </w:r>
      <w:r w:rsidR="000945DF">
        <w:t>including Autodesk Tinkerca</w:t>
      </w:r>
      <w:r w:rsidR="006B3E43">
        <w:t>d</w:t>
      </w:r>
      <w:r w:rsidR="008D20DD">
        <w:t xml:space="preserve"> </w:t>
      </w:r>
      <w:sdt>
        <w:sdtPr>
          <w:id w:val="1406342662"/>
          <w:citation/>
        </w:sdtPr>
        <w:sdtEndPr/>
        <w:sdtContent>
          <w:r w:rsidR="00C431F7">
            <w:fldChar w:fldCharType="begin"/>
          </w:r>
          <w:r w:rsidR="00C431F7">
            <w:instrText xml:space="preserve"> CITATION Tin20 \l 3081 </w:instrText>
          </w:r>
          <w:r w:rsidR="00C431F7">
            <w:fldChar w:fldCharType="separate"/>
          </w:r>
          <w:r w:rsidR="00C431F7" w:rsidRPr="00C431F7">
            <w:rPr>
              <w:noProof/>
            </w:rPr>
            <w:t>(TinkerCAD, n.d.)</w:t>
          </w:r>
          <w:r w:rsidR="00C431F7">
            <w:fldChar w:fldCharType="end"/>
          </w:r>
        </w:sdtContent>
      </w:sdt>
      <w:r w:rsidR="000053EC">
        <w:t>,</w:t>
      </w:r>
      <w:r w:rsidR="00D01EF7">
        <w:t xml:space="preserve"> </w:t>
      </w:r>
      <w:r w:rsidR="00935BF8">
        <w:t>Virt</w:t>
      </w:r>
      <w:r w:rsidR="00EC1854">
        <w:t>onics Simulator fo</w:t>
      </w:r>
      <w:r w:rsidR="000D20DC">
        <w:t>r</w:t>
      </w:r>
      <w:r w:rsidR="00EC1854">
        <w:t xml:space="preserve"> Arduino v</w:t>
      </w:r>
      <w:r w:rsidR="00F3022A">
        <w:t>1.11</w:t>
      </w:r>
      <w:r w:rsidR="000D20DC">
        <w:t xml:space="preserve"> </w:t>
      </w:r>
      <w:sdt>
        <w:sdtPr>
          <w:id w:val="-398439715"/>
          <w:citation/>
        </w:sdtPr>
        <w:sdtEndPr/>
        <w:sdtContent>
          <w:r w:rsidR="00873475">
            <w:fldChar w:fldCharType="begin"/>
          </w:r>
          <w:r w:rsidR="00873475">
            <w:instrText xml:space="preserve"> CITATION Vir20 \l 3081 </w:instrText>
          </w:r>
          <w:r w:rsidR="00873475">
            <w:fldChar w:fldCharType="separate"/>
          </w:r>
          <w:r w:rsidR="00873475" w:rsidRPr="00873475">
            <w:rPr>
              <w:noProof/>
            </w:rPr>
            <w:t>(Virtronics, n.d.)</w:t>
          </w:r>
          <w:r w:rsidR="00873475">
            <w:fldChar w:fldCharType="end"/>
          </w:r>
        </w:sdtContent>
      </w:sdt>
      <w:r w:rsidR="00873475">
        <w:t xml:space="preserve"> </w:t>
      </w:r>
      <w:r w:rsidR="000053EC">
        <w:t>or Prote</w:t>
      </w:r>
      <w:r w:rsidR="00D951A5">
        <w:t xml:space="preserve">us </w:t>
      </w:r>
      <w:sdt>
        <w:sdtPr>
          <w:id w:val="2015411458"/>
          <w:citation/>
        </w:sdtPr>
        <w:sdtEndPr/>
        <w:sdtContent>
          <w:r w:rsidR="00873475">
            <w:fldChar w:fldCharType="begin"/>
          </w:r>
          <w:r w:rsidR="00873475">
            <w:instrText xml:space="preserve"> CITATION Pro20 \l 3081 </w:instrText>
          </w:r>
          <w:r w:rsidR="00873475">
            <w:fldChar w:fldCharType="separate"/>
          </w:r>
          <w:r w:rsidR="00873475" w:rsidRPr="00873475">
            <w:rPr>
              <w:noProof/>
            </w:rPr>
            <w:t>(Proteus, 2020)</w:t>
          </w:r>
          <w:r w:rsidR="00873475">
            <w:fldChar w:fldCharType="end"/>
          </w:r>
        </w:sdtContent>
      </w:sdt>
      <w:r w:rsidR="00472C61">
        <w:t>. Simulation is the ideal way to test</w:t>
      </w:r>
      <w:r w:rsidR="00336463">
        <w:t xml:space="preserve"> </w:t>
      </w:r>
      <w:r w:rsidR="00B56811">
        <w:t>and</w:t>
      </w:r>
      <w:r w:rsidR="00336463">
        <w:t xml:space="preserve"> adjust designs without spending </w:t>
      </w:r>
      <w:r w:rsidR="004A0A97">
        <w:t>time and money putting together different physical components</w:t>
      </w:r>
      <w:r w:rsidR="0025372F">
        <w:t>.</w:t>
      </w:r>
    </w:p>
    <w:p w14:paraId="743FB193" w14:textId="77A156B0" w:rsidR="00FF25BA" w:rsidRPr="009E6CF2" w:rsidRDefault="002644F8" w:rsidP="00CB4FF9">
      <w:r>
        <w:t>T</w:t>
      </w:r>
      <w:r w:rsidR="00FF25BA" w:rsidRPr="009E6CF2">
        <w:t>he program needs to be written in an IDE (Integrated Development Environment) and in this case the current version of Microsoft Visual Studio 2019, being v16.4.3, would be</w:t>
      </w:r>
      <w:r w:rsidR="00610867">
        <w:t xml:space="preserve"> </w:t>
      </w:r>
      <w:r w:rsidR="00FF25BA" w:rsidRPr="009E6CF2">
        <w:t>optimal for its added support and flexibility.</w:t>
      </w:r>
    </w:p>
    <w:p w14:paraId="7A71FAA8" w14:textId="079EBB39" w:rsidR="00FF25BA" w:rsidRPr="009E6CF2" w:rsidRDefault="00FF25BA" w:rsidP="00CB4FF9">
      <w:r w:rsidRPr="009E6CF2">
        <w:t>Familiarity with the components and the Arduino functions</w:t>
      </w:r>
      <w:sdt>
        <w:sdtPr>
          <w:id w:val="1088803787"/>
          <w:citation/>
        </w:sdtPr>
        <w:sdtEndPr/>
        <w:sdtContent>
          <w:r w:rsidR="00A13113">
            <w:fldChar w:fldCharType="begin"/>
          </w:r>
          <w:r w:rsidR="00A13113">
            <w:instrText xml:space="preserve"> CITATION Ard201 \l 3081 </w:instrText>
          </w:r>
          <w:r w:rsidR="00A13113">
            <w:fldChar w:fldCharType="separate"/>
          </w:r>
          <w:r w:rsidR="00A13113">
            <w:rPr>
              <w:noProof/>
            </w:rPr>
            <w:t xml:space="preserve"> </w:t>
          </w:r>
          <w:r w:rsidR="00A13113" w:rsidRPr="00A13113">
            <w:rPr>
              <w:noProof/>
            </w:rPr>
            <w:t>(Arduino, n.d.)</w:t>
          </w:r>
          <w:r w:rsidR="00A13113">
            <w:fldChar w:fldCharType="end"/>
          </w:r>
        </w:sdtContent>
      </w:sdt>
      <w:r w:rsidRPr="009E6CF2">
        <w:t xml:space="preserve"> and other language specifics will take roughly a month. This can be made easier with the use of the multiple tutorials available on YouTube and Arduinos website making it very possible to become familiar and functional with Arduinos in a matter of a couple of weeks</w:t>
      </w:r>
      <w:r w:rsidR="00E00431">
        <w:t xml:space="preserve"> meaning a </w:t>
      </w:r>
      <w:r w:rsidR="000F58C8">
        <w:t xml:space="preserve">basic </w:t>
      </w:r>
      <w:r w:rsidR="005E4707">
        <w:t xml:space="preserve">prototype would be possible </w:t>
      </w:r>
      <w:r w:rsidR="008B414A">
        <w:t xml:space="preserve">by the very end of this </w:t>
      </w:r>
      <w:r w:rsidR="00C74323">
        <w:t>project timeline</w:t>
      </w:r>
      <w:r w:rsidR="007D3697">
        <w:t>.</w:t>
      </w:r>
    </w:p>
    <w:p w14:paraId="6ECB8579" w14:textId="64E80B7A" w:rsidR="00420226" w:rsidRPr="005C559D" w:rsidRDefault="00420226" w:rsidP="00FD26DA">
      <w:pPr>
        <w:pStyle w:val="Heading3"/>
      </w:pPr>
      <w:r w:rsidRPr="005C559D">
        <w:t>Testing</w:t>
      </w:r>
    </w:p>
    <w:p w14:paraId="0EE1A783" w14:textId="24E1701E" w:rsidR="00B14B51" w:rsidRDefault="00B02491" w:rsidP="00CB4FF9">
      <w:r w:rsidRPr="005C559D">
        <w:t xml:space="preserve">There will be several stages of testing involved in this project </w:t>
      </w:r>
      <w:r w:rsidR="00B36DBD" w:rsidRPr="005C559D">
        <w:t>with various adjustments i</w:t>
      </w:r>
      <w:r w:rsidR="00C81EF8" w:rsidRPr="005C559D">
        <w:t xml:space="preserve">n between. The </w:t>
      </w:r>
      <w:r w:rsidR="00F91E67" w:rsidRPr="005C559D">
        <w:t xml:space="preserve">first stage will be </w:t>
      </w:r>
      <w:r w:rsidR="005C559D" w:rsidRPr="005C559D">
        <w:t>using</w:t>
      </w:r>
      <w:r w:rsidR="00F91E67" w:rsidRPr="005C559D">
        <w:t xml:space="preserve"> the simulator </w:t>
      </w:r>
      <w:r w:rsidR="00517961" w:rsidRPr="005C559D">
        <w:t>testing to see</w:t>
      </w:r>
      <w:r w:rsidR="00F64380" w:rsidRPr="005C559D">
        <w:t xml:space="preserve"> the device can </w:t>
      </w:r>
      <w:r w:rsidR="00E834E0" w:rsidRPr="005C559D">
        <w:t>input the geolocation and output the correct speed limit</w:t>
      </w:r>
      <w:r w:rsidR="00447F53" w:rsidRPr="005C559D">
        <w:t xml:space="preserve">. </w:t>
      </w:r>
      <w:r w:rsidR="005C559D" w:rsidRPr="005C559D">
        <w:t>Next,</w:t>
      </w:r>
      <w:r w:rsidR="00447F53" w:rsidRPr="005C559D">
        <w:t xml:space="preserve"> we will need to put together a prototype </w:t>
      </w:r>
      <w:r w:rsidR="008F0C17" w:rsidRPr="005C559D">
        <w:t>using Arduino components</w:t>
      </w:r>
      <w:r w:rsidR="00B3649F" w:rsidRPr="005C559D">
        <w:t xml:space="preserve"> and test similarly to </w:t>
      </w:r>
      <w:r w:rsidR="002F2729" w:rsidRPr="005C559D">
        <w:t xml:space="preserve">the simulation. </w:t>
      </w:r>
      <w:r w:rsidR="00EC322E" w:rsidRPr="005C559D">
        <w:t xml:space="preserve">Meanwhile we will need to test </w:t>
      </w:r>
      <w:r w:rsidR="009F279A" w:rsidRPr="005C559D">
        <w:t xml:space="preserve">different interfacing </w:t>
      </w:r>
      <w:r w:rsidR="004B62D3" w:rsidRPr="005C559D">
        <w:t xml:space="preserve">devices which can communicate </w:t>
      </w:r>
      <w:r w:rsidR="00CC26F1" w:rsidRPr="005C559D">
        <w:t>input the speed limit a</w:t>
      </w:r>
      <w:r w:rsidR="00AF6E52" w:rsidRPr="005C559D">
        <w:t xml:space="preserve">nd prevent the vehicle from </w:t>
      </w:r>
      <w:r w:rsidR="008C76D0" w:rsidRPr="005C559D">
        <w:t>going over this limit</w:t>
      </w:r>
      <w:r w:rsidR="005219B7" w:rsidRPr="005C559D">
        <w:t>.</w:t>
      </w:r>
      <w:r w:rsidR="00E66146" w:rsidRPr="005C559D">
        <w:t xml:space="preserve"> This will be the most complex as there will need to be </w:t>
      </w:r>
      <w:r w:rsidR="002E7696" w:rsidRPr="005C559D">
        <w:t xml:space="preserve">many different interfaces for </w:t>
      </w:r>
      <w:r w:rsidR="005C559D" w:rsidRPr="005C559D">
        <w:t>all</w:t>
      </w:r>
      <w:r w:rsidR="002E7696" w:rsidRPr="005C559D">
        <w:t xml:space="preserve"> the different vehicle models</w:t>
      </w:r>
      <w:r w:rsidR="005C559D">
        <w:t>, although this will be done in stages</w:t>
      </w:r>
      <w:r w:rsidR="002E7696" w:rsidRPr="005C559D">
        <w:t>.</w:t>
      </w:r>
    </w:p>
    <w:p w14:paraId="77970849" w14:textId="77777777" w:rsidR="00B14B51" w:rsidRDefault="00B14B51" w:rsidP="00FD26DA">
      <w:r>
        <w:br w:type="page"/>
      </w:r>
    </w:p>
    <w:p w14:paraId="2D760D1A" w14:textId="77777777" w:rsidR="00CD02E9" w:rsidRPr="005C559D" w:rsidRDefault="00CD02E9" w:rsidP="00FD26DA"/>
    <w:p w14:paraId="551A945B" w14:textId="3535F661" w:rsidR="00FF25BA" w:rsidRPr="00B14B51" w:rsidRDefault="00FF25BA" w:rsidP="00FD26DA">
      <w:pPr>
        <w:pStyle w:val="Heading3"/>
      </w:pPr>
      <w:r w:rsidRPr="00B14B51">
        <w:t>Timeframe</w:t>
      </w:r>
    </w:p>
    <w:tbl>
      <w:tblPr>
        <w:tblStyle w:val="GridTable5Dark-Accent5"/>
        <w:tblW w:w="0" w:type="auto"/>
        <w:tblLook w:val="04A0" w:firstRow="1" w:lastRow="0" w:firstColumn="1" w:lastColumn="0" w:noHBand="0" w:noVBand="1"/>
      </w:tblPr>
      <w:tblGrid>
        <w:gridCol w:w="1371"/>
        <w:gridCol w:w="1530"/>
        <w:gridCol w:w="1530"/>
        <w:gridCol w:w="1530"/>
        <w:gridCol w:w="1463"/>
        <w:gridCol w:w="1592"/>
      </w:tblGrid>
      <w:tr w:rsidR="00A04172" w14:paraId="34D86445" w14:textId="77777777" w:rsidTr="00355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29E0DAF2" w14:textId="0991DE2B" w:rsidR="001F3690" w:rsidRPr="003656C0" w:rsidRDefault="0085024A" w:rsidP="00FD26DA">
            <w:r w:rsidRPr="003656C0">
              <w:t>Week</w:t>
            </w:r>
          </w:p>
        </w:tc>
        <w:tc>
          <w:tcPr>
            <w:tcW w:w="1530" w:type="dxa"/>
          </w:tcPr>
          <w:p w14:paraId="323C41AB" w14:textId="491C2EA3" w:rsidR="00FE62A8" w:rsidRPr="00FE62A8" w:rsidRDefault="00045D31" w:rsidP="00FD26DA">
            <w:pPr>
              <w:cnfStyle w:val="100000000000" w:firstRow="1" w:lastRow="0" w:firstColumn="0" w:lastColumn="0" w:oddVBand="0" w:evenVBand="0" w:oddHBand="0" w:evenHBand="0" w:firstRowFirstColumn="0" w:firstRowLastColumn="0" w:lastRowFirstColumn="0" w:lastRowLastColumn="0"/>
              <w:rPr>
                <w:b w:val="0"/>
                <w:bCs w:val="0"/>
              </w:rPr>
            </w:pPr>
            <w:r w:rsidRPr="003656C0">
              <w:t>Programm</w:t>
            </w:r>
            <w:r w:rsidR="00FE62A8">
              <w:t>er</w:t>
            </w:r>
          </w:p>
        </w:tc>
        <w:tc>
          <w:tcPr>
            <w:tcW w:w="1530" w:type="dxa"/>
          </w:tcPr>
          <w:p w14:paraId="4CB00919" w14:textId="02D8AD33" w:rsidR="001F3690" w:rsidRPr="003656C0" w:rsidRDefault="003656C0" w:rsidP="00FD26DA">
            <w:pPr>
              <w:cnfStyle w:val="100000000000" w:firstRow="1" w:lastRow="0" w:firstColumn="0" w:lastColumn="0" w:oddVBand="0" w:evenVBand="0" w:oddHBand="0" w:evenHBand="0" w:firstRowFirstColumn="0" w:firstRowLastColumn="0" w:lastRowFirstColumn="0" w:lastRowLastColumn="0"/>
            </w:pPr>
            <w:r w:rsidRPr="003656C0">
              <w:t>Hardware Developer</w:t>
            </w:r>
          </w:p>
        </w:tc>
        <w:tc>
          <w:tcPr>
            <w:tcW w:w="1530" w:type="dxa"/>
          </w:tcPr>
          <w:p w14:paraId="1859E4F8" w14:textId="465774A4" w:rsidR="003656C0" w:rsidRPr="003656C0" w:rsidRDefault="00690934" w:rsidP="00FD26DA">
            <w:pPr>
              <w:cnfStyle w:val="100000000000" w:firstRow="1" w:lastRow="0" w:firstColumn="0" w:lastColumn="0" w:oddVBand="0" w:evenVBand="0" w:oddHBand="0" w:evenHBand="0" w:firstRowFirstColumn="0" w:firstRowLastColumn="0" w:lastRowFirstColumn="0" w:lastRowLastColumn="0"/>
              <w:rPr>
                <w:b w:val="0"/>
                <w:bCs w:val="0"/>
              </w:rPr>
            </w:pPr>
            <w:r w:rsidRPr="003656C0">
              <w:t>Interface</w:t>
            </w:r>
            <w:r w:rsidR="003656C0">
              <w:t xml:space="preserve"> Developer</w:t>
            </w:r>
          </w:p>
        </w:tc>
        <w:tc>
          <w:tcPr>
            <w:tcW w:w="1463" w:type="dxa"/>
          </w:tcPr>
          <w:p w14:paraId="4BB1AC40" w14:textId="3B67DCBC" w:rsidR="001F3690" w:rsidRPr="003656C0" w:rsidRDefault="003656C0" w:rsidP="00FD26DA">
            <w:pPr>
              <w:cnfStyle w:val="100000000000" w:firstRow="1" w:lastRow="0" w:firstColumn="0" w:lastColumn="0" w:oddVBand="0" w:evenVBand="0" w:oddHBand="0" w:evenHBand="0" w:firstRowFirstColumn="0" w:firstRowLastColumn="0" w:lastRowFirstColumn="0" w:lastRowLastColumn="0"/>
            </w:pPr>
            <w:r w:rsidRPr="003656C0">
              <w:t>Researcher</w:t>
            </w:r>
          </w:p>
        </w:tc>
        <w:tc>
          <w:tcPr>
            <w:tcW w:w="1592" w:type="dxa"/>
          </w:tcPr>
          <w:p w14:paraId="7A29E8E4" w14:textId="220CC849" w:rsidR="001F3690" w:rsidRPr="003656C0" w:rsidRDefault="003656C0" w:rsidP="00FD26DA">
            <w:pPr>
              <w:cnfStyle w:val="100000000000" w:firstRow="1" w:lastRow="0" w:firstColumn="0" w:lastColumn="0" w:oddVBand="0" w:evenVBand="0" w:oddHBand="0" w:evenHBand="0" w:firstRowFirstColumn="0" w:firstRowLastColumn="0" w:lastRowFirstColumn="0" w:lastRowLastColumn="0"/>
            </w:pPr>
            <w:r w:rsidRPr="003656C0">
              <w:t>Project Manager</w:t>
            </w:r>
          </w:p>
        </w:tc>
      </w:tr>
      <w:tr w:rsidR="00971EBA" w14:paraId="752A6C22" w14:textId="77777777" w:rsidTr="00B1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43F56D10" w14:textId="08127B66" w:rsidR="00971EBA" w:rsidRPr="003656C0" w:rsidRDefault="00971EBA" w:rsidP="00FD26DA">
            <w:r>
              <w:t>Week 1</w:t>
            </w:r>
          </w:p>
        </w:tc>
        <w:tc>
          <w:tcPr>
            <w:tcW w:w="7645" w:type="dxa"/>
            <w:gridSpan w:val="5"/>
            <w:vMerge w:val="restart"/>
            <w:shd w:val="clear" w:color="auto" w:fill="D9ECFB" w:themeFill="accent5" w:themeFillTint="33"/>
          </w:tcPr>
          <w:p w14:paraId="669ECCF9" w14:textId="6A73C0C9" w:rsidR="00971EBA" w:rsidRPr="003656C0" w:rsidRDefault="00971EBA" w:rsidP="00FD26DA">
            <w:pPr>
              <w:jc w:val="center"/>
              <w:cnfStyle w:val="000000100000" w:firstRow="0" w:lastRow="0" w:firstColumn="0" w:lastColumn="0" w:oddVBand="0" w:evenVBand="0" w:oddHBand="1" w:evenHBand="0" w:firstRowFirstColumn="0" w:firstRowLastColumn="0" w:lastRowFirstColumn="0" w:lastRowLastColumn="0"/>
            </w:pPr>
            <w:r>
              <w:t>Project overview</w:t>
            </w:r>
            <w:r w:rsidR="00526D1B">
              <w:t>, familiarisation</w:t>
            </w:r>
            <w:r w:rsidR="00D02CF3">
              <w:t>, discussion</w:t>
            </w:r>
            <w:r w:rsidR="004B6F15">
              <w:t>, etc.</w:t>
            </w:r>
          </w:p>
        </w:tc>
      </w:tr>
      <w:tr w:rsidR="00971EBA" w14:paraId="77D6AABB"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38B1FE8D" w14:textId="4814AEC1" w:rsidR="00971EBA" w:rsidRPr="003656C0" w:rsidRDefault="00971EBA" w:rsidP="00FD26DA">
            <w:r>
              <w:t>Week 2</w:t>
            </w:r>
          </w:p>
        </w:tc>
        <w:tc>
          <w:tcPr>
            <w:tcW w:w="7645" w:type="dxa"/>
            <w:gridSpan w:val="5"/>
            <w:vMerge/>
          </w:tcPr>
          <w:p w14:paraId="1FA77F98" w14:textId="77777777" w:rsidR="00971EBA" w:rsidRPr="003656C0" w:rsidRDefault="00971EBA" w:rsidP="00FD26DA">
            <w:pPr>
              <w:cnfStyle w:val="000000000000" w:firstRow="0" w:lastRow="0" w:firstColumn="0" w:lastColumn="0" w:oddVBand="0" w:evenVBand="0" w:oddHBand="0" w:evenHBand="0" w:firstRowFirstColumn="0" w:firstRowLastColumn="0" w:lastRowFirstColumn="0" w:lastRowLastColumn="0"/>
            </w:pPr>
          </w:p>
        </w:tc>
      </w:tr>
      <w:tr w:rsidR="00EC7D72" w14:paraId="641BE5E8"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6C8B8534" w14:textId="5C80EC84" w:rsidR="00EC7D72" w:rsidRPr="00661A01" w:rsidRDefault="00EC7D72" w:rsidP="00FD26DA">
            <w:pPr>
              <w:rPr>
                <w:b w:val="0"/>
                <w:bCs w:val="0"/>
              </w:rPr>
            </w:pPr>
            <w:r>
              <w:t>Week 3</w:t>
            </w:r>
          </w:p>
        </w:tc>
        <w:tc>
          <w:tcPr>
            <w:tcW w:w="1530" w:type="dxa"/>
          </w:tcPr>
          <w:p w14:paraId="3F820970" w14:textId="3043E8B7" w:rsidR="00EC7D72" w:rsidRPr="003656C0" w:rsidRDefault="00EC7D72" w:rsidP="00FD26DA">
            <w:pPr>
              <w:cnfStyle w:val="000000100000" w:firstRow="0" w:lastRow="0" w:firstColumn="0" w:lastColumn="0" w:oddVBand="0" w:evenVBand="0" w:oddHBand="1" w:evenHBand="0" w:firstRowFirstColumn="0" w:firstRowLastColumn="0" w:lastRowFirstColumn="0" w:lastRowLastColumn="0"/>
            </w:pPr>
            <w:r>
              <w:t>Familiarisation with simulation software and Arduino Programming</w:t>
            </w:r>
          </w:p>
        </w:tc>
        <w:tc>
          <w:tcPr>
            <w:tcW w:w="1530" w:type="dxa"/>
          </w:tcPr>
          <w:p w14:paraId="7AB0D6BD" w14:textId="32E91369" w:rsidR="00EC7D72" w:rsidRPr="003656C0" w:rsidRDefault="00EC7D72" w:rsidP="00FD26DA">
            <w:pPr>
              <w:cnfStyle w:val="000000100000" w:firstRow="0" w:lastRow="0" w:firstColumn="0" w:lastColumn="0" w:oddVBand="0" w:evenVBand="0" w:oddHBand="1" w:evenHBand="0" w:firstRowFirstColumn="0" w:firstRowLastColumn="0" w:lastRowFirstColumn="0" w:lastRowLastColumn="0"/>
            </w:pPr>
            <w:r>
              <w:t>Familiarisation with simulation software and Arduino components</w:t>
            </w:r>
          </w:p>
        </w:tc>
        <w:tc>
          <w:tcPr>
            <w:tcW w:w="4585" w:type="dxa"/>
            <w:gridSpan w:val="3"/>
            <w:vAlign w:val="center"/>
          </w:tcPr>
          <w:p w14:paraId="3607CBA2" w14:textId="2E4A7AA4" w:rsidR="00EC7D72" w:rsidRPr="003656C0" w:rsidRDefault="00EC7D72" w:rsidP="00FD26DA">
            <w:pPr>
              <w:jc w:val="center"/>
              <w:cnfStyle w:val="000000100000" w:firstRow="0" w:lastRow="0" w:firstColumn="0" w:lastColumn="0" w:oddVBand="0" w:evenVBand="0" w:oddHBand="1" w:evenHBand="0" w:firstRowFirstColumn="0" w:firstRowLastColumn="0" w:lastRowFirstColumn="0" w:lastRowLastColumn="0"/>
            </w:pPr>
            <w:r>
              <w:t>Research and determine most appropriate vehicles for proof of concept</w:t>
            </w:r>
          </w:p>
        </w:tc>
      </w:tr>
      <w:tr w:rsidR="00EC7D72" w14:paraId="31D6368B"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1D4FF03E" w14:textId="58FE6BF4" w:rsidR="00EC7D72" w:rsidRPr="00661A01" w:rsidRDefault="00EC7D72" w:rsidP="00FD26DA">
            <w:pPr>
              <w:rPr>
                <w:b w:val="0"/>
                <w:bCs w:val="0"/>
              </w:rPr>
            </w:pPr>
            <w:r>
              <w:t>Week 4</w:t>
            </w:r>
          </w:p>
        </w:tc>
        <w:tc>
          <w:tcPr>
            <w:tcW w:w="1530" w:type="dxa"/>
          </w:tcPr>
          <w:p w14:paraId="1EC030C6" w14:textId="657DE577" w:rsidR="00EC7D72" w:rsidRPr="003656C0" w:rsidRDefault="00EC7D72" w:rsidP="00FD26DA">
            <w:pPr>
              <w:cnfStyle w:val="000000000000" w:firstRow="0" w:lastRow="0" w:firstColumn="0" w:lastColumn="0" w:oddVBand="0" w:evenVBand="0" w:oddHBand="0" w:evenHBand="0" w:firstRowFirstColumn="0" w:firstRowLastColumn="0" w:lastRowFirstColumn="0" w:lastRowLastColumn="0"/>
            </w:pPr>
            <w:r>
              <w:t>Familiarisation with Arduino programming</w:t>
            </w:r>
          </w:p>
        </w:tc>
        <w:tc>
          <w:tcPr>
            <w:tcW w:w="1530" w:type="dxa"/>
          </w:tcPr>
          <w:p w14:paraId="4E1BE2E3" w14:textId="0D833B41" w:rsidR="00EC7D72" w:rsidRPr="003656C0" w:rsidRDefault="00EC7D72" w:rsidP="00FD26DA">
            <w:pPr>
              <w:cnfStyle w:val="000000000000" w:firstRow="0" w:lastRow="0" w:firstColumn="0" w:lastColumn="0" w:oddVBand="0" w:evenVBand="0" w:oddHBand="0" w:evenHBand="0" w:firstRowFirstColumn="0" w:firstRowLastColumn="0" w:lastRowFirstColumn="0" w:lastRowLastColumn="0"/>
            </w:pPr>
            <w:r>
              <w:t>Familiarisation with Arduino components</w:t>
            </w:r>
          </w:p>
        </w:tc>
        <w:tc>
          <w:tcPr>
            <w:tcW w:w="4585" w:type="dxa"/>
            <w:gridSpan w:val="3"/>
            <w:vAlign w:val="center"/>
          </w:tcPr>
          <w:p w14:paraId="42FAFD5A" w14:textId="0BED4997" w:rsidR="00EC7D72" w:rsidRPr="003656C0" w:rsidRDefault="00EC7D72" w:rsidP="00FD26DA">
            <w:pPr>
              <w:jc w:val="center"/>
              <w:cnfStyle w:val="000000000000" w:firstRow="0" w:lastRow="0" w:firstColumn="0" w:lastColumn="0" w:oddVBand="0" w:evenVBand="0" w:oddHBand="0" w:evenHBand="0" w:firstRowFirstColumn="0" w:firstRowLastColumn="0" w:lastRowFirstColumn="0" w:lastRowLastColumn="0"/>
            </w:pPr>
            <w:r>
              <w:t>determine most appropriate vehicles for proof of concept</w:t>
            </w:r>
          </w:p>
        </w:tc>
      </w:tr>
      <w:tr w:rsidR="00F547AC" w14:paraId="6B958C09"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01F74BF7" w14:textId="33804DFA" w:rsidR="00F547AC" w:rsidRPr="003656C0" w:rsidRDefault="00F547AC" w:rsidP="00FD26DA">
            <w:r>
              <w:t>Week 5</w:t>
            </w:r>
          </w:p>
        </w:tc>
        <w:tc>
          <w:tcPr>
            <w:tcW w:w="3060" w:type="dxa"/>
            <w:gridSpan w:val="2"/>
            <w:vAlign w:val="center"/>
          </w:tcPr>
          <w:p w14:paraId="6F24E8F2" w14:textId="3A78F545" w:rsidR="00F547AC" w:rsidRPr="003656C0" w:rsidRDefault="002B4C76" w:rsidP="00FD26DA">
            <w:pPr>
              <w:jc w:val="center"/>
              <w:cnfStyle w:val="000000100000" w:firstRow="0" w:lastRow="0" w:firstColumn="0" w:lastColumn="0" w:oddVBand="0" w:evenVBand="0" w:oddHBand="1" w:evenHBand="0" w:firstRowFirstColumn="0" w:firstRowLastColumn="0" w:lastRowFirstColumn="0" w:lastRowLastColumn="0"/>
            </w:pPr>
            <w:r>
              <w:t>Develop</w:t>
            </w:r>
            <w:r w:rsidR="00F547AC">
              <w:t xml:space="preserve"> device MVP</w:t>
            </w:r>
          </w:p>
        </w:tc>
        <w:tc>
          <w:tcPr>
            <w:tcW w:w="1530" w:type="dxa"/>
          </w:tcPr>
          <w:p w14:paraId="76096F42" w14:textId="0F381D3D"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r>
              <w:t>Familiarisation with the ECUs of the selected vehicles</w:t>
            </w:r>
          </w:p>
        </w:tc>
        <w:tc>
          <w:tcPr>
            <w:tcW w:w="1463" w:type="dxa"/>
            <w:vMerge w:val="restart"/>
            <w:vAlign w:val="center"/>
          </w:tcPr>
          <w:p w14:paraId="62FE227F" w14:textId="3BDE068F" w:rsidR="00F547AC" w:rsidRPr="003656C0" w:rsidRDefault="00F547AC" w:rsidP="00FD26DA">
            <w:pPr>
              <w:jc w:val="center"/>
              <w:cnfStyle w:val="000000100000" w:firstRow="0" w:lastRow="0" w:firstColumn="0" w:lastColumn="0" w:oddVBand="0" w:evenVBand="0" w:oddHBand="1" w:evenHBand="0" w:firstRowFirstColumn="0" w:firstRowLastColumn="0" w:lastRowFirstColumn="0" w:lastRowLastColumn="0"/>
            </w:pPr>
            <w:r>
              <w:t>Work with the rest of the team as needed collecting and compiling information</w:t>
            </w:r>
          </w:p>
        </w:tc>
        <w:tc>
          <w:tcPr>
            <w:tcW w:w="1592" w:type="dxa"/>
            <w:vMerge w:val="restart"/>
            <w:vAlign w:val="center"/>
          </w:tcPr>
          <w:p w14:paraId="4A7E5527" w14:textId="5A8FD657" w:rsidR="00F547AC" w:rsidRPr="003656C0" w:rsidRDefault="00F547AC" w:rsidP="00FD26DA">
            <w:pPr>
              <w:jc w:val="center"/>
              <w:cnfStyle w:val="000000100000" w:firstRow="0" w:lastRow="0" w:firstColumn="0" w:lastColumn="0" w:oddVBand="0" w:evenVBand="0" w:oddHBand="1" w:evenHBand="0" w:firstRowFirstColumn="0" w:firstRowLastColumn="0" w:lastRowFirstColumn="0" w:lastRowLastColumn="0"/>
            </w:pPr>
            <w:r>
              <w:t>Develop documentation and manage timeframe and other project risks</w:t>
            </w:r>
          </w:p>
        </w:tc>
      </w:tr>
      <w:tr w:rsidR="00F547AC" w14:paraId="2C474BB4"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632A316D" w14:textId="5C3C3D98" w:rsidR="00F547AC" w:rsidRPr="003656C0" w:rsidRDefault="00F547AC" w:rsidP="00FD26DA">
            <w:r>
              <w:t>Week 6</w:t>
            </w:r>
          </w:p>
        </w:tc>
        <w:tc>
          <w:tcPr>
            <w:tcW w:w="3060" w:type="dxa"/>
            <w:gridSpan w:val="2"/>
            <w:vMerge w:val="restart"/>
            <w:vAlign w:val="center"/>
          </w:tcPr>
          <w:p w14:paraId="5AE267A7" w14:textId="05628618" w:rsidR="00F547AC" w:rsidRPr="003656C0" w:rsidRDefault="00F547AC" w:rsidP="00FD26DA">
            <w:pPr>
              <w:jc w:val="center"/>
              <w:cnfStyle w:val="000000000000" w:firstRow="0" w:lastRow="0" w:firstColumn="0" w:lastColumn="0" w:oddVBand="0" w:evenVBand="0" w:oddHBand="0" w:evenHBand="0" w:firstRowFirstColumn="0" w:firstRowLastColumn="0" w:lastRowFirstColumn="0" w:lastRowLastColumn="0"/>
            </w:pPr>
            <w:r>
              <w:t>produce and test device simulation</w:t>
            </w:r>
          </w:p>
        </w:tc>
        <w:tc>
          <w:tcPr>
            <w:tcW w:w="1530" w:type="dxa"/>
          </w:tcPr>
          <w:p w14:paraId="3AAF4DE8" w14:textId="783E06E8"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r>
              <w:t>Familiarisation with simulation software</w:t>
            </w:r>
          </w:p>
        </w:tc>
        <w:tc>
          <w:tcPr>
            <w:tcW w:w="1463" w:type="dxa"/>
            <w:vMerge/>
          </w:tcPr>
          <w:p w14:paraId="724C87C2"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7D010C71"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r>
      <w:tr w:rsidR="00F547AC" w14:paraId="1F820A37"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46300D96" w14:textId="0E13DEE4" w:rsidR="00F547AC" w:rsidRPr="003656C0" w:rsidRDefault="00F547AC" w:rsidP="00FD26DA">
            <w:r>
              <w:t>Week 7</w:t>
            </w:r>
          </w:p>
        </w:tc>
        <w:tc>
          <w:tcPr>
            <w:tcW w:w="3060" w:type="dxa"/>
            <w:gridSpan w:val="2"/>
            <w:vMerge/>
          </w:tcPr>
          <w:p w14:paraId="7AFFC6F9" w14:textId="78DBC348"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30" w:type="dxa"/>
            <w:vMerge w:val="restart"/>
          </w:tcPr>
          <w:p w14:paraId="4181422E" w14:textId="2679B805"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r>
              <w:t>Familiarisation with the ECUs of the selected vehicles</w:t>
            </w:r>
          </w:p>
        </w:tc>
        <w:tc>
          <w:tcPr>
            <w:tcW w:w="1463" w:type="dxa"/>
            <w:vMerge/>
          </w:tcPr>
          <w:p w14:paraId="16D4C524"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7B9BB52A"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r>
      <w:tr w:rsidR="00F547AC" w14:paraId="61B2198C"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5ACEA07E" w14:textId="2B5A8F2C" w:rsidR="00F547AC" w:rsidRPr="003656C0" w:rsidRDefault="00F547AC" w:rsidP="00FD26DA">
            <w:r>
              <w:t>Week 8</w:t>
            </w:r>
          </w:p>
        </w:tc>
        <w:tc>
          <w:tcPr>
            <w:tcW w:w="3060" w:type="dxa"/>
            <w:gridSpan w:val="2"/>
            <w:vMerge w:val="restart"/>
            <w:shd w:val="clear" w:color="auto" w:fill="B4DAF7" w:themeFill="accent5" w:themeFillTint="66"/>
            <w:vAlign w:val="center"/>
          </w:tcPr>
          <w:p w14:paraId="015F946C" w14:textId="40D1A2B9" w:rsidR="00F547AC" w:rsidRPr="003656C0" w:rsidRDefault="00F547AC" w:rsidP="00FD26DA">
            <w:pPr>
              <w:jc w:val="center"/>
              <w:cnfStyle w:val="000000000000" w:firstRow="0" w:lastRow="0" w:firstColumn="0" w:lastColumn="0" w:oddVBand="0" w:evenVBand="0" w:oddHBand="0" w:evenHBand="0" w:firstRowFirstColumn="0" w:firstRowLastColumn="0" w:lastRowFirstColumn="0" w:lastRowLastColumn="0"/>
            </w:pPr>
            <w:r>
              <w:t>Produce and test device prototype</w:t>
            </w:r>
          </w:p>
        </w:tc>
        <w:tc>
          <w:tcPr>
            <w:tcW w:w="1530" w:type="dxa"/>
            <w:vMerge/>
            <w:shd w:val="clear" w:color="auto" w:fill="B4DAF7" w:themeFill="accent5" w:themeFillTint="66"/>
          </w:tcPr>
          <w:p w14:paraId="42B7082B" w14:textId="09C69B0B"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463" w:type="dxa"/>
            <w:vMerge/>
          </w:tcPr>
          <w:p w14:paraId="02C1266D"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46EBDE0B"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r>
      <w:tr w:rsidR="00F547AC" w14:paraId="0C14D9DD"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088B00A1" w14:textId="4C334341" w:rsidR="00F547AC" w:rsidRPr="003656C0" w:rsidRDefault="00F547AC" w:rsidP="00FD26DA">
            <w:r>
              <w:t>Week 9</w:t>
            </w:r>
          </w:p>
        </w:tc>
        <w:tc>
          <w:tcPr>
            <w:tcW w:w="3060" w:type="dxa"/>
            <w:gridSpan w:val="2"/>
            <w:vMerge/>
          </w:tcPr>
          <w:p w14:paraId="22153CCE"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30" w:type="dxa"/>
          </w:tcPr>
          <w:p w14:paraId="7B388224" w14:textId="31F6361A"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r>
              <w:t>Begin wireframe of interface unit</w:t>
            </w:r>
          </w:p>
        </w:tc>
        <w:tc>
          <w:tcPr>
            <w:tcW w:w="1463" w:type="dxa"/>
            <w:vMerge/>
          </w:tcPr>
          <w:p w14:paraId="41E58DBF"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1E7BBD2B"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r>
      <w:tr w:rsidR="00F547AC" w14:paraId="41235E05"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415D2BC5" w14:textId="65A7FE43" w:rsidR="00F547AC" w:rsidRDefault="00F547AC" w:rsidP="00FD26DA">
            <w:r>
              <w:t>Week 10</w:t>
            </w:r>
          </w:p>
        </w:tc>
        <w:tc>
          <w:tcPr>
            <w:tcW w:w="4590" w:type="dxa"/>
            <w:gridSpan w:val="3"/>
            <w:vMerge w:val="restart"/>
            <w:vAlign w:val="center"/>
          </w:tcPr>
          <w:p w14:paraId="06F8CB35" w14:textId="2A8822FA" w:rsidR="00F547AC" w:rsidRPr="003656C0" w:rsidRDefault="00F547AC" w:rsidP="00FD26DA">
            <w:pPr>
              <w:jc w:val="center"/>
              <w:cnfStyle w:val="000000000000" w:firstRow="0" w:lastRow="0" w:firstColumn="0" w:lastColumn="0" w:oddVBand="0" w:evenVBand="0" w:oddHBand="0" w:evenHBand="0" w:firstRowFirstColumn="0" w:firstRowLastColumn="0" w:lastRowFirstColumn="0" w:lastRowLastColumn="0"/>
            </w:pPr>
            <w:r>
              <w:t>Develop MVP for interface unit</w:t>
            </w:r>
          </w:p>
        </w:tc>
        <w:tc>
          <w:tcPr>
            <w:tcW w:w="1463" w:type="dxa"/>
            <w:vMerge/>
          </w:tcPr>
          <w:p w14:paraId="11987138"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203C3754"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r>
      <w:tr w:rsidR="00F547AC" w14:paraId="5AB3FE3B"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7055B23B" w14:textId="78D22E86" w:rsidR="00F547AC" w:rsidRDefault="00F547AC" w:rsidP="00FD26DA">
            <w:r>
              <w:t>Week 11</w:t>
            </w:r>
          </w:p>
        </w:tc>
        <w:tc>
          <w:tcPr>
            <w:tcW w:w="4590" w:type="dxa"/>
            <w:gridSpan w:val="3"/>
            <w:vMerge/>
          </w:tcPr>
          <w:p w14:paraId="32321F53"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463" w:type="dxa"/>
            <w:vMerge/>
          </w:tcPr>
          <w:p w14:paraId="47E8771D"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3C2E63B6"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r>
      <w:tr w:rsidR="00F547AC" w14:paraId="0D6799FB"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29924148" w14:textId="324FB0E2" w:rsidR="00F547AC" w:rsidRDefault="00F547AC" w:rsidP="00FD26DA">
            <w:r>
              <w:t>Week 12</w:t>
            </w:r>
          </w:p>
        </w:tc>
        <w:tc>
          <w:tcPr>
            <w:tcW w:w="4590" w:type="dxa"/>
            <w:gridSpan w:val="3"/>
            <w:vMerge w:val="restart"/>
            <w:shd w:val="clear" w:color="auto" w:fill="B4DAF7" w:themeFill="accent5" w:themeFillTint="66"/>
            <w:vAlign w:val="center"/>
          </w:tcPr>
          <w:p w14:paraId="07CC4A2E" w14:textId="146E4D68" w:rsidR="00F547AC" w:rsidRPr="003656C0" w:rsidRDefault="00F547AC" w:rsidP="00FD26DA">
            <w:pPr>
              <w:jc w:val="center"/>
              <w:cnfStyle w:val="000000000000" w:firstRow="0" w:lastRow="0" w:firstColumn="0" w:lastColumn="0" w:oddVBand="0" w:evenVBand="0" w:oddHBand="0" w:evenHBand="0" w:firstRowFirstColumn="0" w:firstRowLastColumn="0" w:lastRowFirstColumn="0" w:lastRowLastColumn="0"/>
            </w:pPr>
            <w:r>
              <w:t>Produce and test simulation</w:t>
            </w:r>
          </w:p>
        </w:tc>
        <w:tc>
          <w:tcPr>
            <w:tcW w:w="1463" w:type="dxa"/>
            <w:vMerge/>
          </w:tcPr>
          <w:p w14:paraId="43466F9F"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00350759"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r>
      <w:tr w:rsidR="00F547AC" w14:paraId="6B1BE1A8"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6757E0F2" w14:textId="36419EA7" w:rsidR="00F547AC" w:rsidRDefault="00F547AC" w:rsidP="00FD26DA">
            <w:r>
              <w:t>Week 13</w:t>
            </w:r>
          </w:p>
        </w:tc>
        <w:tc>
          <w:tcPr>
            <w:tcW w:w="4590" w:type="dxa"/>
            <w:gridSpan w:val="3"/>
            <w:vMerge/>
            <w:vAlign w:val="center"/>
          </w:tcPr>
          <w:p w14:paraId="591A7CB0" w14:textId="77777777" w:rsidR="00F547AC" w:rsidRPr="003656C0" w:rsidRDefault="00F547AC" w:rsidP="00FD26DA">
            <w:pPr>
              <w:jc w:val="center"/>
              <w:cnfStyle w:val="000000100000" w:firstRow="0" w:lastRow="0" w:firstColumn="0" w:lastColumn="0" w:oddVBand="0" w:evenVBand="0" w:oddHBand="1" w:evenHBand="0" w:firstRowFirstColumn="0" w:firstRowLastColumn="0" w:lastRowFirstColumn="0" w:lastRowLastColumn="0"/>
            </w:pPr>
          </w:p>
        </w:tc>
        <w:tc>
          <w:tcPr>
            <w:tcW w:w="1463" w:type="dxa"/>
            <w:vMerge/>
          </w:tcPr>
          <w:p w14:paraId="682E531D"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54375DF2"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r>
      <w:tr w:rsidR="00F547AC" w14:paraId="7251C901"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5874D8E1" w14:textId="0E702A43" w:rsidR="00F547AC" w:rsidRDefault="00F547AC" w:rsidP="00FD26DA">
            <w:r>
              <w:t>Week 14</w:t>
            </w:r>
          </w:p>
        </w:tc>
        <w:tc>
          <w:tcPr>
            <w:tcW w:w="4590" w:type="dxa"/>
            <w:gridSpan w:val="3"/>
            <w:vMerge w:val="restart"/>
            <w:vAlign w:val="center"/>
          </w:tcPr>
          <w:p w14:paraId="09B8DD14" w14:textId="46BFEF91" w:rsidR="00F547AC" w:rsidRPr="003656C0" w:rsidRDefault="00F547AC" w:rsidP="00FD26DA">
            <w:pPr>
              <w:jc w:val="center"/>
              <w:cnfStyle w:val="000000000000" w:firstRow="0" w:lastRow="0" w:firstColumn="0" w:lastColumn="0" w:oddVBand="0" w:evenVBand="0" w:oddHBand="0" w:evenHBand="0" w:firstRowFirstColumn="0" w:firstRowLastColumn="0" w:lastRowFirstColumn="0" w:lastRowLastColumn="0"/>
            </w:pPr>
            <w:r>
              <w:t>Produce and test prototype</w:t>
            </w:r>
          </w:p>
        </w:tc>
        <w:tc>
          <w:tcPr>
            <w:tcW w:w="1463" w:type="dxa"/>
            <w:vMerge/>
          </w:tcPr>
          <w:p w14:paraId="1405FE84"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c>
          <w:tcPr>
            <w:tcW w:w="1592" w:type="dxa"/>
            <w:vMerge/>
          </w:tcPr>
          <w:p w14:paraId="4501D4E9" w14:textId="77777777" w:rsidR="00F547AC" w:rsidRPr="003656C0" w:rsidRDefault="00F547AC" w:rsidP="00FD26DA">
            <w:pPr>
              <w:cnfStyle w:val="000000000000" w:firstRow="0" w:lastRow="0" w:firstColumn="0" w:lastColumn="0" w:oddVBand="0" w:evenVBand="0" w:oddHBand="0" w:evenHBand="0" w:firstRowFirstColumn="0" w:firstRowLastColumn="0" w:lastRowFirstColumn="0" w:lastRowLastColumn="0"/>
            </w:pPr>
          </w:p>
        </w:tc>
      </w:tr>
      <w:tr w:rsidR="00F547AC" w14:paraId="5020C629" w14:textId="77777777" w:rsidTr="003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tcPr>
          <w:p w14:paraId="755535F2" w14:textId="00120BA9" w:rsidR="00F547AC" w:rsidRDefault="00F547AC" w:rsidP="00FD26DA">
            <w:r>
              <w:t>Week 15</w:t>
            </w:r>
          </w:p>
        </w:tc>
        <w:tc>
          <w:tcPr>
            <w:tcW w:w="4590" w:type="dxa"/>
            <w:gridSpan w:val="3"/>
            <w:vMerge/>
          </w:tcPr>
          <w:p w14:paraId="0A9A5633"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463" w:type="dxa"/>
            <w:vMerge/>
          </w:tcPr>
          <w:p w14:paraId="5DE99D32"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c>
          <w:tcPr>
            <w:tcW w:w="1592" w:type="dxa"/>
            <w:vMerge/>
          </w:tcPr>
          <w:p w14:paraId="6640699E" w14:textId="77777777" w:rsidR="00F547AC" w:rsidRPr="003656C0" w:rsidRDefault="00F547AC" w:rsidP="00FD26DA">
            <w:pPr>
              <w:cnfStyle w:val="000000100000" w:firstRow="0" w:lastRow="0" w:firstColumn="0" w:lastColumn="0" w:oddVBand="0" w:evenVBand="0" w:oddHBand="1" w:evenHBand="0" w:firstRowFirstColumn="0" w:firstRowLastColumn="0" w:lastRowFirstColumn="0" w:lastRowLastColumn="0"/>
            </w:pPr>
          </w:p>
        </w:tc>
      </w:tr>
      <w:tr w:rsidR="000734C6" w14:paraId="12C28BFC" w14:textId="77777777" w:rsidTr="00355C9E">
        <w:tc>
          <w:tcPr>
            <w:cnfStyle w:val="001000000000" w:firstRow="0" w:lastRow="0" w:firstColumn="1" w:lastColumn="0" w:oddVBand="0" w:evenVBand="0" w:oddHBand="0" w:evenHBand="0" w:firstRowFirstColumn="0" w:firstRowLastColumn="0" w:lastRowFirstColumn="0" w:lastRowLastColumn="0"/>
            <w:tcW w:w="1371" w:type="dxa"/>
          </w:tcPr>
          <w:p w14:paraId="13893CC8" w14:textId="4F55F22A" w:rsidR="000734C6" w:rsidRDefault="000734C6" w:rsidP="00FD26DA">
            <w:r>
              <w:t>Week 16</w:t>
            </w:r>
          </w:p>
        </w:tc>
        <w:tc>
          <w:tcPr>
            <w:tcW w:w="7645" w:type="dxa"/>
            <w:gridSpan w:val="5"/>
            <w:vAlign w:val="center"/>
          </w:tcPr>
          <w:p w14:paraId="5EBCF9A8" w14:textId="6DECCAC3" w:rsidR="000734C6" w:rsidRPr="003656C0" w:rsidRDefault="000734C6" w:rsidP="00FD26DA">
            <w:pPr>
              <w:jc w:val="center"/>
              <w:cnfStyle w:val="000000000000" w:firstRow="0" w:lastRow="0" w:firstColumn="0" w:lastColumn="0" w:oddVBand="0" w:evenVBand="0" w:oddHBand="0" w:evenHBand="0" w:firstRowFirstColumn="0" w:firstRowLastColumn="0" w:lastRowFirstColumn="0" w:lastRowLastColumn="0"/>
            </w:pPr>
            <w:r>
              <w:t xml:space="preserve">Prepare for </w:t>
            </w:r>
            <w:r w:rsidR="002C5EBA">
              <w:t>Demonstration</w:t>
            </w:r>
          </w:p>
        </w:tc>
      </w:tr>
    </w:tbl>
    <w:p w14:paraId="0630DE34" w14:textId="77777777" w:rsidR="00BD6CEC" w:rsidRPr="002A5660" w:rsidRDefault="00BD6CEC" w:rsidP="00FD26DA">
      <w:pPr>
        <w:rPr>
          <w:highlight w:val="green"/>
        </w:rPr>
      </w:pPr>
    </w:p>
    <w:p w14:paraId="77BA5D11" w14:textId="2AB08797" w:rsidR="00FF25BA" w:rsidRPr="00FB13DB" w:rsidRDefault="00FF25BA" w:rsidP="00FD26DA">
      <w:pPr>
        <w:pStyle w:val="Heading3"/>
      </w:pPr>
      <w:r w:rsidRPr="00FB13DB">
        <w:t>Risks</w:t>
      </w:r>
    </w:p>
    <w:p w14:paraId="64922C81" w14:textId="7F89D42D" w:rsidR="002F6384" w:rsidRPr="00FB13DB" w:rsidRDefault="00742336" w:rsidP="00CB4FF9">
      <w:r w:rsidRPr="00FB13DB">
        <w:t>As with any pro</w:t>
      </w:r>
      <w:r w:rsidR="00BA60A7" w:rsidRPr="00FB13DB">
        <w:t xml:space="preserve">ject, there are going to be a few risks. </w:t>
      </w:r>
      <w:r w:rsidR="00F35935" w:rsidRPr="00FB13DB">
        <w:t xml:space="preserve">In the case of this project, a few of the risks </w:t>
      </w:r>
      <w:r w:rsidR="00F35F69" w:rsidRPr="00FB13DB">
        <w:t>are going to be significant</w:t>
      </w:r>
      <w:r w:rsidR="006B4C6C" w:rsidRPr="00FB13DB">
        <w:t xml:space="preserve"> </w:t>
      </w:r>
      <w:r w:rsidR="00E30001" w:rsidRPr="00FB13DB">
        <w:t>and</w:t>
      </w:r>
      <w:r w:rsidR="006B4C6C" w:rsidRPr="00FB13DB">
        <w:t xml:space="preserve"> </w:t>
      </w:r>
      <w:r w:rsidR="00E30001" w:rsidRPr="00FB13DB">
        <w:t>others</w:t>
      </w:r>
      <w:r w:rsidR="006B4C6C" w:rsidRPr="00FB13DB">
        <w:t>, far more manageable</w:t>
      </w:r>
      <w:r w:rsidR="00E30001" w:rsidRPr="00FB13DB">
        <w:t>.</w:t>
      </w:r>
      <w:r w:rsidR="00714957" w:rsidRPr="00FB13DB">
        <w:t xml:space="preserve"> </w:t>
      </w:r>
    </w:p>
    <w:p w14:paraId="659DC4CC" w14:textId="04A1FA07" w:rsidR="004762F4" w:rsidRPr="00FB13DB" w:rsidRDefault="004762F4" w:rsidP="00FD26DA">
      <w:pPr>
        <w:pStyle w:val="Heading4"/>
      </w:pPr>
      <w:r w:rsidRPr="00FB13DB">
        <w:t>Skills</w:t>
      </w:r>
    </w:p>
    <w:p w14:paraId="55018953" w14:textId="4C97C033" w:rsidR="004762F4" w:rsidRPr="00FB13DB" w:rsidRDefault="0056082E" w:rsidP="00CB4FF9">
      <w:r w:rsidRPr="00FB13DB">
        <w:t xml:space="preserve">There are some </w:t>
      </w:r>
      <w:r w:rsidR="006017DA" w:rsidRPr="00FB13DB">
        <w:t xml:space="preserve">very specific skills </w:t>
      </w:r>
      <w:r w:rsidR="005F29F4" w:rsidRPr="00FB13DB">
        <w:t xml:space="preserve">and </w:t>
      </w:r>
      <w:r w:rsidR="00414776" w:rsidRPr="00FB13DB">
        <w:t>knowledge</w:t>
      </w:r>
      <w:r w:rsidR="005F29F4" w:rsidRPr="00FB13DB">
        <w:t xml:space="preserve"> </w:t>
      </w:r>
      <w:r w:rsidR="003E5480" w:rsidRPr="00FB13DB">
        <w:t xml:space="preserve">needed for this project </w:t>
      </w:r>
      <w:r w:rsidR="00B642B9" w:rsidRPr="00FB13DB">
        <w:t xml:space="preserve">to be </w:t>
      </w:r>
      <w:r w:rsidR="00D977D9" w:rsidRPr="00FB13DB">
        <w:t>completed</w:t>
      </w:r>
      <w:r w:rsidR="00DE6369" w:rsidRPr="00FB13DB">
        <w:t xml:space="preserve"> including </w:t>
      </w:r>
      <w:r w:rsidR="005F29F4" w:rsidRPr="00FB13DB">
        <w:t>auto-electrical</w:t>
      </w:r>
      <w:r w:rsidR="0059747F" w:rsidRPr="00FB13DB">
        <w:t xml:space="preserve"> </w:t>
      </w:r>
      <w:r w:rsidR="000E5FB0" w:rsidRPr="00FB13DB">
        <w:t>engineering</w:t>
      </w:r>
      <w:r w:rsidR="004C6144" w:rsidRPr="00FB13DB">
        <w:t>, mechanical engineering</w:t>
      </w:r>
      <w:r w:rsidR="005F29F4" w:rsidRPr="00FB13DB">
        <w:t>, elect</w:t>
      </w:r>
      <w:r w:rsidR="008E1A9D" w:rsidRPr="00FB13DB">
        <w:t>ronics production</w:t>
      </w:r>
      <w:r w:rsidR="00771C8A" w:rsidRPr="00FB13DB">
        <w:t>, programming</w:t>
      </w:r>
      <w:r w:rsidR="0037698E" w:rsidRPr="00FB13DB">
        <w:t>, public relations</w:t>
      </w:r>
      <w:r w:rsidR="00E404E4" w:rsidRPr="00FB13DB">
        <w:t xml:space="preserve"> and law</w:t>
      </w:r>
      <w:r w:rsidR="00414776" w:rsidRPr="00FB13DB">
        <w:t>.</w:t>
      </w:r>
      <w:r w:rsidR="005646A5" w:rsidRPr="00FB13DB">
        <w:t xml:space="preserve"> These skills</w:t>
      </w:r>
      <w:r w:rsidR="001336E6" w:rsidRPr="00FB13DB">
        <w:t xml:space="preserve"> are not </w:t>
      </w:r>
      <w:r w:rsidR="00590B1A" w:rsidRPr="00FB13DB">
        <w:t>insignificant,</w:t>
      </w:r>
      <w:r w:rsidR="001336E6" w:rsidRPr="00FB13DB">
        <w:t xml:space="preserve"> a</w:t>
      </w:r>
      <w:r w:rsidR="005420F0" w:rsidRPr="00FB13DB">
        <w:t xml:space="preserve">nd we will need to </w:t>
      </w:r>
      <w:r w:rsidR="00323C5E" w:rsidRPr="00FB13DB">
        <w:t xml:space="preserve">seek </w:t>
      </w:r>
      <w:r w:rsidR="00B56CD4" w:rsidRPr="00FB13DB">
        <w:t xml:space="preserve">experienced people to </w:t>
      </w:r>
      <w:r w:rsidR="003C721B" w:rsidRPr="00FB13DB">
        <w:t>join ou</w:t>
      </w:r>
      <w:r w:rsidR="00590B1A" w:rsidRPr="00FB13DB">
        <w:t xml:space="preserve">r </w:t>
      </w:r>
      <w:r w:rsidR="00B56CD4" w:rsidRPr="00FB13DB">
        <w:t xml:space="preserve">team and </w:t>
      </w:r>
      <w:r w:rsidR="00FB7DB7" w:rsidRPr="00FB13DB">
        <w:t xml:space="preserve">meet </w:t>
      </w:r>
      <w:r w:rsidR="003C721B" w:rsidRPr="00FB13DB">
        <w:t>the needs</w:t>
      </w:r>
      <w:r w:rsidR="00FB7DB7" w:rsidRPr="00FB13DB">
        <w:t xml:space="preserve"> of </w:t>
      </w:r>
      <w:r w:rsidR="003C721B" w:rsidRPr="00FB13DB">
        <w:t>the</w:t>
      </w:r>
      <w:r w:rsidR="00FB7DB7" w:rsidRPr="00FB13DB">
        <w:t xml:space="preserve"> </w:t>
      </w:r>
      <w:r w:rsidR="00FB13DB" w:rsidRPr="00FB13DB">
        <w:t>project and</w:t>
      </w:r>
      <w:r w:rsidR="008362B5" w:rsidRPr="00FB13DB">
        <w:t xml:space="preserve"> allow time and resources for the other team members to learn enough to work </w:t>
      </w:r>
      <w:r w:rsidR="008C73BC" w:rsidRPr="00FB13DB">
        <w:t>productively.</w:t>
      </w:r>
    </w:p>
    <w:p w14:paraId="119F805D" w14:textId="57B29006" w:rsidR="008C73BC" w:rsidRPr="00FB13DB" w:rsidRDefault="008C73BC" w:rsidP="00FD26DA">
      <w:pPr>
        <w:pStyle w:val="Heading4"/>
      </w:pPr>
      <w:r w:rsidRPr="00FB13DB">
        <w:t>Tools</w:t>
      </w:r>
    </w:p>
    <w:p w14:paraId="2C795B74" w14:textId="1F5D01E7" w:rsidR="008C73BC" w:rsidRPr="00FB13DB" w:rsidRDefault="00415B94" w:rsidP="00CB4FF9">
      <w:r w:rsidRPr="00FB13DB">
        <w:t xml:space="preserve">Each programmer </w:t>
      </w:r>
      <w:r w:rsidR="00677A95" w:rsidRPr="00FB13DB">
        <w:t>has their preferred tools</w:t>
      </w:r>
      <w:r w:rsidR="00DA22F4" w:rsidRPr="00FB13DB">
        <w:t xml:space="preserve"> to use when working and it is important that we allow</w:t>
      </w:r>
      <w:r w:rsidR="00CC48DE" w:rsidRPr="00FB13DB">
        <w:t xml:space="preserve"> as much as possible for people to work with tools with which they are comfortable, but we must make sure that the  tools used meet the needs of the project, and are compatible with the other tools being used.</w:t>
      </w:r>
    </w:p>
    <w:p w14:paraId="4E1EAB9F" w14:textId="33669C2B" w:rsidR="00DF4945" w:rsidRPr="00FB13DB" w:rsidRDefault="00DF4945" w:rsidP="00FD26DA">
      <w:pPr>
        <w:pStyle w:val="Heading4"/>
      </w:pPr>
      <w:r w:rsidRPr="00FB13DB">
        <w:t>Technologies</w:t>
      </w:r>
    </w:p>
    <w:p w14:paraId="0281F238" w14:textId="5773B1B5" w:rsidR="00DF4945" w:rsidRPr="00FB13DB" w:rsidRDefault="00FD773D" w:rsidP="00CB4FF9">
      <w:r w:rsidRPr="00FB13DB">
        <w:t>There will be a few</w:t>
      </w:r>
      <w:r w:rsidR="00893E4D" w:rsidRPr="00FB13DB">
        <w:t xml:space="preserve"> </w:t>
      </w:r>
      <w:r w:rsidRPr="00FB13DB">
        <w:t>tec</w:t>
      </w:r>
      <w:r w:rsidR="007E690D" w:rsidRPr="00FB13DB">
        <w:t xml:space="preserve">hnologies </w:t>
      </w:r>
      <w:r w:rsidR="00893E4D" w:rsidRPr="00FB13DB">
        <w:t>such as GPS</w:t>
      </w:r>
      <w:r w:rsidR="000E663F" w:rsidRPr="00FB13DB">
        <w:t xml:space="preserve"> and cellular interfaces</w:t>
      </w:r>
      <w:r w:rsidR="004B14F8" w:rsidRPr="00FB13DB">
        <w:t xml:space="preserve">, </w:t>
      </w:r>
      <w:r w:rsidR="007E690D" w:rsidRPr="00FB13DB">
        <w:t xml:space="preserve">that already exist </w:t>
      </w:r>
      <w:r w:rsidR="00777B3A" w:rsidRPr="00FB13DB">
        <w:t xml:space="preserve">and are </w:t>
      </w:r>
      <w:r w:rsidR="00FB13DB" w:rsidRPr="00FB13DB">
        <w:t>able to</w:t>
      </w:r>
      <w:r w:rsidR="00777B3A" w:rsidRPr="00FB13DB">
        <w:t xml:space="preserve"> be utilised and adapted in </w:t>
      </w:r>
      <w:r w:rsidR="00893E4D" w:rsidRPr="00FB13DB">
        <w:t>the development of the CASD</w:t>
      </w:r>
      <w:r w:rsidR="004B14F8" w:rsidRPr="00FB13DB">
        <w:t>, however some components especially in the interface unit with need to be developed specifically for the device.</w:t>
      </w:r>
    </w:p>
    <w:p w14:paraId="7A4F7919" w14:textId="777AE626" w:rsidR="00FD2BFA" w:rsidRPr="00FB13DB" w:rsidRDefault="00FD2BFA" w:rsidP="00CB4FF9">
      <w:r w:rsidRPr="00FB13DB">
        <w:t>Other</w:t>
      </w:r>
      <w:r w:rsidR="00442387" w:rsidRPr="00FB13DB">
        <w:t xml:space="preserve"> risks related to the future implementation of the device include</w:t>
      </w:r>
      <w:r w:rsidR="002574DD" w:rsidRPr="00FB13DB">
        <w:t xml:space="preserve"> </w:t>
      </w:r>
      <w:r w:rsidR="00FB6169" w:rsidRPr="00FB13DB">
        <w:t xml:space="preserve">not </w:t>
      </w:r>
      <w:r w:rsidR="00FB13DB" w:rsidRPr="00FB13DB">
        <w:t>getting authorized</w:t>
      </w:r>
      <w:r w:rsidR="00FB6169" w:rsidRPr="00FB13DB">
        <w:t xml:space="preserve"> for use</w:t>
      </w:r>
      <w:r w:rsidR="00913307" w:rsidRPr="00FB13DB">
        <w:t xml:space="preserve">, tampering, </w:t>
      </w:r>
      <w:r w:rsidR="00900BB2" w:rsidRPr="00FB13DB">
        <w:t>cast to the driver and incidents involving driver safety</w:t>
      </w:r>
      <w:r w:rsidR="00FB13DB" w:rsidRPr="00FB13DB">
        <w:t>.</w:t>
      </w:r>
    </w:p>
    <w:p w14:paraId="3A00D680" w14:textId="7E76F364" w:rsidR="00FF25BA" w:rsidRPr="006F40AE" w:rsidRDefault="00FF25BA" w:rsidP="00FD26DA">
      <w:pPr>
        <w:pStyle w:val="Heading3"/>
      </w:pPr>
      <w:r w:rsidRPr="006F40AE">
        <w:t>Group processes and communications</w:t>
      </w:r>
    </w:p>
    <w:p w14:paraId="4D31BC13" w14:textId="403AE930" w:rsidR="00FF25BA" w:rsidRPr="006F40AE" w:rsidRDefault="00FF25BA" w:rsidP="00CB4FF9">
      <w:r w:rsidRPr="006F40AE">
        <w:t>Our group primarily uses Microsoft Teams for all communication which includes meetings that occur every Thursday and Sunday at 8pm AEDT, any small or large updates, issues etc. We also use discord as a backup in case MS Teams is down or a teammate is not responding. For any formal communication, generally the whole team and teacher are notified, is done via Microsoft Outlook email. There have been a few times where the team has been involved in an email to the teacher regarding a teammate not responding and regarding assignments where a teammate cannot participate fully due to personal reasons/safety concerns due to natural disasters. Sadly, we’ve had to conclude to remove a teammate from our</w:t>
      </w:r>
      <w:r w:rsidR="00C760A4" w:rsidRPr="006F40AE">
        <w:t xml:space="preserve"> team</w:t>
      </w:r>
      <w:r w:rsidRPr="006F40AE">
        <w:t xml:space="preserve"> due to lack of any communication despite numerous attempts to reach him</w:t>
      </w:r>
      <w:r w:rsidR="006F40AE" w:rsidRPr="006F40AE">
        <w:t>.</w:t>
      </w:r>
    </w:p>
    <w:p w14:paraId="3448D477" w14:textId="77777777" w:rsidR="0069571D" w:rsidRPr="002A5660" w:rsidRDefault="0069571D" w:rsidP="00FD26DA">
      <w:pPr>
        <w:rPr>
          <w:rFonts w:asciiTheme="majorHAnsi" w:eastAsiaTheme="majorEastAsia" w:hAnsiTheme="majorHAnsi" w:cstheme="majorBidi"/>
          <w:b/>
          <w:bCs/>
          <w:color w:val="6D1D6A" w:themeColor="accent1" w:themeShade="BF"/>
          <w:sz w:val="28"/>
          <w:szCs w:val="28"/>
          <w:highlight w:val="green"/>
        </w:rPr>
      </w:pPr>
      <w:r w:rsidRPr="002A5660">
        <w:rPr>
          <w:highlight w:val="green"/>
        </w:rPr>
        <w:br w:type="page"/>
      </w:r>
    </w:p>
    <w:p w14:paraId="04F82786" w14:textId="28433726" w:rsidR="00FF25BA" w:rsidRPr="00073D99" w:rsidRDefault="00FF25BA" w:rsidP="00FD26DA">
      <w:pPr>
        <w:pStyle w:val="Heading1"/>
      </w:pPr>
      <w:bookmarkStart w:id="11" w:name="_Toc32694186"/>
      <w:r w:rsidRPr="00073D99">
        <w:t>Skills and Jobs</w:t>
      </w:r>
      <w:bookmarkEnd w:id="11"/>
    </w:p>
    <w:p w14:paraId="3F10FB2C" w14:textId="4EBBD4EE" w:rsidR="00FF25BA" w:rsidRPr="00194606" w:rsidRDefault="00FF25BA" w:rsidP="00FD26DA">
      <w:pPr>
        <w:pStyle w:val="Heading4"/>
      </w:pPr>
      <w:r w:rsidRPr="00194606">
        <w:t>JOB DESCRIPTION</w:t>
      </w:r>
      <w:r w:rsidR="00DE5A64">
        <w:t xml:space="preserve"> 1</w:t>
      </w:r>
    </w:p>
    <w:p w14:paraId="0980A95E" w14:textId="5F12BCBB" w:rsidR="00FF25BA" w:rsidRPr="00194606" w:rsidRDefault="00FF25BA" w:rsidP="00FD26DA">
      <w:r w:rsidRPr="00194606">
        <w:rPr>
          <w:rStyle w:val="Heading5Char"/>
        </w:rPr>
        <w:t>TITLE</w:t>
      </w:r>
      <w:r w:rsidRPr="00194606">
        <w:t>:</w:t>
      </w:r>
      <w:r w:rsidRPr="00194606">
        <w:tab/>
        <w:t>Public Relations Manager</w:t>
      </w:r>
    </w:p>
    <w:p w14:paraId="27EE4195" w14:textId="6CDF41A6" w:rsidR="00FF25BA" w:rsidRPr="00194606" w:rsidRDefault="00FF25BA" w:rsidP="00FD26DA">
      <w:r w:rsidRPr="00194606">
        <w:rPr>
          <w:rStyle w:val="Heading5Char"/>
        </w:rPr>
        <w:t>TEAM:</w:t>
      </w:r>
      <w:r w:rsidRPr="00194606">
        <w:tab/>
        <w:t>Public Relations</w:t>
      </w:r>
    </w:p>
    <w:p w14:paraId="7A56C113" w14:textId="73A2A9DA" w:rsidR="00FF25BA" w:rsidRPr="00194606" w:rsidRDefault="00FF25BA" w:rsidP="00FD26DA">
      <w:r w:rsidRPr="00A56CEF">
        <w:rPr>
          <w:rStyle w:val="Heading5Char"/>
        </w:rPr>
        <w:t>REPORTS TO</w:t>
      </w:r>
      <w:r w:rsidRPr="00194606">
        <w:t>:</w:t>
      </w:r>
      <w:r w:rsidRPr="00194606">
        <w:tab/>
      </w:r>
      <w:r w:rsidR="004A0D0C">
        <w:t>Project Manager</w:t>
      </w:r>
    </w:p>
    <w:p w14:paraId="628C682C" w14:textId="6369E18E" w:rsidR="00FF25BA" w:rsidRPr="00194606" w:rsidRDefault="00FF25BA" w:rsidP="00CB4FF9">
      <w:pPr>
        <w:pStyle w:val="Heading5"/>
      </w:pPr>
      <w:r w:rsidRPr="00194606">
        <w:t>OVERVIEW:</w:t>
      </w:r>
    </w:p>
    <w:p w14:paraId="3F85577F" w14:textId="7E61157D" w:rsidR="00FF25BA" w:rsidRPr="00194606" w:rsidRDefault="00FF25BA" w:rsidP="00CB4FF9">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6978873E" w14:textId="24E630E0" w:rsidR="00FF25BA" w:rsidRPr="00194606" w:rsidRDefault="00FF25BA" w:rsidP="00FD26DA">
      <w:pPr>
        <w:pStyle w:val="Heading5"/>
      </w:pPr>
      <w:r w:rsidRPr="00194606">
        <w:t>OBJECTIVE:</w:t>
      </w:r>
    </w:p>
    <w:p w14:paraId="4FE94517" w14:textId="04ED1B9D" w:rsidR="00FF25BA" w:rsidRPr="00194606" w:rsidRDefault="00FF25BA" w:rsidP="00CB4FF9">
      <w:r w:rsidRPr="00194606">
        <w:t>The purpose of this position is to bridge the gap between the public and our company</w:t>
      </w:r>
      <w:r w:rsidR="00C80B88">
        <w:t>,</w:t>
      </w:r>
      <w:r w:rsidRPr="00194606">
        <w:t xml:space="preserve"> creating a synergy for our company to grow, listen to and possibly implement new ideas given to us by the public. We also want to this position to be accepting and understanding of public criticism as we understand the safety of loved ones and friends is a very important topic in which we are more than willing to listen to.</w:t>
      </w:r>
    </w:p>
    <w:p w14:paraId="4F095A2F" w14:textId="17FCEA4B" w:rsidR="00FF25BA" w:rsidRPr="00194606" w:rsidRDefault="00FF25BA" w:rsidP="00CB4FF9">
      <w:r w:rsidRPr="00194606">
        <w:t>The Public Relations Manager will be responsible for facilitating the company’s goals. This will be achieved by –</w:t>
      </w:r>
    </w:p>
    <w:p w14:paraId="34D5AB38" w14:textId="685BF2A6" w:rsidR="00FF25BA" w:rsidRPr="00194606" w:rsidRDefault="00FF25BA" w:rsidP="00CB4FF9">
      <w:pPr>
        <w:pStyle w:val="ListParagraph"/>
        <w:numPr>
          <w:ilvl w:val="0"/>
          <w:numId w:val="7"/>
        </w:numPr>
      </w:pPr>
      <w:r w:rsidRPr="00194606">
        <w:t>Regularly reaching out to the public for feedback</w:t>
      </w:r>
    </w:p>
    <w:p w14:paraId="04165DA3" w14:textId="74AD8989" w:rsidR="00FF25BA" w:rsidRPr="00194606" w:rsidRDefault="00FF25BA" w:rsidP="00CB4FF9">
      <w:pPr>
        <w:pStyle w:val="ListParagraph"/>
        <w:numPr>
          <w:ilvl w:val="0"/>
          <w:numId w:val="7"/>
        </w:numPr>
      </w:pPr>
      <w:r w:rsidRPr="00194606">
        <w:t>Overseeing any further public relation employees</w:t>
      </w:r>
    </w:p>
    <w:p w14:paraId="6912E4F8" w14:textId="627C3671" w:rsidR="00FF25BA" w:rsidRPr="00194606" w:rsidRDefault="00FF25BA" w:rsidP="00CB4FF9">
      <w:pPr>
        <w:pStyle w:val="ListParagraph"/>
        <w:numPr>
          <w:ilvl w:val="0"/>
          <w:numId w:val="7"/>
        </w:numPr>
      </w:pPr>
      <w:r w:rsidRPr="00194606">
        <w:t>Notifying superiors of any plausible ideas or heavy criticism</w:t>
      </w:r>
    </w:p>
    <w:p w14:paraId="14E6E520" w14:textId="363F7A85" w:rsidR="00FF25BA" w:rsidRPr="00194606" w:rsidRDefault="00FF25BA" w:rsidP="00CB4FF9">
      <w:pPr>
        <w:pStyle w:val="ListParagraph"/>
        <w:numPr>
          <w:ilvl w:val="0"/>
          <w:numId w:val="7"/>
        </w:numPr>
      </w:pPr>
      <w:r w:rsidRPr="00194606">
        <w:t>Keeping a strong business government relationship</w:t>
      </w:r>
    </w:p>
    <w:p w14:paraId="78F0A6BB" w14:textId="05C59496" w:rsidR="00FF25BA" w:rsidRPr="00194606" w:rsidRDefault="00FF25BA" w:rsidP="00CB4FF9">
      <w:pPr>
        <w:pStyle w:val="ListParagraph"/>
        <w:numPr>
          <w:ilvl w:val="0"/>
          <w:numId w:val="7"/>
        </w:numPr>
      </w:pPr>
      <w:r w:rsidRPr="00194606">
        <w:t>Updating superiors on law changes or any other relevant information</w:t>
      </w:r>
    </w:p>
    <w:p w14:paraId="09D64F09" w14:textId="0C1656D7" w:rsidR="00FF25BA" w:rsidRPr="00194606" w:rsidRDefault="00FF25BA" w:rsidP="00FD26DA">
      <w:pPr>
        <w:pStyle w:val="Heading5"/>
      </w:pPr>
      <w:r w:rsidRPr="00194606">
        <w:t>RESPONSIBILITIES AND DUTIES:</w:t>
      </w:r>
    </w:p>
    <w:p w14:paraId="7DA2B2A1" w14:textId="4BE51EEA" w:rsidR="00FF25BA" w:rsidRPr="00194606" w:rsidRDefault="00FF25BA" w:rsidP="00CB4FF9">
      <w:pPr>
        <w:pStyle w:val="ListParagraph"/>
        <w:numPr>
          <w:ilvl w:val="0"/>
          <w:numId w:val="8"/>
        </w:numPr>
        <w:ind w:hanging="357"/>
      </w:pPr>
      <w:r w:rsidRPr="00194606">
        <w:t>Managing a positive and effective public relations team</w:t>
      </w:r>
    </w:p>
    <w:p w14:paraId="65ABCAB0" w14:textId="3633FF56" w:rsidR="00FF25BA" w:rsidRPr="00194606" w:rsidRDefault="00FF25BA" w:rsidP="00CB4FF9">
      <w:pPr>
        <w:pStyle w:val="ListParagraph"/>
        <w:numPr>
          <w:ilvl w:val="1"/>
          <w:numId w:val="8"/>
        </w:numPr>
        <w:ind w:hanging="357"/>
      </w:pPr>
      <w:r w:rsidRPr="00194606">
        <w:t>Training, mentoring, positively reinforce, assist and guide public relation employees</w:t>
      </w:r>
    </w:p>
    <w:p w14:paraId="0A8BBA0D" w14:textId="7654B0E7" w:rsidR="00FF25BA" w:rsidRPr="00194606" w:rsidRDefault="00FF25BA" w:rsidP="00CB4FF9">
      <w:pPr>
        <w:pStyle w:val="ListParagraph"/>
        <w:numPr>
          <w:ilvl w:val="1"/>
          <w:numId w:val="8"/>
        </w:numPr>
        <w:ind w:hanging="357"/>
      </w:pPr>
      <w:r w:rsidRPr="00194606">
        <w:t>Keep a motivated and diverse team</w:t>
      </w:r>
    </w:p>
    <w:p w14:paraId="2D6D3EB8" w14:textId="4CBB7BF0" w:rsidR="00FF25BA" w:rsidRPr="00194606" w:rsidRDefault="00FF25BA" w:rsidP="00CB4FF9">
      <w:pPr>
        <w:pStyle w:val="ListParagraph"/>
        <w:numPr>
          <w:ilvl w:val="1"/>
          <w:numId w:val="8"/>
        </w:numPr>
        <w:ind w:hanging="357"/>
      </w:pPr>
      <w:r w:rsidRPr="00194606">
        <w:t>Making other voices heard</w:t>
      </w:r>
    </w:p>
    <w:p w14:paraId="0A0E5068" w14:textId="0142A2BA" w:rsidR="00FF25BA" w:rsidRPr="00194606" w:rsidRDefault="00FF25BA" w:rsidP="00CB4FF9">
      <w:pPr>
        <w:pStyle w:val="ListParagraph"/>
        <w:numPr>
          <w:ilvl w:val="0"/>
          <w:numId w:val="8"/>
        </w:numPr>
        <w:ind w:hanging="357"/>
      </w:pPr>
      <w:r w:rsidRPr="00194606">
        <w:t>Keeping public, business and government in the loop</w:t>
      </w:r>
    </w:p>
    <w:p w14:paraId="622F6E3C" w14:textId="0C1067F4" w:rsidR="00FF25BA" w:rsidRPr="00194606" w:rsidRDefault="00FF25BA" w:rsidP="00CB4FF9">
      <w:pPr>
        <w:pStyle w:val="ListParagraph"/>
        <w:numPr>
          <w:ilvl w:val="1"/>
          <w:numId w:val="8"/>
        </w:numPr>
        <w:ind w:hanging="357"/>
      </w:pPr>
      <w:r w:rsidRPr="00194606">
        <w:t>Develop relevant public relation communication plans</w:t>
      </w:r>
    </w:p>
    <w:p w14:paraId="50A4E670" w14:textId="3B2B95DD" w:rsidR="00FF25BA" w:rsidRPr="00194606" w:rsidRDefault="00FF25BA" w:rsidP="00CB4FF9">
      <w:pPr>
        <w:pStyle w:val="ListParagraph"/>
        <w:numPr>
          <w:ilvl w:val="1"/>
          <w:numId w:val="8"/>
        </w:numPr>
        <w:ind w:hanging="357"/>
      </w:pPr>
      <w:r w:rsidRPr="00194606">
        <w:t>Reach out to different members for growth ideas</w:t>
      </w:r>
    </w:p>
    <w:p w14:paraId="61292D14" w14:textId="18834CAF" w:rsidR="00FF25BA" w:rsidRPr="00194606" w:rsidRDefault="00FF25BA" w:rsidP="00CB4FF9">
      <w:pPr>
        <w:pStyle w:val="ListParagraph"/>
        <w:numPr>
          <w:ilvl w:val="1"/>
          <w:numId w:val="8"/>
        </w:numPr>
        <w:ind w:hanging="357"/>
      </w:pPr>
      <w:r w:rsidRPr="00194606">
        <w:t>Effectively communicating company growth and future goals</w:t>
      </w:r>
    </w:p>
    <w:p w14:paraId="03B342AB" w14:textId="2103CFDD" w:rsidR="00FF25BA" w:rsidRPr="00194606" w:rsidRDefault="00FF25BA" w:rsidP="00CB4FF9">
      <w:pPr>
        <w:pStyle w:val="ListParagraph"/>
        <w:numPr>
          <w:ilvl w:val="0"/>
          <w:numId w:val="8"/>
        </w:numPr>
        <w:ind w:hanging="357"/>
      </w:pPr>
      <w:r w:rsidRPr="00194606">
        <w:t>Attempt to gain government support where possible</w:t>
      </w:r>
    </w:p>
    <w:p w14:paraId="25733CE9" w14:textId="21B9BBCD" w:rsidR="00FF25BA" w:rsidRPr="00194606" w:rsidRDefault="00FF25BA" w:rsidP="00CB4FF9">
      <w:pPr>
        <w:pStyle w:val="ListParagraph"/>
        <w:numPr>
          <w:ilvl w:val="1"/>
          <w:numId w:val="8"/>
        </w:numPr>
        <w:ind w:hanging="357"/>
      </w:pPr>
      <w:r w:rsidRPr="00194606">
        <w:t>Identifying current market situation with public opinion</w:t>
      </w:r>
    </w:p>
    <w:p w14:paraId="50F48AF0" w14:textId="2FDB9C42" w:rsidR="00FF25BA" w:rsidRPr="00194606" w:rsidRDefault="00FF25BA" w:rsidP="00CB4FF9">
      <w:pPr>
        <w:pStyle w:val="ListParagraph"/>
        <w:numPr>
          <w:ilvl w:val="1"/>
          <w:numId w:val="8"/>
        </w:numPr>
        <w:ind w:hanging="357"/>
      </w:pPr>
      <w:r w:rsidRPr="00194606">
        <w:t>Find</w:t>
      </w:r>
      <w:r w:rsidR="00AA3B70">
        <w:t>ing</w:t>
      </w:r>
      <w:r w:rsidRPr="00194606">
        <w:t xml:space="preserve"> gaps or developments in the relevant market</w:t>
      </w:r>
    </w:p>
    <w:p w14:paraId="5083004A" w14:textId="0F72DD27" w:rsidR="00FF25BA" w:rsidRPr="00194606" w:rsidRDefault="00FF25BA" w:rsidP="00CB4FF9">
      <w:pPr>
        <w:pStyle w:val="ListParagraph"/>
        <w:numPr>
          <w:ilvl w:val="1"/>
          <w:numId w:val="8"/>
        </w:numPr>
        <w:ind w:hanging="357"/>
      </w:pPr>
      <w:r w:rsidRPr="00194606">
        <w:t>Exploiting these gaps with evolving public relation communication plans</w:t>
      </w:r>
    </w:p>
    <w:p w14:paraId="6DF9BF04" w14:textId="13AA314C" w:rsidR="00FF25BA" w:rsidRPr="00194606" w:rsidRDefault="00FF25BA" w:rsidP="00FD26DA">
      <w:pPr>
        <w:pStyle w:val="Heading5"/>
      </w:pPr>
      <w:r w:rsidRPr="00194606">
        <w:t>QUALIFICATIONS:</w:t>
      </w:r>
    </w:p>
    <w:p w14:paraId="2121E6A1" w14:textId="0331EFC7" w:rsidR="00FF25BA" w:rsidRPr="00194606" w:rsidRDefault="00FF25BA" w:rsidP="00FD26DA">
      <w:pPr>
        <w:pStyle w:val="Heading6"/>
      </w:pPr>
      <w:r w:rsidRPr="00194606">
        <w:t>Level of Education</w:t>
      </w:r>
    </w:p>
    <w:p w14:paraId="2C9970CD" w14:textId="53140D75" w:rsidR="00FF25BA" w:rsidRPr="00194606" w:rsidRDefault="00FF25BA" w:rsidP="00CB4FF9">
      <w:pPr>
        <w:pStyle w:val="ListParagraph"/>
        <w:numPr>
          <w:ilvl w:val="0"/>
          <w:numId w:val="9"/>
        </w:numPr>
      </w:pPr>
      <w:r w:rsidRPr="00194606">
        <w:t>University degree in public relations or similar equivalent qualification</w:t>
      </w:r>
    </w:p>
    <w:p w14:paraId="4C54B929" w14:textId="7AB76717" w:rsidR="00FF25BA" w:rsidRPr="00194606" w:rsidRDefault="00FF25BA" w:rsidP="00CB4FF9">
      <w:pPr>
        <w:pStyle w:val="Heading6"/>
      </w:pPr>
      <w:r w:rsidRPr="00194606">
        <w:t>Knowledge/Skills</w:t>
      </w:r>
    </w:p>
    <w:p w14:paraId="1B5B3D4F" w14:textId="77777777" w:rsidR="00BC50CA" w:rsidRDefault="00FF25BA" w:rsidP="00CB4FF9">
      <w:pPr>
        <w:pStyle w:val="ListParagraph"/>
        <w:numPr>
          <w:ilvl w:val="0"/>
          <w:numId w:val="9"/>
        </w:numPr>
      </w:pPr>
      <w:r w:rsidRPr="00194606">
        <w:t>Fluent in the English language</w:t>
      </w:r>
    </w:p>
    <w:p w14:paraId="42BE3D69" w14:textId="03DB9E79" w:rsidR="00FF25BA" w:rsidRPr="00194606" w:rsidRDefault="00FF25BA" w:rsidP="00CB4FF9">
      <w:pPr>
        <w:pStyle w:val="ListParagraph"/>
        <w:numPr>
          <w:ilvl w:val="0"/>
          <w:numId w:val="9"/>
        </w:numPr>
      </w:pPr>
      <w:r w:rsidRPr="00194606">
        <w:t>Previous job placement or internship in similar or lower public relation position</w:t>
      </w:r>
    </w:p>
    <w:p w14:paraId="1746CA27" w14:textId="41D68025" w:rsidR="00FF25BA" w:rsidRPr="00194606" w:rsidRDefault="00FF25BA" w:rsidP="00CB4FF9">
      <w:pPr>
        <w:pStyle w:val="ListParagraph"/>
        <w:numPr>
          <w:ilvl w:val="0"/>
          <w:numId w:val="9"/>
        </w:numPr>
      </w:pPr>
      <w:r w:rsidRPr="00194606">
        <w:t>High level communication skills</w:t>
      </w:r>
    </w:p>
    <w:p w14:paraId="11C5E7F4" w14:textId="3A16482C" w:rsidR="00FF25BA" w:rsidRPr="00194606" w:rsidRDefault="00FF25BA" w:rsidP="00CB4FF9">
      <w:pPr>
        <w:pStyle w:val="ListParagraph"/>
        <w:numPr>
          <w:ilvl w:val="0"/>
          <w:numId w:val="9"/>
        </w:numPr>
      </w:pPr>
      <w:r w:rsidRPr="00194606">
        <w:t>Knowledge of social media communication and implementation of this fact</w:t>
      </w:r>
    </w:p>
    <w:p w14:paraId="70602E70" w14:textId="7308814A" w:rsidR="00FF25BA" w:rsidRPr="00194606" w:rsidRDefault="00FF25BA" w:rsidP="00CB4FF9">
      <w:pPr>
        <w:pStyle w:val="ListParagraph"/>
        <w:numPr>
          <w:ilvl w:val="0"/>
          <w:numId w:val="9"/>
        </w:numPr>
      </w:pPr>
      <w:r w:rsidRPr="00194606">
        <w:t>Appropriate plan development skills</w:t>
      </w:r>
    </w:p>
    <w:p w14:paraId="710AF87C" w14:textId="161781CB" w:rsidR="00FF25BA" w:rsidRPr="00194606" w:rsidRDefault="00FF25BA" w:rsidP="00CB4FF9">
      <w:pPr>
        <w:pStyle w:val="ListParagraph"/>
        <w:numPr>
          <w:ilvl w:val="0"/>
          <w:numId w:val="9"/>
        </w:numPr>
      </w:pPr>
      <w:r w:rsidRPr="00194606">
        <w:t>Team leadership skills</w:t>
      </w:r>
    </w:p>
    <w:p w14:paraId="4FF1F393" w14:textId="39DA0408" w:rsidR="00B414FF" w:rsidRDefault="00FF25BA" w:rsidP="00CB4FF9">
      <w:pPr>
        <w:pStyle w:val="Heading6"/>
      </w:pPr>
      <w:r w:rsidRPr="00194606">
        <w:t>Personal Qualities</w:t>
      </w:r>
    </w:p>
    <w:p w14:paraId="072EAFC3" w14:textId="3AE074E9" w:rsidR="00FF25BA" w:rsidRPr="00194606" w:rsidRDefault="00FF25BA" w:rsidP="00CB4FF9">
      <w:pPr>
        <w:pStyle w:val="ListParagraph"/>
        <w:numPr>
          <w:ilvl w:val="0"/>
          <w:numId w:val="10"/>
        </w:numPr>
      </w:pPr>
      <w:r w:rsidRPr="00194606">
        <w:t>Understanding and patience with others</w:t>
      </w:r>
    </w:p>
    <w:p w14:paraId="251991D3" w14:textId="104ED224" w:rsidR="00FF25BA" w:rsidRPr="00194606" w:rsidRDefault="00FF25BA" w:rsidP="00CB4FF9">
      <w:pPr>
        <w:pStyle w:val="ListParagraph"/>
        <w:numPr>
          <w:ilvl w:val="0"/>
          <w:numId w:val="10"/>
        </w:numPr>
      </w:pPr>
      <w:r w:rsidRPr="00194606">
        <w:t>One to take initiative</w:t>
      </w:r>
    </w:p>
    <w:p w14:paraId="60FC1827" w14:textId="6271EDF4" w:rsidR="00FF25BA" w:rsidRPr="00194606" w:rsidRDefault="00FF25BA" w:rsidP="00CB4FF9">
      <w:pPr>
        <w:pStyle w:val="ListParagraph"/>
        <w:numPr>
          <w:ilvl w:val="0"/>
          <w:numId w:val="10"/>
        </w:numPr>
      </w:pPr>
      <w:r w:rsidRPr="00194606">
        <w:t>Willingness to teach and positively reinforce subordinates</w:t>
      </w:r>
    </w:p>
    <w:p w14:paraId="42377B77" w14:textId="0E9C3BF1" w:rsidR="00FF25BA" w:rsidRPr="00194606" w:rsidRDefault="00FF25BA" w:rsidP="00CB4FF9">
      <w:pPr>
        <w:pStyle w:val="ListParagraph"/>
        <w:numPr>
          <w:ilvl w:val="0"/>
          <w:numId w:val="10"/>
        </w:numPr>
      </w:pPr>
      <w:r w:rsidRPr="00194606">
        <w:t>Positive and outgoing personality</w:t>
      </w:r>
    </w:p>
    <w:p w14:paraId="65886243" w14:textId="026C9073" w:rsidR="00FF25BA" w:rsidRPr="00194606" w:rsidRDefault="00FF25BA" w:rsidP="00CB4FF9">
      <w:pPr>
        <w:pStyle w:val="ListParagraph"/>
        <w:numPr>
          <w:ilvl w:val="0"/>
          <w:numId w:val="10"/>
        </w:numPr>
      </w:pPr>
      <w:r w:rsidRPr="00194606">
        <w:t>Accepting of all others with extremely high professionalism</w:t>
      </w:r>
    </w:p>
    <w:p w14:paraId="6FF8FC95" w14:textId="40963CBA" w:rsidR="002458B0" w:rsidRPr="002458B0" w:rsidRDefault="00FF25BA" w:rsidP="00CB4FF9">
      <w:pPr>
        <w:pStyle w:val="ListParagraph"/>
        <w:numPr>
          <w:ilvl w:val="0"/>
          <w:numId w:val="10"/>
        </w:numPr>
      </w:pPr>
      <w:r w:rsidRPr="00194606">
        <w:t>Wanting to be a part of something bigger</w:t>
      </w:r>
    </w:p>
    <w:p w14:paraId="06D7D4A0" w14:textId="77777777" w:rsidR="00264584" w:rsidRDefault="00264584" w:rsidP="00CB4FF9">
      <w:pPr>
        <w:rPr>
          <w:rFonts w:asciiTheme="majorHAnsi" w:eastAsiaTheme="majorEastAsia" w:hAnsiTheme="majorHAnsi" w:cstheme="majorBidi"/>
          <w:b/>
          <w:bCs/>
          <w:i/>
          <w:iCs/>
          <w:color w:val="92278F" w:themeColor="accent1"/>
        </w:rPr>
      </w:pPr>
      <w:r>
        <w:br w:type="page"/>
      </w:r>
    </w:p>
    <w:p w14:paraId="0D523BE7" w14:textId="26E3A904" w:rsidR="00FF25BA" w:rsidRDefault="00566B41" w:rsidP="00FD26DA">
      <w:pPr>
        <w:pStyle w:val="Heading4"/>
      </w:pPr>
      <w:r w:rsidRPr="00566B41">
        <w:t>JOB DESCRIPTION 2</w:t>
      </w:r>
    </w:p>
    <w:p w14:paraId="103B8380" w14:textId="719AB3A0" w:rsidR="00FD0E8C" w:rsidRPr="00FD0E8C" w:rsidRDefault="00FD0E8C" w:rsidP="00CB4FF9">
      <w:r w:rsidRPr="00FD0E8C">
        <w:rPr>
          <w:rStyle w:val="Heading5Char"/>
        </w:rPr>
        <w:t>JOB TITLE:</w:t>
      </w:r>
      <w:r w:rsidR="00BF4ECE">
        <w:t xml:space="preserve"> </w:t>
      </w:r>
      <w:r w:rsidR="00D06811">
        <w:t xml:space="preserve">Development and </w:t>
      </w:r>
      <w:r w:rsidR="004A5E9D">
        <w:t>Documentation</w:t>
      </w:r>
      <w:r w:rsidR="00D06811">
        <w:t xml:space="preserve"> Officer</w:t>
      </w:r>
    </w:p>
    <w:p w14:paraId="6357D9EC" w14:textId="77777777" w:rsidR="00FD0E8C" w:rsidRPr="00FD0E8C" w:rsidRDefault="00FD0E8C" w:rsidP="00CB4FF9">
      <w:r w:rsidRPr="00FD0E8C">
        <w:rPr>
          <w:rStyle w:val="Heading5Char"/>
        </w:rPr>
        <w:t>JOB TYPE:</w:t>
      </w:r>
      <w:r w:rsidRPr="00FD0E8C">
        <w:t xml:space="preserve"> Full-Time</w:t>
      </w:r>
    </w:p>
    <w:p w14:paraId="6E6F0001" w14:textId="0F387C5C" w:rsidR="00FD0E8C" w:rsidRDefault="00FD0E8C" w:rsidP="00CB4FF9">
      <w:pPr>
        <w:rPr>
          <w:rStyle w:val="Heading5Char"/>
        </w:rPr>
      </w:pPr>
      <w:r w:rsidRPr="00FD0E8C">
        <w:rPr>
          <w:rStyle w:val="Heading5Char"/>
        </w:rPr>
        <w:t>OVERVIEW</w:t>
      </w:r>
    </w:p>
    <w:p w14:paraId="0F439866" w14:textId="77777777" w:rsidR="00FD0E8C" w:rsidRPr="00194606" w:rsidRDefault="00FD0E8C" w:rsidP="00CB4FF9">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0ADC989E" w14:textId="5877C6F9" w:rsidR="00FD0E8C" w:rsidRDefault="00FD0E8C" w:rsidP="00CB4FF9">
      <w:r w:rsidRPr="00FD0E8C">
        <w:rPr>
          <w:rStyle w:val="Heading5Char"/>
        </w:rPr>
        <w:t>OBJECTIVE</w:t>
      </w:r>
    </w:p>
    <w:p w14:paraId="49BCD88E" w14:textId="0AE48CBE" w:rsidR="00C7508F" w:rsidRDefault="00C7508F" w:rsidP="00CB4FF9">
      <w:r>
        <w:t xml:space="preserve">The purpose of this </w:t>
      </w:r>
      <w:r w:rsidR="00DC0150">
        <w:t>position</w:t>
      </w:r>
      <w:r>
        <w:t xml:space="preserve"> is to </w:t>
      </w:r>
      <w:r w:rsidR="007807CA">
        <w:t xml:space="preserve">produce documentation </w:t>
      </w:r>
      <w:r w:rsidR="00350DE2">
        <w:t>for the CASD</w:t>
      </w:r>
      <w:r w:rsidR="0016265F">
        <w:t xml:space="preserve"> in usage, installation, maintenance and </w:t>
      </w:r>
      <w:r w:rsidR="00ED6B93">
        <w:t>troubleshooting. It is important that products produced by ColourTech are of the highest standard which in</w:t>
      </w:r>
      <w:r w:rsidR="005A3416">
        <w:t xml:space="preserve">clude professional </w:t>
      </w:r>
      <w:r w:rsidR="00DC0150">
        <w:t xml:space="preserve">user-friendly documentation. In order to meet this need, the </w:t>
      </w:r>
      <w:r w:rsidR="00A14738">
        <w:t>team member will need to be involved in the development of the device in order to gain the best understanding of how it works.</w:t>
      </w:r>
    </w:p>
    <w:p w14:paraId="6C25438E" w14:textId="3E0C6A2C" w:rsidR="00004235" w:rsidRDefault="00004235" w:rsidP="00CB4FF9">
      <w:r w:rsidRPr="00194606">
        <w:t xml:space="preserve">The </w:t>
      </w:r>
      <w:r>
        <w:t>Development and Documentation Officer</w:t>
      </w:r>
      <w:r w:rsidRPr="00194606">
        <w:t xml:space="preserve"> will be responsible for facilitating the company’s goals. This will be achieved by</w:t>
      </w:r>
      <w:r>
        <w:t>:</w:t>
      </w:r>
    </w:p>
    <w:p w14:paraId="740FFE3D" w14:textId="48001D2F" w:rsidR="005F3E34" w:rsidRPr="00FD0E8C" w:rsidRDefault="005F3E34" w:rsidP="00CB4FF9">
      <w:pPr>
        <w:pStyle w:val="ListParagraph"/>
        <w:numPr>
          <w:ilvl w:val="0"/>
          <w:numId w:val="17"/>
        </w:numPr>
      </w:pPr>
      <w:r w:rsidRPr="00FD0E8C">
        <w:t>Work</w:t>
      </w:r>
      <w:r w:rsidR="00004235">
        <w:t>ing</w:t>
      </w:r>
      <w:r w:rsidRPr="00FD0E8C">
        <w:t xml:space="preserve"> closely with other members of staff to ensure the project stays on track and systems flawlessly integrated.</w:t>
      </w:r>
    </w:p>
    <w:p w14:paraId="24995DA0" w14:textId="1E071B9A" w:rsidR="005F3E34" w:rsidRPr="00FD0E8C" w:rsidRDefault="005F3E34" w:rsidP="00CB4FF9">
      <w:pPr>
        <w:pStyle w:val="ListParagraph"/>
        <w:numPr>
          <w:ilvl w:val="0"/>
          <w:numId w:val="17"/>
        </w:numPr>
      </w:pPr>
      <w:r w:rsidRPr="00FD0E8C">
        <w:t>Deal</w:t>
      </w:r>
      <w:r w:rsidR="00185E8D">
        <w:t>ing</w:t>
      </w:r>
      <w:r w:rsidRPr="00FD0E8C">
        <w:t xml:space="preserve"> with clients, suppliers and other employees professionally at all times </w:t>
      </w:r>
    </w:p>
    <w:p w14:paraId="2AA99985" w14:textId="6E7824AB" w:rsidR="005F3E34" w:rsidRDefault="005F3E34" w:rsidP="00CB4FF9">
      <w:pPr>
        <w:pStyle w:val="ListParagraph"/>
        <w:numPr>
          <w:ilvl w:val="0"/>
          <w:numId w:val="17"/>
        </w:numPr>
      </w:pPr>
      <w:r w:rsidRPr="00FD0E8C">
        <w:t>Ensur</w:t>
      </w:r>
      <w:r w:rsidR="00185E8D">
        <w:t>ing their</w:t>
      </w:r>
      <w:r w:rsidRPr="00FD0E8C">
        <w:t xml:space="preserve"> </w:t>
      </w:r>
      <w:r w:rsidR="00185E8D">
        <w:t>workspace</w:t>
      </w:r>
      <w:r w:rsidRPr="00FD0E8C">
        <w:t xml:space="preserve"> is always clean and presentable </w:t>
      </w:r>
    </w:p>
    <w:p w14:paraId="68F758A1" w14:textId="77777777" w:rsidR="005F3E34" w:rsidRPr="00FD0E8C" w:rsidRDefault="005F3E34" w:rsidP="00CB4FF9"/>
    <w:p w14:paraId="54103972" w14:textId="47F22621" w:rsidR="00FD0E8C" w:rsidRPr="00FD0E8C" w:rsidRDefault="00FD0E8C" w:rsidP="00CB4FF9">
      <w:r w:rsidRPr="00FD0E8C">
        <w:rPr>
          <w:rStyle w:val="Heading5Char"/>
        </w:rPr>
        <w:t>REPORTS TO:</w:t>
      </w:r>
      <w:r w:rsidRPr="00FD0E8C">
        <w:t xml:space="preserve"> </w:t>
      </w:r>
      <w:r w:rsidR="00BF4ECE">
        <w:t>Lead Developer</w:t>
      </w:r>
    </w:p>
    <w:p w14:paraId="542A4B61" w14:textId="77777777" w:rsidR="00FD0E8C" w:rsidRPr="00FD0E8C" w:rsidRDefault="00FD0E8C" w:rsidP="00CB4FF9">
      <w:pPr>
        <w:pStyle w:val="Heading5"/>
      </w:pPr>
      <w:r w:rsidRPr="00FD0E8C">
        <w:t>MAIN</w:t>
      </w:r>
      <w:r w:rsidRPr="00FD0E8C" w:rsidDel="00BD6538">
        <w:t xml:space="preserve"> </w:t>
      </w:r>
      <w:r w:rsidRPr="00FD0E8C">
        <w:t xml:space="preserve">DUTIES/RESPONSIBILITIES: </w:t>
      </w:r>
    </w:p>
    <w:p w14:paraId="097169F3" w14:textId="77777777" w:rsidR="00FD0E8C" w:rsidRPr="00FD0E8C" w:rsidRDefault="00FD0E8C" w:rsidP="00CB4FF9">
      <w:pPr>
        <w:pStyle w:val="ListParagraph"/>
        <w:numPr>
          <w:ilvl w:val="0"/>
          <w:numId w:val="14"/>
        </w:numPr>
      </w:pPr>
      <w:r w:rsidRPr="00FD0E8C">
        <w:t>Ongoing improvement to systems by addressing feedback and problem solving any issues.</w:t>
      </w:r>
    </w:p>
    <w:p w14:paraId="5EFA44A0" w14:textId="641441A0" w:rsidR="00FD0E8C" w:rsidRPr="00FD0E8C" w:rsidRDefault="00FD0E8C" w:rsidP="00CB4FF9">
      <w:pPr>
        <w:pStyle w:val="ListParagraph"/>
        <w:numPr>
          <w:ilvl w:val="0"/>
          <w:numId w:val="14"/>
        </w:numPr>
      </w:pPr>
      <w:r w:rsidRPr="00FD0E8C">
        <w:t>Provide written guides for installation and usage</w:t>
      </w:r>
    </w:p>
    <w:p w14:paraId="4227948D" w14:textId="77777777" w:rsidR="00FD0E8C" w:rsidRPr="00FD0E8C" w:rsidRDefault="00FD0E8C" w:rsidP="00CB4FF9">
      <w:pPr>
        <w:pStyle w:val="ListParagraph"/>
        <w:numPr>
          <w:ilvl w:val="0"/>
          <w:numId w:val="14"/>
        </w:numPr>
      </w:pPr>
      <w:r w:rsidRPr="00FD0E8C">
        <w:t>Installing and developing updates where required</w:t>
      </w:r>
    </w:p>
    <w:p w14:paraId="18BE2671" w14:textId="77777777" w:rsidR="00FD0E8C" w:rsidRPr="00FD0E8C" w:rsidRDefault="00FD0E8C" w:rsidP="00CB4FF9">
      <w:pPr>
        <w:pStyle w:val="Heading5"/>
      </w:pPr>
      <w:r w:rsidRPr="00FD0E8C">
        <w:t xml:space="preserve">SKILLS &amp; EXPERIENCE </w:t>
      </w:r>
    </w:p>
    <w:p w14:paraId="063C0658" w14:textId="77777777" w:rsidR="00FD0E8C" w:rsidRPr="00FD0E8C" w:rsidRDefault="00FD0E8C" w:rsidP="00CB4FF9">
      <w:pPr>
        <w:pStyle w:val="Heading6"/>
      </w:pPr>
      <w:r w:rsidRPr="00FD0E8C">
        <w:t xml:space="preserve">Qualifications:   </w:t>
      </w:r>
    </w:p>
    <w:p w14:paraId="7D191950" w14:textId="77777777" w:rsidR="00FD0E8C" w:rsidRPr="00FD0E8C" w:rsidRDefault="00FD0E8C" w:rsidP="00CB4FF9">
      <w:pPr>
        <w:pStyle w:val="ListParagraph"/>
        <w:numPr>
          <w:ilvl w:val="0"/>
          <w:numId w:val="15"/>
        </w:numPr>
      </w:pPr>
      <w:r w:rsidRPr="00FD0E8C">
        <w:t xml:space="preserve">Qualifications in Computer Science or relevant technical discipline or equivalent practical experience </w:t>
      </w:r>
    </w:p>
    <w:p w14:paraId="46ED08C0" w14:textId="77777777" w:rsidR="00FD0E8C" w:rsidRPr="00FD0E8C" w:rsidRDefault="00FD0E8C" w:rsidP="00CB4FF9">
      <w:pPr>
        <w:pStyle w:val="Heading6"/>
      </w:pPr>
      <w:r w:rsidRPr="00FD0E8C">
        <w:t xml:space="preserve">Experience: </w:t>
      </w:r>
    </w:p>
    <w:p w14:paraId="4C419026" w14:textId="77777777" w:rsidR="00FD0E8C" w:rsidRPr="00FD0E8C" w:rsidRDefault="00FD0E8C" w:rsidP="00CB4FF9">
      <w:pPr>
        <w:pStyle w:val="ListParagraph"/>
        <w:numPr>
          <w:ilvl w:val="0"/>
          <w:numId w:val="15"/>
        </w:numPr>
      </w:pPr>
      <w:r w:rsidRPr="00FD0E8C">
        <w:t>At least 3 years programming experience in C++, working with opensource hardware devices</w:t>
      </w:r>
    </w:p>
    <w:p w14:paraId="0A43ED2E" w14:textId="77777777" w:rsidR="00FD0E8C" w:rsidRPr="00FD0E8C" w:rsidRDefault="00FD0E8C" w:rsidP="00CB4FF9">
      <w:pPr>
        <w:pStyle w:val="ListParagraph"/>
        <w:numPr>
          <w:ilvl w:val="0"/>
          <w:numId w:val="15"/>
        </w:numPr>
      </w:pPr>
      <w:r w:rsidRPr="00FD0E8C">
        <w:t>Some experience in the motor vehicle industry</w:t>
      </w:r>
    </w:p>
    <w:p w14:paraId="6AEEBC59" w14:textId="77777777" w:rsidR="00FD0E8C" w:rsidRPr="00FD0E8C" w:rsidRDefault="00FD0E8C" w:rsidP="00CB4FF9">
      <w:pPr>
        <w:pStyle w:val="ListParagraph"/>
        <w:numPr>
          <w:ilvl w:val="0"/>
          <w:numId w:val="15"/>
        </w:numPr>
      </w:pPr>
      <w:r w:rsidRPr="00FD0E8C">
        <w:t>Job placement of internship in similar or lower engineering position</w:t>
      </w:r>
    </w:p>
    <w:p w14:paraId="63BC9CD7" w14:textId="77777777" w:rsidR="00FD0E8C" w:rsidRPr="00FD0E8C" w:rsidRDefault="00FD0E8C" w:rsidP="00CB4FF9">
      <w:pPr>
        <w:pStyle w:val="Heading6"/>
      </w:pPr>
      <w:r w:rsidRPr="00FD0E8C">
        <w:t>Skills:</w:t>
      </w:r>
    </w:p>
    <w:p w14:paraId="1D41BF9F" w14:textId="77777777" w:rsidR="00FD0E8C" w:rsidRPr="00FD0E8C" w:rsidRDefault="00FD0E8C" w:rsidP="00CB4FF9">
      <w:pPr>
        <w:pStyle w:val="ListParagraph"/>
        <w:numPr>
          <w:ilvl w:val="0"/>
          <w:numId w:val="16"/>
        </w:numPr>
      </w:pPr>
      <w:r w:rsidRPr="00FD0E8C">
        <w:t>Genuine interest in solving complex problems and providing workable solutions</w:t>
      </w:r>
    </w:p>
    <w:p w14:paraId="7E610AC1" w14:textId="77777777" w:rsidR="00FD0E8C" w:rsidRPr="00FD0E8C" w:rsidRDefault="00FD0E8C" w:rsidP="00CB4FF9">
      <w:pPr>
        <w:pStyle w:val="ListParagraph"/>
        <w:numPr>
          <w:ilvl w:val="0"/>
          <w:numId w:val="16"/>
        </w:numPr>
      </w:pPr>
      <w:r w:rsidRPr="00FD0E8C">
        <w:t>Ability to visualize processes</w:t>
      </w:r>
    </w:p>
    <w:p w14:paraId="6BE67FB4" w14:textId="77777777" w:rsidR="00FD0E8C" w:rsidRPr="00FD0E8C" w:rsidRDefault="00FD0E8C" w:rsidP="00CB4FF9">
      <w:pPr>
        <w:pStyle w:val="ListParagraph"/>
        <w:numPr>
          <w:ilvl w:val="0"/>
          <w:numId w:val="16"/>
        </w:numPr>
      </w:pPr>
      <w:r w:rsidRPr="00FD0E8C">
        <w:t xml:space="preserve">Excellent verbal and written communication </w:t>
      </w:r>
    </w:p>
    <w:p w14:paraId="04BE0452" w14:textId="77777777" w:rsidR="00FD0E8C" w:rsidRPr="00FD0E8C" w:rsidRDefault="00FD0E8C" w:rsidP="00CB4FF9">
      <w:pPr>
        <w:pStyle w:val="ListParagraph"/>
        <w:numPr>
          <w:ilvl w:val="0"/>
          <w:numId w:val="16"/>
        </w:numPr>
      </w:pPr>
      <w:r w:rsidRPr="00FD0E8C">
        <w:t>Strong project management skills</w:t>
      </w:r>
    </w:p>
    <w:p w14:paraId="08B86EDF" w14:textId="77777777" w:rsidR="00FD0E8C" w:rsidRPr="00FD0E8C" w:rsidRDefault="00FD0E8C" w:rsidP="00CB4FF9">
      <w:pPr>
        <w:pStyle w:val="ListParagraph"/>
        <w:numPr>
          <w:ilvl w:val="0"/>
          <w:numId w:val="16"/>
        </w:numPr>
      </w:pPr>
      <w:r w:rsidRPr="00FD0E8C">
        <w:t>A high-level of teamwork and communications skills.</w:t>
      </w:r>
    </w:p>
    <w:p w14:paraId="213BCC12" w14:textId="77777777" w:rsidR="00264584" w:rsidRDefault="00264584" w:rsidP="00FD26DA">
      <w:pPr>
        <w:rPr>
          <w:rFonts w:asciiTheme="majorHAnsi" w:eastAsiaTheme="majorEastAsia" w:hAnsiTheme="majorHAnsi" w:cstheme="majorBidi"/>
          <w:b/>
          <w:bCs/>
          <w:i/>
          <w:iCs/>
          <w:color w:val="92278F" w:themeColor="accent1"/>
        </w:rPr>
      </w:pPr>
      <w:r>
        <w:br w:type="page"/>
      </w:r>
    </w:p>
    <w:p w14:paraId="12DCD2E3" w14:textId="123548F0" w:rsidR="005F3E34" w:rsidRPr="005F3E34" w:rsidRDefault="005F3E34" w:rsidP="00FD26DA">
      <w:pPr>
        <w:pStyle w:val="Heading4"/>
      </w:pPr>
      <w:r w:rsidRPr="005F3E34">
        <w:t>JOB DESCRIPTION</w:t>
      </w:r>
      <w:r>
        <w:t xml:space="preserve"> 3</w:t>
      </w:r>
    </w:p>
    <w:p w14:paraId="6D7C5AB4" w14:textId="42A4368B" w:rsidR="005F3E34" w:rsidRPr="005F3E34" w:rsidRDefault="005F3E34" w:rsidP="00CB4FF9">
      <w:r w:rsidRPr="005F3E34">
        <w:rPr>
          <w:rStyle w:val="Heading5Char"/>
        </w:rPr>
        <w:t>JOB TITLE</w:t>
      </w:r>
      <w:r w:rsidRPr="005F3E34">
        <w:t>: Product Engineer</w:t>
      </w:r>
    </w:p>
    <w:p w14:paraId="226581FF" w14:textId="77777777" w:rsidR="005F3E34" w:rsidRPr="005F3E34" w:rsidRDefault="005F3E34" w:rsidP="00CB4FF9">
      <w:r w:rsidRPr="005F3E34">
        <w:rPr>
          <w:rStyle w:val="Heading5Char"/>
        </w:rPr>
        <w:t>JOB TYPE:</w:t>
      </w:r>
      <w:r w:rsidRPr="005F3E34">
        <w:t xml:space="preserve"> Full-Time </w:t>
      </w:r>
    </w:p>
    <w:p w14:paraId="70DDE527" w14:textId="77777777" w:rsidR="005F3E34" w:rsidRPr="005F3E34" w:rsidRDefault="005F3E34" w:rsidP="00CB4FF9">
      <w:r w:rsidRPr="005F3E34">
        <w:rPr>
          <w:rStyle w:val="Heading5Char"/>
        </w:rPr>
        <w:t>REPORTS TO:</w:t>
      </w:r>
      <w:r w:rsidRPr="005F3E34">
        <w:t xml:space="preserve"> Any of the 6 founding members</w:t>
      </w:r>
    </w:p>
    <w:p w14:paraId="0913AA44" w14:textId="4733748F" w:rsidR="005F3E34" w:rsidRDefault="005F3E34" w:rsidP="00CB4FF9">
      <w:r w:rsidRPr="005F3E34">
        <w:rPr>
          <w:rStyle w:val="Heading5Char"/>
        </w:rPr>
        <w:t>OVERVIEW</w:t>
      </w:r>
      <w:r w:rsidRPr="005F3E34">
        <w:t xml:space="preserve"> </w:t>
      </w:r>
    </w:p>
    <w:p w14:paraId="0012D4F4" w14:textId="77777777" w:rsidR="00192759" w:rsidRPr="00194606" w:rsidRDefault="00192759" w:rsidP="00CB4FF9">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50BF4072" w14:textId="7A5EB689" w:rsidR="005F3E34" w:rsidRPr="00570BB7" w:rsidRDefault="005F3E34" w:rsidP="00CB4FF9">
      <w:r w:rsidRPr="008B1BB8">
        <w:rPr>
          <w:rStyle w:val="Heading5Char"/>
        </w:rPr>
        <w:t>OBJECTIVE</w:t>
      </w:r>
    </w:p>
    <w:p w14:paraId="03268018" w14:textId="46D08F40" w:rsidR="00F2204E" w:rsidRDefault="00F2204E" w:rsidP="00CB4FF9">
      <w:r w:rsidRPr="00570BB7">
        <w:t xml:space="preserve">The purpose of this position is to </w:t>
      </w:r>
      <w:r w:rsidR="0086173A" w:rsidRPr="00570BB7">
        <w:t xml:space="preserve">develop and </w:t>
      </w:r>
      <w:r w:rsidR="00570BB7" w:rsidRPr="00570BB7">
        <w:t>produce high</w:t>
      </w:r>
      <w:r w:rsidR="002F02CA" w:rsidRPr="00570BB7">
        <w:t xml:space="preserve"> </w:t>
      </w:r>
      <w:r w:rsidR="00881D37" w:rsidRPr="00570BB7">
        <w:t xml:space="preserve">quality hardware </w:t>
      </w:r>
      <w:r w:rsidR="008C5568" w:rsidRPr="00570BB7">
        <w:t xml:space="preserve">for the Computerised </w:t>
      </w:r>
      <w:r w:rsidR="00570BB7" w:rsidRPr="00570BB7">
        <w:t>Accelerator</w:t>
      </w:r>
      <w:r w:rsidR="008C5568" w:rsidRPr="00570BB7">
        <w:t xml:space="preserve"> Safety Device</w:t>
      </w:r>
      <w:r w:rsidR="0083480B" w:rsidRPr="00570BB7">
        <w:t xml:space="preserve"> which is designed by </w:t>
      </w:r>
      <w:r w:rsidR="00570BB7" w:rsidRPr="00570BB7">
        <w:t>ColourTECH</w:t>
      </w:r>
      <w:r w:rsidR="000A00C0" w:rsidRPr="00570BB7">
        <w:t>.</w:t>
      </w:r>
      <w:r w:rsidR="00200E02" w:rsidRPr="00570BB7">
        <w:t xml:space="preserve"> This position must be able to </w:t>
      </w:r>
      <w:r w:rsidR="0014720E" w:rsidRPr="00570BB7">
        <w:t xml:space="preserve">work well withing the team to </w:t>
      </w:r>
      <w:r w:rsidR="00570BB7" w:rsidRPr="00570BB7">
        <w:t>continuously</w:t>
      </w:r>
      <w:r w:rsidR="00743491" w:rsidRPr="00570BB7">
        <w:t xml:space="preserve"> improve the product and maintain the standards expected of a ColourTech product</w:t>
      </w:r>
      <w:r w:rsidR="00570BB7" w:rsidRPr="00570BB7">
        <w:t>.</w:t>
      </w:r>
    </w:p>
    <w:p w14:paraId="0CD4A692" w14:textId="4B0E9087" w:rsidR="007F562A" w:rsidRDefault="007F562A" w:rsidP="00CB4FF9">
      <w:r w:rsidRPr="00194606">
        <w:t xml:space="preserve">The </w:t>
      </w:r>
      <w:r>
        <w:t>Product Engineer</w:t>
      </w:r>
      <w:r w:rsidRPr="00194606">
        <w:t xml:space="preserve"> will be responsible for facilitating the company’s goals. This will be achieved by</w:t>
      </w:r>
      <w:r>
        <w:t>:</w:t>
      </w:r>
    </w:p>
    <w:p w14:paraId="09568A08" w14:textId="6A42343B" w:rsidR="00570BB7" w:rsidRPr="005F3E34" w:rsidRDefault="00570BB7" w:rsidP="00CB4FF9">
      <w:pPr>
        <w:pStyle w:val="ListParagraph"/>
        <w:numPr>
          <w:ilvl w:val="0"/>
          <w:numId w:val="21"/>
        </w:numPr>
      </w:pPr>
      <w:r w:rsidRPr="005F3E34">
        <w:t>Work</w:t>
      </w:r>
      <w:r w:rsidR="007F562A">
        <w:t>ing</w:t>
      </w:r>
      <w:r w:rsidRPr="005F3E34">
        <w:t xml:space="preserve"> closely with other members of staff to ensure the project stays on track and systems flawlessly integrated</w:t>
      </w:r>
    </w:p>
    <w:p w14:paraId="57FA1066" w14:textId="395769C8" w:rsidR="00570BB7" w:rsidRPr="005F3E34" w:rsidRDefault="00570BB7" w:rsidP="00CB4FF9">
      <w:pPr>
        <w:pStyle w:val="ListParagraph"/>
        <w:numPr>
          <w:ilvl w:val="0"/>
          <w:numId w:val="21"/>
        </w:numPr>
      </w:pPr>
      <w:r w:rsidRPr="005F3E34">
        <w:t>Work</w:t>
      </w:r>
      <w:r w:rsidR="00521CCF">
        <w:t>ing</w:t>
      </w:r>
      <w:r w:rsidRPr="005F3E34">
        <w:t xml:space="preserve"> with clients, suppliers and other employees professionally at all times </w:t>
      </w:r>
    </w:p>
    <w:p w14:paraId="4B34262D" w14:textId="4834D1EB" w:rsidR="00570BB7" w:rsidRPr="00570BB7" w:rsidRDefault="00701E03" w:rsidP="00CB4FF9">
      <w:pPr>
        <w:pStyle w:val="ListParagraph"/>
        <w:numPr>
          <w:ilvl w:val="0"/>
          <w:numId w:val="21"/>
        </w:numPr>
      </w:pPr>
      <w:r w:rsidRPr="005F3E34">
        <w:t>Ensur</w:t>
      </w:r>
      <w:r>
        <w:t>ing</w:t>
      </w:r>
      <w:r w:rsidR="00521CCF">
        <w:t xml:space="preserve"> their workspace</w:t>
      </w:r>
      <w:r w:rsidR="00570BB7" w:rsidRPr="005F3E34">
        <w:t xml:space="preserve"> is always clean and presentable </w:t>
      </w:r>
    </w:p>
    <w:p w14:paraId="40916E80" w14:textId="77777777" w:rsidR="005F3E34" w:rsidRPr="005F3E34" w:rsidRDefault="005F3E34" w:rsidP="00CB4FF9">
      <w:pPr>
        <w:pStyle w:val="Heading5"/>
      </w:pPr>
      <w:r w:rsidRPr="005F3E34">
        <w:t>MAIN</w:t>
      </w:r>
      <w:r w:rsidRPr="005F3E34" w:rsidDel="00BD6538">
        <w:t xml:space="preserve"> </w:t>
      </w:r>
      <w:r w:rsidRPr="005F3E34">
        <w:t xml:space="preserve">DUTIES/RESPONSIBILITIES: </w:t>
      </w:r>
    </w:p>
    <w:p w14:paraId="56BFDEE4" w14:textId="77777777" w:rsidR="005F3E34" w:rsidRPr="005F3E34" w:rsidRDefault="005F3E34" w:rsidP="00CB4FF9">
      <w:pPr>
        <w:pStyle w:val="ListParagraph"/>
        <w:numPr>
          <w:ilvl w:val="0"/>
          <w:numId w:val="18"/>
        </w:numPr>
      </w:pPr>
      <w:r w:rsidRPr="005F3E34">
        <w:t>Lead and develop plans and production of design for new product</w:t>
      </w:r>
    </w:p>
    <w:p w14:paraId="19D6C139" w14:textId="77777777" w:rsidR="005F3E34" w:rsidRPr="005F3E34" w:rsidRDefault="005F3E34" w:rsidP="00CB4FF9">
      <w:pPr>
        <w:pStyle w:val="ListParagraph"/>
        <w:numPr>
          <w:ilvl w:val="0"/>
          <w:numId w:val="18"/>
        </w:numPr>
      </w:pPr>
      <w:r w:rsidRPr="005F3E34">
        <w:t>Review production process to ensure feasibility.</w:t>
      </w:r>
    </w:p>
    <w:p w14:paraId="5EBF6CDD" w14:textId="77777777" w:rsidR="005F3E34" w:rsidRPr="005F3E34" w:rsidRDefault="005F3E34" w:rsidP="00CB4FF9">
      <w:pPr>
        <w:pStyle w:val="ListParagraph"/>
        <w:numPr>
          <w:ilvl w:val="0"/>
          <w:numId w:val="18"/>
        </w:numPr>
      </w:pPr>
      <w:r w:rsidRPr="005F3E34">
        <w:t>Coordinate project to ensure deadlines are met</w:t>
      </w:r>
    </w:p>
    <w:p w14:paraId="70C04D39" w14:textId="77777777" w:rsidR="005F3E34" w:rsidRPr="005F3E34" w:rsidRDefault="005F3E34" w:rsidP="00CB4FF9">
      <w:pPr>
        <w:pStyle w:val="ListParagraph"/>
        <w:numPr>
          <w:ilvl w:val="0"/>
          <w:numId w:val="18"/>
        </w:numPr>
      </w:pPr>
      <w:r w:rsidRPr="005F3E34">
        <w:t>Liaise with other members of production team to ensure company goals are met</w:t>
      </w:r>
    </w:p>
    <w:p w14:paraId="153DAB73" w14:textId="77777777" w:rsidR="005F3E34" w:rsidRPr="005F3E34" w:rsidRDefault="005F3E34" w:rsidP="00CB4FF9">
      <w:r w:rsidRPr="005F3E34">
        <w:t xml:space="preserve">SKILLS &amp; EXPERIENCE </w:t>
      </w:r>
    </w:p>
    <w:p w14:paraId="30F7FB54" w14:textId="5CDE803C" w:rsidR="005F3E34" w:rsidRPr="005F3E34" w:rsidRDefault="005F3E34" w:rsidP="00CB4FF9">
      <w:pPr>
        <w:pStyle w:val="Heading6"/>
      </w:pPr>
      <w:r w:rsidRPr="005F3E34">
        <w:t>Qualifications:</w:t>
      </w:r>
    </w:p>
    <w:p w14:paraId="045D4A5B" w14:textId="77777777" w:rsidR="005F3E34" w:rsidRPr="005F3E34" w:rsidRDefault="005F3E34" w:rsidP="00CB4FF9">
      <w:pPr>
        <w:pStyle w:val="ListParagraph"/>
        <w:numPr>
          <w:ilvl w:val="0"/>
          <w:numId w:val="19"/>
        </w:numPr>
      </w:pPr>
      <w:r w:rsidRPr="005F3E34">
        <w:t xml:space="preserve">Bachelor of Engineering (Mechanical and/or Manufacturing) </w:t>
      </w:r>
    </w:p>
    <w:p w14:paraId="61F8532D" w14:textId="77777777" w:rsidR="005F3E34" w:rsidRPr="005F3E34" w:rsidRDefault="005F3E34" w:rsidP="00CB4FF9">
      <w:pPr>
        <w:pStyle w:val="Heading6"/>
      </w:pPr>
      <w:r w:rsidRPr="005F3E34">
        <w:t xml:space="preserve">Experience: </w:t>
      </w:r>
    </w:p>
    <w:p w14:paraId="0E9BDFDC" w14:textId="77777777" w:rsidR="005F3E34" w:rsidRPr="005F3E34" w:rsidRDefault="005F3E34" w:rsidP="00CB4FF9">
      <w:pPr>
        <w:pStyle w:val="ListParagraph"/>
        <w:numPr>
          <w:ilvl w:val="0"/>
          <w:numId w:val="19"/>
        </w:numPr>
      </w:pPr>
      <w:r w:rsidRPr="005F3E34">
        <w:t>Experience in the automotive industry will be an advantage</w:t>
      </w:r>
    </w:p>
    <w:p w14:paraId="0CE7ADBA" w14:textId="77777777" w:rsidR="005F3E34" w:rsidRPr="005F3E34" w:rsidRDefault="005F3E34" w:rsidP="00CB4FF9">
      <w:pPr>
        <w:pStyle w:val="ListParagraph"/>
        <w:numPr>
          <w:ilvl w:val="0"/>
          <w:numId w:val="19"/>
        </w:numPr>
      </w:pPr>
      <w:r w:rsidRPr="005F3E34">
        <w:t>Any previous usage of OBD2 Scanner</w:t>
      </w:r>
    </w:p>
    <w:p w14:paraId="2F0071E4" w14:textId="77777777" w:rsidR="005F3E34" w:rsidRPr="005F3E34" w:rsidRDefault="005F3E34" w:rsidP="00CB4FF9">
      <w:pPr>
        <w:pStyle w:val="ListParagraph"/>
        <w:numPr>
          <w:ilvl w:val="0"/>
          <w:numId w:val="19"/>
        </w:numPr>
      </w:pPr>
      <w:r w:rsidRPr="005F3E34">
        <w:t>Job placement or relevant internship in a similar or lesser position</w:t>
      </w:r>
    </w:p>
    <w:p w14:paraId="3F1E0FF2" w14:textId="77777777" w:rsidR="005F3E34" w:rsidRPr="005F3E34" w:rsidRDefault="005F3E34" w:rsidP="00CB4FF9">
      <w:pPr>
        <w:pStyle w:val="Heading6"/>
      </w:pPr>
      <w:r w:rsidRPr="005F3E34">
        <w:t>Skills:</w:t>
      </w:r>
    </w:p>
    <w:p w14:paraId="34BD27A7" w14:textId="77777777" w:rsidR="005F3E34" w:rsidRPr="005F3E34" w:rsidRDefault="005F3E34" w:rsidP="00CB4FF9">
      <w:pPr>
        <w:pStyle w:val="ListParagraph"/>
        <w:numPr>
          <w:ilvl w:val="0"/>
          <w:numId w:val="20"/>
        </w:numPr>
      </w:pPr>
      <w:r w:rsidRPr="005F3E34">
        <w:t>Genuine interest in solving complex problems and providing workable solutions</w:t>
      </w:r>
    </w:p>
    <w:p w14:paraId="57A6F76D" w14:textId="77777777" w:rsidR="005F3E34" w:rsidRPr="005F3E34" w:rsidRDefault="005F3E34" w:rsidP="00CB4FF9">
      <w:pPr>
        <w:pStyle w:val="ListParagraph"/>
        <w:numPr>
          <w:ilvl w:val="0"/>
          <w:numId w:val="20"/>
        </w:numPr>
      </w:pPr>
      <w:r w:rsidRPr="005F3E34">
        <w:t>High level computer skills</w:t>
      </w:r>
    </w:p>
    <w:p w14:paraId="3B6EEE8F" w14:textId="77777777" w:rsidR="005F3E34" w:rsidRPr="005F3E34" w:rsidRDefault="005F3E34" w:rsidP="00CB4FF9">
      <w:pPr>
        <w:pStyle w:val="ListParagraph"/>
        <w:numPr>
          <w:ilvl w:val="0"/>
          <w:numId w:val="20"/>
        </w:numPr>
      </w:pPr>
      <w:r w:rsidRPr="005F3E34">
        <w:t>Ability to visualize processes</w:t>
      </w:r>
    </w:p>
    <w:p w14:paraId="29C2B540" w14:textId="77777777" w:rsidR="005F3E34" w:rsidRPr="005F3E34" w:rsidRDefault="005F3E34" w:rsidP="00CB4FF9">
      <w:pPr>
        <w:pStyle w:val="ListParagraph"/>
        <w:numPr>
          <w:ilvl w:val="0"/>
          <w:numId w:val="20"/>
        </w:numPr>
      </w:pPr>
      <w:r w:rsidRPr="005F3E34">
        <w:t xml:space="preserve">Excellent verbal and written communication </w:t>
      </w:r>
    </w:p>
    <w:p w14:paraId="2DB00ECD" w14:textId="77777777" w:rsidR="005F3E34" w:rsidRPr="005F3E34" w:rsidRDefault="005F3E34" w:rsidP="00CB4FF9">
      <w:pPr>
        <w:pStyle w:val="ListParagraph"/>
        <w:numPr>
          <w:ilvl w:val="0"/>
          <w:numId w:val="20"/>
        </w:numPr>
      </w:pPr>
      <w:r w:rsidRPr="005F3E34">
        <w:t>Strong project management skills</w:t>
      </w:r>
    </w:p>
    <w:p w14:paraId="56348AF0" w14:textId="2D65F97E" w:rsidR="005F3E34" w:rsidRDefault="005F3E34" w:rsidP="00CB4FF9">
      <w:pPr>
        <w:pStyle w:val="ListParagraph"/>
        <w:numPr>
          <w:ilvl w:val="0"/>
          <w:numId w:val="20"/>
        </w:numPr>
      </w:pPr>
      <w:r w:rsidRPr="005F3E34">
        <w:t>Strong teamwork and communications skills.</w:t>
      </w:r>
    </w:p>
    <w:p w14:paraId="3C211770" w14:textId="7049FA40" w:rsidR="00264584" w:rsidRDefault="00264584" w:rsidP="00FD26DA">
      <w:r>
        <w:br w:type="page"/>
      </w:r>
    </w:p>
    <w:p w14:paraId="1FCDB889" w14:textId="01F6D091" w:rsidR="00D47744" w:rsidRPr="00194606" w:rsidRDefault="00D47744" w:rsidP="00FD26DA">
      <w:pPr>
        <w:pStyle w:val="Heading4"/>
      </w:pPr>
      <w:r w:rsidRPr="00194606">
        <w:t>JOB DESCRIPTION</w:t>
      </w:r>
      <w:r>
        <w:t xml:space="preserve"> 4</w:t>
      </w:r>
    </w:p>
    <w:p w14:paraId="322D259B" w14:textId="1D277C56" w:rsidR="00D47744" w:rsidRPr="00194606" w:rsidRDefault="00D47744" w:rsidP="00454D69">
      <w:r w:rsidRPr="00194606">
        <w:rPr>
          <w:rStyle w:val="Heading5Char"/>
        </w:rPr>
        <w:t>TITLE</w:t>
      </w:r>
      <w:r w:rsidRPr="00194606">
        <w:t>:</w:t>
      </w:r>
      <w:r w:rsidRPr="00194606">
        <w:tab/>
      </w:r>
      <w:r w:rsidR="00BD732E">
        <w:t>Product Tester</w:t>
      </w:r>
    </w:p>
    <w:p w14:paraId="090869E1" w14:textId="42515D42" w:rsidR="00D47744" w:rsidRPr="00194606" w:rsidRDefault="00D47744" w:rsidP="00454D69">
      <w:r w:rsidRPr="00194606">
        <w:rPr>
          <w:rStyle w:val="Heading5Char"/>
        </w:rPr>
        <w:t>TEAM:</w:t>
      </w:r>
      <w:r w:rsidRPr="00194606">
        <w:tab/>
      </w:r>
      <w:r w:rsidR="00BD732E">
        <w:t>Development</w:t>
      </w:r>
    </w:p>
    <w:p w14:paraId="22D2838E" w14:textId="5F03FA20" w:rsidR="00D47744" w:rsidRPr="00194606" w:rsidRDefault="00D47744" w:rsidP="00454D69">
      <w:r w:rsidRPr="00A56CEF">
        <w:rPr>
          <w:rStyle w:val="Heading5Char"/>
        </w:rPr>
        <w:t>REPORTS TO</w:t>
      </w:r>
      <w:r w:rsidRPr="00194606">
        <w:t>:</w:t>
      </w:r>
      <w:r w:rsidRPr="00194606">
        <w:tab/>
      </w:r>
      <w:r w:rsidR="00950D20">
        <w:t>Lead Developer</w:t>
      </w:r>
    </w:p>
    <w:p w14:paraId="010D9583" w14:textId="77777777" w:rsidR="00D47744" w:rsidRPr="00194606" w:rsidRDefault="00D47744" w:rsidP="00454D69">
      <w:pPr>
        <w:pStyle w:val="Heading5"/>
      </w:pPr>
      <w:r w:rsidRPr="00194606">
        <w:t>OVERVIEW:</w:t>
      </w:r>
    </w:p>
    <w:p w14:paraId="012D7B8A" w14:textId="77777777" w:rsidR="00D47744" w:rsidRPr="00194606" w:rsidRDefault="00D47744" w:rsidP="00454D69">
      <w:r w:rsidRPr="00194606">
        <w:t>At ColourTech, we are looking at making the roads of Australia a safer place for both motorists and pedestrians with our new speed limiting technology. With the lives of loved ones and friends of all Australians at the forefront of our minds, we aim to deliver a well optimised, public supported and government trusted product to be adopted by Australia and aims for the global market.</w:t>
      </w:r>
    </w:p>
    <w:p w14:paraId="48E91268" w14:textId="77777777" w:rsidR="00D47744" w:rsidRPr="00194606" w:rsidRDefault="00D47744" w:rsidP="00454D69">
      <w:pPr>
        <w:pStyle w:val="Heading5"/>
      </w:pPr>
      <w:r w:rsidRPr="00194606">
        <w:t>OBJECTIVE:</w:t>
      </w:r>
    </w:p>
    <w:p w14:paraId="30740ABE" w14:textId="6C75A51D" w:rsidR="00D47744" w:rsidRPr="00950D20" w:rsidRDefault="00D47744" w:rsidP="00454D69">
      <w:r w:rsidRPr="00950D20">
        <w:t xml:space="preserve">The purpose of this position is </w:t>
      </w:r>
      <w:r w:rsidR="00996B76" w:rsidRPr="00950D20">
        <w:t xml:space="preserve">to </w:t>
      </w:r>
      <w:r w:rsidR="00E833D2" w:rsidRPr="00950D20">
        <w:t xml:space="preserve">ensure the integrity of the </w:t>
      </w:r>
      <w:r w:rsidR="00996B76" w:rsidRPr="00950D20">
        <w:t>Computerised</w:t>
      </w:r>
      <w:r w:rsidR="00E833D2" w:rsidRPr="00950D20">
        <w:t xml:space="preserve"> </w:t>
      </w:r>
      <w:r w:rsidR="00996B76" w:rsidRPr="00950D20">
        <w:t>Accelerator</w:t>
      </w:r>
      <w:r w:rsidR="00E833D2" w:rsidRPr="00950D20">
        <w:t xml:space="preserve"> Safety Device</w:t>
      </w:r>
      <w:r w:rsidR="00B630BA" w:rsidRPr="00950D20">
        <w:t xml:space="preserve"> before it is </w:t>
      </w:r>
      <w:r w:rsidR="000926EF" w:rsidRPr="00950D20">
        <w:t xml:space="preserve">manufactured and </w:t>
      </w:r>
      <w:r w:rsidR="00151B2F" w:rsidRPr="00950D20">
        <w:t>distributed</w:t>
      </w:r>
      <w:r w:rsidR="00996B76" w:rsidRPr="00950D20">
        <w:t xml:space="preserve"> and to </w:t>
      </w:r>
      <w:r w:rsidR="005649EA" w:rsidRPr="00950D20">
        <w:t xml:space="preserve">recommend improvements to the </w:t>
      </w:r>
      <w:r w:rsidR="00950D20" w:rsidRPr="00950D20">
        <w:t>rest of the development team</w:t>
      </w:r>
      <w:r w:rsidR="00151B2F" w:rsidRPr="00950D20">
        <w:t xml:space="preserve"> At ColourTech, we </w:t>
      </w:r>
      <w:r w:rsidR="000A253C" w:rsidRPr="00950D20">
        <w:t xml:space="preserve">need our products to </w:t>
      </w:r>
      <w:r w:rsidR="006228AE" w:rsidRPr="00950D20">
        <w:t>work exceptionally well and be completely safe before they are installed</w:t>
      </w:r>
      <w:r w:rsidR="00996B76" w:rsidRPr="00950D20">
        <w:t>; these products are designed to save lives.</w:t>
      </w:r>
    </w:p>
    <w:p w14:paraId="6ECCD5EA" w14:textId="0DA41B89" w:rsidR="00D47744" w:rsidRPr="008532E2" w:rsidRDefault="00D47744" w:rsidP="00454D69">
      <w:r w:rsidRPr="008532E2">
        <w:t xml:space="preserve">The </w:t>
      </w:r>
      <w:r w:rsidR="00950D20" w:rsidRPr="008532E2">
        <w:t>Product Tester</w:t>
      </w:r>
      <w:r w:rsidRPr="008532E2">
        <w:t xml:space="preserve"> will be responsible for facilitating the company’s goals. This will be achieved by –</w:t>
      </w:r>
    </w:p>
    <w:p w14:paraId="4337695E" w14:textId="3FA19DFE" w:rsidR="00D47744" w:rsidRPr="008532E2" w:rsidRDefault="0064072F" w:rsidP="00454D69">
      <w:pPr>
        <w:pStyle w:val="ListParagraph"/>
        <w:numPr>
          <w:ilvl w:val="0"/>
          <w:numId w:val="7"/>
        </w:numPr>
      </w:pPr>
      <w:r w:rsidRPr="008532E2">
        <w:t>Diligently</w:t>
      </w:r>
      <w:r w:rsidR="00950D20" w:rsidRPr="008532E2">
        <w:t xml:space="preserve"> testing products </w:t>
      </w:r>
      <w:r w:rsidR="00B8652F" w:rsidRPr="008532E2">
        <w:t xml:space="preserve">for </w:t>
      </w:r>
      <w:r w:rsidRPr="008532E2">
        <w:t>safety</w:t>
      </w:r>
      <w:r w:rsidR="00B8652F" w:rsidRPr="008532E2">
        <w:t xml:space="preserve"> and effectiveness</w:t>
      </w:r>
    </w:p>
    <w:p w14:paraId="3FD222A0" w14:textId="04822807" w:rsidR="00D47744" w:rsidRPr="008532E2" w:rsidRDefault="00B8652F" w:rsidP="00454D69">
      <w:pPr>
        <w:pStyle w:val="ListParagraph"/>
        <w:numPr>
          <w:ilvl w:val="0"/>
          <w:numId w:val="7"/>
        </w:numPr>
      </w:pPr>
      <w:r w:rsidRPr="008532E2">
        <w:t>Documenting and repo</w:t>
      </w:r>
      <w:r w:rsidR="00F84FCE" w:rsidRPr="008532E2">
        <w:t>rting all work</w:t>
      </w:r>
    </w:p>
    <w:p w14:paraId="7B87280B" w14:textId="42C43054" w:rsidR="00D47744" w:rsidRPr="008532E2" w:rsidRDefault="00F84FCE" w:rsidP="00454D69">
      <w:pPr>
        <w:pStyle w:val="ListParagraph"/>
        <w:numPr>
          <w:ilvl w:val="0"/>
          <w:numId w:val="7"/>
        </w:numPr>
      </w:pPr>
      <w:r w:rsidRPr="008532E2">
        <w:t xml:space="preserve">Communicating findings and recommendations </w:t>
      </w:r>
    </w:p>
    <w:p w14:paraId="36755185" w14:textId="52675372" w:rsidR="00D47744" w:rsidRPr="008532E2" w:rsidRDefault="001216D1" w:rsidP="00454D69">
      <w:pPr>
        <w:pStyle w:val="ListParagraph"/>
        <w:numPr>
          <w:ilvl w:val="0"/>
          <w:numId w:val="7"/>
        </w:numPr>
      </w:pPr>
      <w:r w:rsidRPr="008532E2">
        <w:t xml:space="preserve">Maintain </w:t>
      </w:r>
      <w:r w:rsidR="008532E2" w:rsidRPr="008532E2">
        <w:t xml:space="preserve">an </w:t>
      </w:r>
      <w:r w:rsidR="006D047B" w:rsidRPr="008532E2">
        <w:t>organised</w:t>
      </w:r>
      <w:r w:rsidR="008532E2" w:rsidRPr="008532E2">
        <w:t xml:space="preserve"> and tidy workspace</w:t>
      </w:r>
    </w:p>
    <w:p w14:paraId="4DC53947" w14:textId="77777777" w:rsidR="00D47744" w:rsidRPr="00194606" w:rsidRDefault="00D47744" w:rsidP="00454D69">
      <w:pPr>
        <w:pStyle w:val="Heading5"/>
      </w:pPr>
      <w:r w:rsidRPr="00194606">
        <w:t>RESPONSIBILITIES AND DUTIES:</w:t>
      </w:r>
    </w:p>
    <w:p w14:paraId="22332A18" w14:textId="4599C2BC" w:rsidR="00D47744" w:rsidRPr="00A2565B" w:rsidRDefault="008532E2" w:rsidP="00454D69">
      <w:pPr>
        <w:pStyle w:val="ListParagraph"/>
        <w:numPr>
          <w:ilvl w:val="0"/>
          <w:numId w:val="8"/>
        </w:numPr>
      </w:pPr>
      <w:r w:rsidRPr="00A2565B">
        <w:t>Testing products</w:t>
      </w:r>
    </w:p>
    <w:p w14:paraId="1FE29145" w14:textId="0039172F" w:rsidR="00D47744" w:rsidRPr="00A2565B" w:rsidRDefault="008532E2" w:rsidP="00454D69">
      <w:pPr>
        <w:pStyle w:val="ListParagraph"/>
        <w:numPr>
          <w:ilvl w:val="1"/>
          <w:numId w:val="8"/>
        </w:numPr>
      </w:pPr>
      <w:r w:rsidRPr="00A2565B">
        <w:t xml:space="preserve">Testing </w:t>
      </w:r>
      <w:r w:rsidR="009860B3" w:rsidRPr="00A2565B">
        <w:t>that products meet safety standards</w:t>
      </w:r>
    </w:p>
    <w:p w14:paraId="51EBC088" w14:textId="39B542D0" w:rsidR="00D47744" w:rsidRPr="00A2565B" w:rsidRDefault="009860B3" w:rsidP="00454D69">
      <w:pPr>
        <w:pStyle w:val="ListParagraph"/>
        <w:numPr>
          <w:ilvl w:val="1"/>
          <w:numId w:val="8"/>
        </w:numPr>
      </w:pPr>
      <w:r w:rsidRPr="00A2565B">
        <w:t>Ensuring devices function as they should</w:t>
      </w:r>
    </w:p>
    <w:p w14:paraId="5C4611A6" w14:textId="158A39AD" w:rsidR="00D47744" w:rsidRPr="00A2565B" w:rsidRDefault="009860B3" w:rsidP="00454D69">
      <w:pPr>
        <w:pStyle w:val="ListParagraph"/>
        <w:numPr>
          <w:ilvl w:val="1"/>
          <w:numId w:val="8"/>
        </w:numPr>
      </w:pPr>
      <w:r w:rsidRPr="00A2565B">
        <w:t>Noting any issues found</w:t>
      </w:r>
    </w:p>
    <w:p w14:paraId="071FEAE5" w14:textId="735F592F" w:rsidR="00D47744" w:rsidRPr="00A2565B" w:rsidRDefault="009860B3" w:rsidP="00454D69">
      <w:pPr>
        <w:pStyle w:val="ListParagraph"/>
        <w:numPr>
          <w:ilvl w:val="0"/>
          <w:numId w:val="8"/>
        </w:numPr>
      </w:pPr>
      <w:r w:rsidRPr="00A2565B">
        <w:t xml:space="preserve">Documenting and recording </w:t>
      </w:r>
      <w:r w:rsidR="00CE2AA3" w:rsidRPr="00A2565B">
        <w:t>work</w:t>
      </w:r>
    </w:p>
    <w:p w14:paraId="6E8301A5" w14:textId="5D20EA7A" w:rsidR="00D47744" w:rsidRPr="00A2565B" w:rsidRDefault="00CE2AA3" w:rsidP="00454D69">
      <w:pPr>
        <w:pStyle w:val="ListParagraph"/>
        <w:numPr>
          <w:ilvl w:val="1"/>
          <w:numId w:val="8"/>
        </w:numPr>
      </w:pPr>
      <w:r w:rsidRPr="00A2565B">
        <w:t>Document all tests performed</w:t>
      </w:r>
    </w:p>
    <w:p w14:paraId="32E30875" w14:textId="293566BA" w:rsidR="00D47744" w:rsidRPr="00A2565B" w:rsidRDefault="000706C4" w:rsidP="00454D69">
      <w:pPr>
        <w:pStyle w:val="ListParagraph"/>
        <w:numPr>
          <w:ilvl w:val="1"/>
          <w:numId w:val="8"/>
        </w:numPr>
      </w:pPr>
      <w:r w:rsidRPr="00A2565B">
        <w:t>Identify and record findings objectively</w:t>
      </w:r>
    </w:p>
    <w:p w14:paraId="4AC85189" w14:textId="7861107F" w:rsidR="00D47744" w:rsidRPr="00A2565B" w:rsidRDefault="00724098" w:rsidP="00454D69">
      <w:pPr>
        <w:pStyle w:val="ListParagraph"/>
        <w:numPr>
          <w:ilvl w:val="1"/>
          <w:numId w:val="8"/>
        </w:numPr>
      </w:pPr>
      <w:r w:rsidRPr="00A2565B">
        <w:t>Report an</w:t>
      </w:r>
      <w:r w:rsidR="00846B5F" w:rsidRPr="00A2565B">
        <w:t>y improvement opportunities</w:t>
      </w:r>
    </w:p>
    <w:p w14:paraId="01ECD73B" w14:textId="489ECE60" w:rsidR="00D47744" w:rsidRPr="00A2565B" w:rsidRDefault="00D10C7B" w:rsidP="00454D69">
      <w:pPr>
        <w:pStyle w:val="ListParagraph"/>
        <w:numPr>
          <w:ilvl w:val="0"/>
          <w:numId w:val="8"/>
        </w:numPr>
      </w:pPr>
      <w:r w:rsidRPr="00A2565B">
        <w:t xml:space="preserve">Communicate </w:t>
      </w:r>
      <w:r w:rsidR="006A5EF4" w:rsidRPr="00A2565B">
        <w:t>with</w:t>
      </w:r>
      <w:r w:rsidR="002F7666" w:rsidRPr="00A2565B">
        <w:t xml:space="preserve"> the development team</w:t>
      </w:r>
    </w:p>
    <w:p w14:paraId="76099978" w14:textId="25727D1F" w:rsidR="00D47744" w:rsidRPr="001F0DFA" w:rsidRDefault="007B6F33" w:rsidP="00454D69">
      <w:pPr>
        <w:pStyle w:val="ListParagraph"/>
        <w:numPr>
          <w:ilvl w:val="1"/>
          <w:numId w:val="8"/>
        </w:numPr>
      </w:pPr>
      <w:r w:rsidRPr="001F0DFA">
        <w:t>Maintain open communication with the rest of the team</w:t>
      </w:r>
    </w:p>
    <w:p w14:paraId="695182C9" w14:textId="3FE06C0A" w:rsidR="00D47744" w:rsidRPr="001F0DFA" w:rsidRDefault="00B948B9" w:rsidP="00454D69">
      <w:pPr>
        <w:pStyle w:val="ListParagraph"/>
        <w:numPr>
          <w:ilvl w:val="1"/>
          <w:numId w:val="8"/>
        </w:numPr>
      </w:pPr>
      <w:r w:rsidRPr="001F0DFA">
        <w:t xml:space="preserve">Ensure </w:t>
      </w:r>
      <w:r w:rsidR="004C76B1" w:rsidRPr="001F0DFA">
        <w:t xml:space="preserve">safety </w:t>
      </w:r>
      <w:r w:rsidR="008D24E6" w:rsidRPr="001F0DFA">
        <w:t>concerns are</w:t>
      </w:r>
      <w:r w:rsidR="004C76B1" w:rsidRPr="001F0DFA">
        <w:t xml:space="preserve"> </w:t>
      </w:r>
      <w:r w:rsidR="004300E6" w:rsidRPr="001F0DFA">
        <w:t>reported at the first</w:t>
      </w:r>
      <w:r w:rsidR="008D24E6" w:rsidRPr="001F0DFA">
        <w:t xml:space="preserve"> opportunity</w:t>
      </w:r>
    </w:p>
    <w:p w14:paraId="7713430A" w14:textId="3A070B19" w:rsidR="00D47744" w:rsidRPr="001F0DFA" w:rsidRDefault="009B6324" w:rsidP="00454D69">
      <w:pPr>
        <w:pStyle w:val="ListParagraph"/>
        <w:numPr>
          <w:ilvl w:val="1"/>
          <w:numId w:val="8"/>
        </w:numPr>
      </w:pPr>
      <w:r w:rsidRPr="001F0DFA">
        <w:t xml:space="preserve">Take onboard any specific tests </w:t>
      </w:r>
      <w:r w:rsidR="00A2565B" w:rsidRPr="001F0DFA">
        <w:t>requested by the lead developer</w:t>
      </w:r>
    </w:p>
    <w:p w14:paraId="38FFD7A9" w14:textId="77777777" w:rsidR="00D47744" w:rsidRPr="00194606" w:rsidRDefault="00D47744" w:rsidP="00454D69">
      <w:pPr>
        <w:pStyle w:val="Heading5"/>
      </w:pPr>
      <w:r w:rsidRPr="00194606">
        <w:t>QUALIFICATIONS:</w:t>
      </w:r>
    </w:p>
    <w:p w14:paraId="4A014024" w14:textId="77777777" w:rsidR="00D47744" w:rsidRPr="00E7100C" w:rsidRDefault="00D47744" w:rsidP="00454D69">
      <w:pPr>
        <w:pStyle w:val="Heading6"/>
      </w:pPr>
      <w:r w:rsidRPr="00E7100C">
        <w:t>Level of Education</w:t>
      </w:r>
    </w:p>
    <w:p w14:paraId="6E39E3CA" w14:textId="797B0FC8" w:rsidR="00D47744" w:rsidRPr="00194606" w:rsidRDefault="00D47744" w:rsidP="00454D69">
      <w:pPr>
        <w:pStyle w:val="ListParagraph"/>
        <w:numPr>
          <w:ilvl w:val="0"/>
          <w:numId w:val="9"/>
        </w:numPr>
      </w:pPr>
      <w:r w:rsidRPr="00E7100C">
        <w:t xml:space="preserve">University degree </w:t>
      </w:r>
      <w:r w:rsidR="00E7100C" w:rsidRPr="00E7100C">
        <w:t>in</w:t>
      </w:r>
      <w:r w:rsidR="0000774B" w:rsidRPr="00E7100C">
        <w:t xml:space="preserve"> </w:t>
      </w:r>
      <w:r w:rsidR="00E7100C" w:rsidRPr="00E7100C">
        <w:t>engineering</w:t>
      </w:r>
      <w:r w:rsidRPr="00E7100C">
        <w:t xml:space="preserve"> </w:t>
      </w:r>
      <w:r w:rsidR="00E7100C" w:rsidRPr="00E7100C">
        <w:t>(mechanical or electrical) or</w:t>
      </w:r>
      <w:r w:rsidRPr="00E7100C">
        <w:t xml:space="preserve"> similar equivalent qualification</w:t>
      </w:r>
    </w:p>
    <w:p w14:paraId="3DE4AEE0" w14:textId="77777777" w:rsidR="00D47744" w:rsidRPr="00194606" w:rsidRDefault="00D47744" w:rsidP="00454D69">
      <w:pPr>
        <w:pStyle w:val="Heading6"/>
      </w:pPr>
      <w:r w:rsidRPr="00194606">
        <w:t>Knowledge/Skills</w:t>
      </w:r>
    </w:p>
    <w:p w14:paraId="09158FD6" w14:textId="77777777" w:rsidR="00D47744" w:rsidRPr="006D047B" w:rsidRDefault="00D47744" w:rsidP="00454D69">
      <w:pPr>
        <w:pStyle w:val="ListParagraph"/>
        <w:numPr>
          <w:ilvl w:val="0"/>
          <w:numId w:val="9"/>
        </w:numPr>
      </w:pPr>
      <w:r w:rsidRPr="006D047B">
        <w:t>Fluent in the English language</w:t>
      </w:r>
    </w:p>
    <w:p w14:paraId="1B3BAAA9" w14:textId="7511838F" w:rsidR="00D47744" w:rsidRPr="006D047B" w:rsidRDefault="00D47744" w:rsidP="00454D69">
      <w:pPr>
        <w:pStyle w:val="ListParagraph"/>
        <w:numPr>
          <w:ilvl w:val="0"/>
          <w:numId w:val="9"/>
        </w:numPr>
      </w:pPr>
      <w:r w:rsidRPr="006D047B">
        <w:t xml:space="preserve">Previous job placement or internship in similar </w:t>
      </w:r>
      <w:r w:rsidR="00A1007B" w:rsidRPr="006D047B">
        <w:t>product testing or development</w:t>
      </w:r>
      <w:r w:rsidRPr="006D047B">
        <w:t xml:space="preserve"> position</w:t>
      </w:r>
    </w:p>
    <w:p w14:paraId="5B0EC56C" w14:textId="77777777" w:rsidR="00D47744" w:rsidRPr="006D047B" w:rsidRDefault="00D47744" w:rsidP="00454D69">
      <w:pPr>
        <w:pStyle w:val="ListParagraph"/>
        <w:numPr>
          <w:ilvl w:val="0"/>
          <w:numId w:val="9"/>
        </w:numPr>
      </w:pPr>
      <w:r w:rsidRPr="006D047B">
        <w:t>High level communication skills</w:t>
      </w:r>
    </w:p>
    <w:p w14:paraId="60B8AAA2" w14:textId="01CF5D5E" w:rsidR="00D47744" w:rsidRPr="006D047B" w:rsidRDefault="00D47744" w:rsidP="00454D69">
      <w:pPr>
        <w:pStyle w:val="ListParagraph"/>
        <w:numPr>
          <w:ilvl w:val="0"/>
          <w:numId w:val="9"/>
        </w:numPr>
      </w:pPr>
      <w:r w:rsidRPr="006D047B">
        <w:t xml:space="preserve">Knowledge of </w:t>
      </w:r>
      <w:r w:rsidR="00E44355" w:rsidRPr="006D047B">
        <w:t>development</w:t>
      </w:r>
      <w:r w:rsidR="00B17966" w:rsidRPr="006D047B">
        <w:t xml:space="preserve"> </w:t>
      </w:r>
      <w:r w:rsidR="00A60FB8" w:rsidRPr="006D047B">
        <w:t>practices</w:t>
      </w:r>
    </w:p>
    <w:p w14:paraId="2CB152C9" w14:textId="77777777" w:rsidR="00D47744" w:rsidRDefault="00D47744" w:rsidP="00454D69">
      <w:pPr>
        <w:pStyle w:val="Heading6"/>
      </w:pPr>
      <w:r w:rsidRPr="00194606">
        <w:t>Personal Qualities</w:t>
      </w:r>
    </w:p>
    <w:p w14:paraId="29C1A9C2" w14:textId="77777777" w:rsidR="00D47744" w:rsidRPr="00A60FB8" w:rsidRDefault="00D47744" w:rsidP="00454D69">
      <w:pPr>
        <w:pStyle w:val="ListParagraph"/>
        <w:numPr>
          <w:ilvl w:val="0"/>
          <w:numId w:val="10"/>
        </w:numPr>
      </w:pPr>
      <w:r w:rsidRPr="00A60FB8">
        <w:t>Understanding and patience with others</w:t>
      </w:r>
    </w:p>
    <w:p w14:paraId="059A4EEC" w14:textId="77777777" w:rsidR="00D47744" w:rsidRPr="00A60FB8" w:rsidRDefault="00D47744" w:rsidP="00454D69">
      <w:pPr>
        <w:pStyle w:val="ListParagraph"/>
        <w:numPr>
          <w:ilvl w:val="0"/>
          <w:numId w:val="10"/>
        </w:numPr>
      </w:pPr>
      <w:r w:rsidRPr="00A60FB8">
        <w:t>One to take initiative</w:t>
      </w:r>
    </w:p>
    <w:p w14:paraId="0BD2663D" w14:textId="188D3585" w:rsidR="00D47744" w:rsidRPr="00A60FB8" w:rsidRDefault="00D47744" w:rsidP="00454D69">
      <w:pPr>
        <w:pStyle w:val="ListParagraph"/>
        <w:numPr>
          <w:ilvl w:val="0"/>
          <w:numId w:val="10"/>
        </w:numPr>
      </w:pPr>
      <w:r w:rsidRPr="00A60FB8">
        <w:t xml:space="preserve">Willingness to </w:t>
      </w:r>
      <w:r w:rsidR="00A60FB8">
        <w:t>learn</w:t>
      </w:r>
    </w:p>
    <w:p w14:paraId="21A8F5F9" w14:textId="77777777" w:rsidR="00D47744" w:rsidRPr="00A60FB8" w:rsidRDefault="00D47744" w:rsidP="00454D69">
      <w:pPr>
        <w:pStyle w:val="ListParagraph"/>
        <w:numPr>
          <w:ilvl w:val="0"/>
          <w:numId w:val="10"/>
        </w:numPr>
      </w:pPr>
      <w:r w:rsidRPr="00A60FB8">
        <w:t>Positive and outgoing personality</w:t>
      </w:r>
    </w:p>
    <w:p w14:paraId="69F113B1" w14:textId="77777777" w:rsidR="00D47744" w:rsidRPr="00A60FB8" w:rsidRDefault="00D47744" w:rsidP="00454D69">
      <w:pPr>
        <w:pStyle w:val="ListParagraph"/>
        <w:numPr>
          <w:ilvl w:val="0"/>
          <w:numId w:val="10"/>
        </w:numPr>
      </w:pPr>
      <w:r w:rsidRPr="00A60FB8">
        <w:t>Accepting of all others with extremely high professionalism</w:t>
      </w:r>
    </w:p>
    <w:p w14:paraId="496416DB" w14:textId="10CD5958" w:rsidR="00D47744" w:rsidRPr="00A60FB8" w:rsidRDefault="00D47744" w:rsidP="00454D69">
      <w:pPr>
        <w:pStyle w:val="ListParagraph"/>
        <w:numPr>
          <w:ilvl w:val="0"/>
          <w:numId w:val="10"/>
        </w:numPr>
      </w:pPr>
      <w:r w:rsidRPr="00A60FB8">
        <w:t>Wanting to be a part of something bigger</w:t>
      </w:r>
    </w:p>
    <w:p w14:paraId="30E92D5B" w14:textId="77777777" w:rsidR="00D47744" w:rsidRDefault="00D47744" w:rsidP="00FD26DA">
      <w:r>
        <w:br w:type="page"/>
      </w:r>
    </w:p>
    <w:p w14:paraId="50F1760E" w14:textId="1E156FDE" w:rsidR="00FF25BA" w:rsidRPr="002A5660" w:rsidRDefault="00FF25BA" w:rsidP="00FD26DA">
      <w:pPr>
        <w:pStyle w:val="Heading1"/>
        <w:rPr>
          <w:highlight w:val="green"/>
        </w:rPr>
      </w:pPr>
      <w:bookmarkStart w:id="12" w:name="_Toc32694187"/>
      <w:bookmarkStart w:id="13" w:name="_GoBack"/>
      <w:bookmarkEnd w:id="13"/>
      <w:r w:rsidRPr="002A5660">
        <w:rPr>
          <w:highlight w:val="green"/>
        </w:rPr>
        <w:t>Group Reflection</w:t>
      </w:r>
      <w:bookmarkEnd w:id="12"/>
    </w:p>
    <w:p w14:paraId="204BA4D6" w14:textId="118F0C77" w:rsidR="008F1D24" w:rsidRDefault="008F1D24" w:rsidP="00FD26DA">
      <w:pPr>
        <w:pStyle w:val="Heading2"/>
      </w:pPr>
      <w:bookmarkStart w:id="14" w:name="_Toc32694188"/>
      <w:r>
        <w:t>Joshua</w:t>
      </w:r>
    </w:p>
    <w:p w14:paraId="37DDE528" w14:textId="33E70689" w:rsidR="008F1D24" w:rsidRPr="008F1D24" w:rsidRDefault="008F1D24" w:rsidP="008F1D24">
      <w:r w:rsidRPr="008F1D24">
        <w:t xml:space="preserve">As more time has passed, I feel like the positives from the previous reflection </w:t>
      </w:r>
      <w:r>
        <w:t xml:space="preserve">have </w:t>
      </w:r>
      <w:r w:rsidRPr="008F1D24">
        <w:t>been made greater, with our group communicating well and really putting in the effort needed to get this project done. I believe the strongest point of our group is our ability to talk amongst ourselves to delegate tasks, help each other and give support when needed. If we were to do this project again, I believe we could improve our groups outcome by possibly having meetings in which we are all working on the assignment at once for effectively immediate team feedback and a quicker completion time. What surprised me was again just how much we did achieve by the end of the 10 weeks working together almost day in day out which has resulted in a group of strangers becoming a great team and ever better mates. This correlates what I learnt about groups and how its more than just a ‘workplace’ as such but a positive and friendly environment. Having used GitHub a great deal more with this assignment I believe this activity shows a balanced workload between I and the other group members as each input is tracked.</w:t>
      </w:r>
    </w:p>
    <w:p w14:paraId="5A4AE681" w14:textId="3003E3EC" w:rsidR="00FF25BA" w:rsidRPr="00103CE3" w:rsidRDefault="00BD6049" w:rsidP="00FD26DA">
      <w:pPr>
        <w:pStyle w:val="Heading2"/>
      </w:pPr>
      <w:r w:rsidRPr="00103CE3">
        <w:t>Tegan</w:t>
      </w:r>
      <w:bookmarkEnd w:id="14"/>
    </w:p>
    <w:p w14:paraId="0724E45C" w14:textId="7527B541" w:rsidR="007412F2" w:rsidRDefault="00BD6049" w:rsidP="00454D69">
      <w:r w:rsidRPr="00103CE3">
        <w:t>The group worked exceptionally well together for this asse</w:t>
      </w:r>
      <w:r w:rsidR="00BD79AB" w:rsidRPr="00103CE3">
        <w:t>ssment. We obviously had to work through</w:t>
      </w:r>
      <w:r w:rsidR="00341B84" w:rsidRPr="00103CE3">
        <w:t xml:space="preserve"> losing one of our team members without  any notice</w:t>
      </w:r>
      <w:r w:rsidR="00F5325C" w:rsidRPr="00103CE3">
        <w:t>, but most if not all of the g</w:t>
      </w:r>
      <w:r w:rsidR="00B17C50" w:rsidRPr="00103CE3">
        <w:t xml:space="preserve">roup had personal issues </w:t>
      </w:r>
      <w:r w:rsidR="00103CE3" w:rsidRPr="00103CE3">
        <w:t>going</w:t>
      </w:r>
      <w:r w:rsidR="00B17C50" w:rsidRPr="00103CE3">
        <w:t xml:space="preserve"> on in their own lives interfering with their capacity to attend meetings or do work </w:t>
      </w:r>
      <w:r w:rsidR="00F900DD" w:rsidRPr="00103CE3">
        <w:t>assigned to them</w:t>
      </w:r>
      <w:r w:rsidR="00334687" w:rsidRPr="00103CE3">
        <w:t>, but we all seemed to pull together</w:t>
      </w:r>
      <w:r w:rsidR="00A238E8" w:rsidRPr="00103CE3">
        <w:t>, reassign tasks</w:t>
      </w:r>
      <w:r w:rsidR="00F03F9D" w:rsidRPr="00103CE3">
        <w:t xml:space="preserve"> and use </w:t>
      </w:r>
      <w:r w:rsidR="003B3326" w:rsidRPr="00103CE3">
        <w:t xml:space="preserve">whatever means we were </w:t>
      </w:r>
      <w:r w:rsidR="00103CE3" w:rsidRPr="00103CE3">
        <w:t>able</w:t>
      </w:r>
      <w:r w:rsidR="003B3326" w:rsidRPr="00103CE3">
        <w:t xml:space="preserve"> to communicate </w:t>
      </w:r>
      <w:r w:rsidR="002C451A" w:rsidRPr="00103CE3">
        <w:t>issues and complication</w:t>
      </w:r>
      <w:r w:rsidR="00A25E6A" w:rsidRPr="00103CE3">
        <w:t xml:space="preserve">s. </w:t>
      </w:r>
      <w:r w:rsidR="00103CE3">
        <w:t xml:space="preserve">We did find </w:t>
      </w:r>
      <w:r w:rsidR="008D4281">
        <w:t xml:space="preserve">it difficult to </w:t>
      </w:r>
      <w:r w:rsidR="000D3118">
        <w:t xml:space="preserve">develop the device itself as we just didn’t have the skills and experience required </w:t>
      </w:r>
      <w:r w:rsidR="00133180">
        <w:t xml:space="preserve">for the task,  but we put a lot of effort into the </w:t>
      </w:r>
      <w:r w:rsidR="00E30021">
        <w:t>planning</w:t>
      </w:r>
      <w:r w:rsidR="00133180">
        <w:t xml:space="preserve"> and design work</w:t>
      </w:r>
      <w:r w:rsidR="00E30021">
        <w:t xml:space="preserve"> so that with the  addition of maybe an engineer or  two, we would be able to progress much further. Overall, </w:t>
      </w:r>
      <w:r w:rsidR="00A25E6A" w:rsidRPr="00103CE3">
        <w:t xml:space="preserve">I am </w:t>
      </w:r>
      <w:r w:rsidR="0097570C" w:rsidRPr="00103CE3">
        <w:t>very happy</w:t>
      </w:r>
      <w:r w:rsidR="00A25E6A" w:rsidRPr="00103CE3">
        <w:t xml:space="preserve"> with how we worked </w:t>
      </w:r>
      <w:r w:rsidR="00AC0341" w:rsidRPr="00103CE3">
        <w:t>for this task.</w:t>
      </w:r>
    </w:p>
    <w:p w14:paraId="0F6187E3" w14:textId="2F23782C" w:rsidR="007412F2" w:rsidRDefault="007412F2" w:rsidP="00A527EF">
      <w:pPr>
        <w:pStyle w:val="Heading2"/>
      </w:pPr>
      <w:bookmarkStart w:id="15" w:name="_Toc32694189"/>
      <w:r>
        <w:t>Lori</w:t>
      </w:r>
      <w:bookmarkEnd w:id="15"/>
    </w:p>
    <w:p w14:paraId="7EC60D57" w14:textId="4EA2C5BD" w:rsidR="007412F2" w:rsidRPr="00103CE3" w:rsidRDefault="007412F2" w:rsidP="00454D69">
      <w:r w:rsidRPr="007412F2">
        <w:t>While I had my own issues with attending the group meetings and assisting with assignment tasks at the start of the new year, I heavily believe that I was the weakest link, but the group worked wonderfully together on their tasks and communication with meetings going for nearly an hour every Thursday and Sunday in some cases. The</w:t>
      </w:r>
      <w:r w:rsidR="004C4AD5">
        <w:t>re’</w:t>
      </w:r>
      <w:r w:rsidRPr="007412F2">
        <w:t>ve been times where we’ve come together to make serious decisions instead of leaving it to the captain of the group. To me the mateship and support of this group is incredible and being a</w:t>
      </w:r>
      <w:r w:rsidR="004C4AD5">
        <w:t xml:space="preserve"> </w:t>
      </w:r>
      <w:r w:rsidRPr="007412F2">
        <w:t>part of this has given me hope in working with others again after bad experiences. We had tackled tasks and issues in different ways that didn’t clash badly. It’s something I’ll take away from this short time together, to be more mindful to how others operate to tackle a task together. ColourTech has been fruitful and a pleasure to work with, and there isn’t too much to criticize. Besides the issue with the unresponsive teammate, I would say that a timetable or schedule that all can access and monitor what work has been done and by who, then again I could just be talking to myself but I’d believe this this would increase productiveness and help keep track of what has been completed.</w:t>
      </w:r>
    </w:p>
    <w:p w14:paraId="07549866" w14:textId="70EF51AD" w:rsidR="0069571D" w:rsidRPr="002A5660" w:rsidRDefault="0069571D" w:rsidP="00FD26DA">
      <w:pPr>
        <w:rPr>
          <w:rFonts w:asciiTheme="majorHAnsi" w:eastAsiaTheme="majorEastAsia" w:hAnsiTheme="majorHAnsi" w:cstheme="majorBidi"/>
          <w:b/>
          <w:bCs/>
          <w:color w:val="6D1D6A" w:themeColor="accent1" w:themeShade="BF"/>
          <w:sz w:val="28"/>
          <w:szCs w:val="28"/>
          <w:highlight w:val="green"/>
        </w:rPr>
      </w:pPr>
      <w:r w:rsidRPr="002A5660">
        <w:rPr>
          <w:highlight w:val="green"/>
        </w:rPr>
        <w:br w:type="page"/>
      </w:r>
    </w:p>
    <w:bookmarkStart w:id="16" w:name="_Toc32694190" w:displacedByCustomXml="next"/>
    <w:sdt>
      <w:sdtPr>
        <w:rPr>
          <w:rFonts w:asciiTheme="minorHAnsi" w:eastAsiaTheme="minorHAnsi" w:hAnsiTheme="minorHAnsi" w:cstheme="minorBidi"/>
          <w:b w:val="0"/>
          <w:bCs w:val="0"/>
          <w:color w:val="auto"/>
          <w:sz w:val="22"/>
          <w:szCs w:val="22"/>
        </w:rPr>
        <w:id w:val="-1187600849"/>
        <w:docPartObj>
          <w:docPartGallery w:val="Bibliographies"/>
          <w:docPartUnique/>
        </w:docPartObj>
      </w:sdtPr>
      <w:sdtEndPr/>
      <w:sdtContent>
        <w:p w14:paraId="6F0E90DC" w14:textId="6C218295" w:rsidR="00850710" w:rsidRDefault="00850710">
          <w:pPr>
            <w:pStyle w:val="Heading1"/>
          </w:pPr>
          <w:r>
            <w:t>References</w:t>
          </w:r>
          <w:bookmarkEnd w:id="16"/>
        </w:p>
        <w:sdt>
          <w:sdtPr>
            <w:id w:val="-573587230"/>
            <w:bibliography/>
          </w:sdtPr>
          <w:sdtEndPr/>
          <w:sdtContent>
            <w:p w14:paraId="1A4EC099" w14:textId="77777777" w:rsidR="00850710" w:rsidRDefault="00850710" w:rsidP="00850710">
              <w:pPr>
                <w:pStyle w:val="Bibliography"/>
                <w:rPr>
                  <w:noProof/>
                  <w:sz w:val="24"/>
                  <w:szCs w:val="24"/>
                </w:rPr>
              </w:pPr>
              <w:r>
                <w:fldChar w:fldCharType="begin"/>
              </w:r>
              <w:r>
                <w:instrText xml:space="preserve"> BIBLIOGRAPHY </w:instrText>
              </w:r>
              <w:r>
                <w:fldChar w:fldCharType="separate"/>
              </w:r>
              <w:r>
                <w:rPr>
                  <w:noProof/>
                </w:rPr>
                <w:t xml:space="preserve">Anon., n.d. </w:t>
              </w:r>
              <w:r>
                <w:rPr>
                  <w:i/>
                  <w:iCs/>
                  <w:noProof/>
                </w:rPr>
                <w:t xml:space="preserve">Electronic Speed Governor / Electronic Speed Limiter. </w:t>
              </w:r>
              <w:r>
                <w:rPr>
                  <w:noProof/>
                </w:rPr>
                <w:t xml:space="preserve">[Online] </w:t>
              </w:r>
              <w:r>
                <w:rPr>
                  <w:noProof/>
                </w:rPr>
                <w:br/>
                <w:t xml:space="preserve">Available at: </w:t>
              </w:r>
              <w:r>
                <w:rPr>
                  <w:noProof/>
                  <w:u w:val="single"/>
                </w:rPr>
                <w:t>https://idiagnosis.in/Products/ElectronicSpeedLimiter.html</w:t>
              </w:r>
              <w:r>
                <w:rPr>
                  <w:noProof/>
                </w:rPr>
                <w:br/>
                <w:t>[Accessed 17 January 2020].</w:t>
              </w:r>
            </w:p>
            <w:p w14:paraId="5A3F6255" w14:textId="77777777" w:rsidR="00850710" w:rsidRDefault="00850710" w:rsidP="00850710">
              <w:pPr>
                <w:pStyle w:val="Bibliography"/>
                <w:rPr>
                  <w:noProof/>
                </w:rPr>
              </w:pPr>
              <w:r>
                <w:rPr>
                  <w:noProof/>
                </w:rPr>
                <w:t xml:space="preserve">Anon., n.d. </w:t>
              </w:r>
              <w:r>
                <w:rPr>
                  <w:i/>
                  <w:iCs/>
                  <w:noProof/>
                </w:rPr>
                <w:t xml:space="preserve">What is Governor? Three Major Types of Governors Used in Automobile Engine. </w:t>
              </w:r>
              <w:r>
                <w:rPr>
                  <w:noProof/>
                </w:rPr>
                <w:t xml:space="preserve">[Online] </w:t>
              </w:r>
              <w:r>
                <w:rPr>
                  <w:noProof/>
                </w:rPr>
                <w:br/>
                <w:t xml:space="preserve">Available at: </w:t>
              </w:r>
              <w:r>
                <w:rPr>
                  <w:noProof/>
                  <w:u w:val="single"/>
                </w:rPr>
                <w:t>https://www.theengineerspost.com/types-of-governors/</w:t>
              </w:r>
              <w:r>
                <w:rPr>
                  <w:noProof/>
                </w:rPr>
                <w:br/>
                <w:t>[Accessed 17 January 2020].</w:t>
              </w:r>
            </w:p>
            <w:p w14:paraId="4CAC2BEC" w14:textId="77777777" w:rsidR="00850710" w:rsidRDefault="00850710" w:rsidP="00850710">
              <w:pPr>
                <w:pStyle w:val="Bibliography"/>
                <w:rPr>
                  <w:noProof/>
                </w:rPr>
              </w:pPr>
              <w:r>
                <w:rPr>
                  <w:noProof/>
                </w:rPr>
                <w:t xml:space="preserve">Arduino, 2020. </w:t>
              </w:r>
              <w:r>
                <w:rPr>
                  <w:i/>
                  <w:iCs/>
                  <w:noProof/>
                </w:rPr>
                <w:t xml:space="preserve">Arduino. </w:t>
              </w:r>
              <w:r>
                <w:rPr>
                  <w:noProof/>
                </w:rPr>
                <w:t xml:space="preserve">[Online] </w:t>
              </w:r>
              <w:r>
                <w:rPr>
                  <w:noProof/>
                </w:rPr>
                <w:br/>
                <w:t xml:space="preserve">Available at: </w:t>
              </w:r>
              <w:r>
                <w:rPr>
                  <w:noProof/>
                  <w:u w:val="single"/>
                </w:rPr>
                <w:t>https://www.arduino.cc/</w:t>
              </w:r>
              <w:r>
                <w:rPr>
                  <w:noProof/>
                </w:rPr>
                <w:br/>
                <w:t>[Accessed 15 February 2020].</w:t>
              </w:r>
            </w:p>
            <w:p w14:paraId="041DDCCC" w14:textId="77777777" w:rsidR="00850710" w:rsidRDefault="00850710" w:rsidP="00850710">
              <w:pPr>
                <w:pStyle w:val="Bibliography"/>
                <w:rPr>
                  <w:noProof/>
                </w:rPr>
              </w:pPr>
              <w:r>
                <w:rPr>
                  <w:noProof/>
                </w:rPr>
                <w:t xml:space="preserve">Arduino, n.d. </w:t>
              </w:r>
              <w:r>
                <w:rPr>
                  <w:i/>
                  <w:iCs/>
                  <w:noProof/>
                </w:rPr>
                <w:t xml:space="preserve">Language Reference. </w:t>
              </w:r>
              <w:r>
                <w:rPr>
                  <w:noProof/>
                </w:rPr>
                <w:t xml:space="preserve">[Online] </w:t>
              </w:r>
              <w:r>
                <w:rPr>
                  <w:noProof/>
                </w:rPr>
                <w:br/>
                <w:t xml:space="preserve">Available at: </w:t>
              </w:r>
              <w:r>
                <w:rPr>
                  <w:noProof/>
                  <w:u w:val="single"/>
                </w:rPr>
                <w:t>https://www.arduino.cc/</w:t>
              </w:r>
              <w:r>
                <w:rPr>
                  <w:noProof/>
                </w:rPr>
                <w:br/>
                <w:t>[Accessed 15 February 2020].</w:t>
              </w:r>
            </w:p>
            <w:p w14:paraId="08AC2C58" w14:textId="77777777" w:rsidR="00850710" w:rsidRDefault="00850710" w:rsidP="00850710">
              <w:pPr>
                <w:pStyle w:val="Bibliography"/>
                <w:rPr>
                  <w:noProof/>
                </w:rPr>
              </w:pPr>
              <w:r>
                <w:rPr>
                  <w:noProof/>
                </w:rPr>
                <w:t xml:space="preserve">Drive, 2019. </w:t>
              </w:r>
              <w:r>
                <w:rPr>
                  <w:i/>
                  <w:iCs/>
                  <w:noProof/>
                </w:rPr>
                <w:t xml:space="preserve">What is lane keeping assist?. </w:t>
              </w:r>
              <w:r>
                <w:rPr>
                  <w:noProof/>
                </w:rPr>
                <w:t xml:space="preserve">[Online] </w:t>
              </w:r>
              <w:r>
                <w:rPr>
                  <w:noProof/>
                </w:rPr>
                <w:br/>
                <w:t xml:space="preserve">Available at: </w:t>
              </w:r>
              <w:r>
                <w:rPr>
                  <w:noProof/>
                  <w:u w:val="single"/>
                </w:rPr>
                <w:t>https://www.drive.com.au/news/what-is-lane-keeping-assist--120965</w:t>
              </w:r>
              <w:r>
                <w:rPr>
                  <w:noProof/>
                </w:rPr>
                <w:br/>
                <w:t>[Accessed 15 February 2020].</w:t>
              </w:r>
            </w:p>
            <w:p w14:paraId="502DE237" w14:textId="77777777" w:rsidR="00850710" w:rsidRDefault="00850710" w:rsidP="00850710">
              <w:pPr>
                <w:pStyle w:val="Bibliography"/>
                <w:rPr>
                  <w:noProof/>
                </w:rPr>
              </w:pPr>
              <w:r>
                <w:rPr>
                  <w:noProof/>
                </w:rPr>
                <w:t xml:space="preserve">Embedded Staff, 2002. </w:t>
              </w:r>
              <w:r>
                <w:rPr>
                  <w:i/>
                  <w:iCs/>
                  <w:noProof/>
                </w:rPr>
                <w:t xml:space="preserve">Introduction to MISRA-C. </w:t>
              </w:r>
              <w:r>
                <w:rPr>
                  <w:noProof/>
                </w:rPr>
                <w:t xml:space="preserve">[Online] </w:t>
              </w:r>
              <w:r>
                <w:rPr>
                  <w:noProof/>
                </w:rPr>
                <w:br/>
                <w:t xml:space="preserve">Available at: </w:t>
              </w:r>
              <w:r>
                <w:rPr>
                  <w:noProof/>
                  <w:u w:val="single"/>
                </w:rPr>
                <w:t>https://www.embedded.com/introduction-to-misra-c/</w:t>
              </w:r>
              <w:r>
                <w:rPr>
                  <w:noProof/>
                </w:rPr>
                <w:br/>
                <w:t>[Accessed 15 February 2020].</w:t>
              </w:r>
            </w:p>
            <w:p w14:paraId="0B4C454E" w14:textId="77777777" w:rsidR="00850710" w:rsidRDefault="00850710" w:rsidP="00850710">
              <w:pPr>
                <w:pStyle w:val="Bibliography"/>
                <w:rPr>
                  <w:noProof/>
                </w:rPr>
              </w:pPr>
              <w:r>
                <w:rPr>
                  <w:noProof/>
                </w:rPr>
                <w:t xml:space="preserve">Government of South Australia Department of Planning, Transport and Infrastructure, 2018. </w:t>
              </w:r>
              <w:r>
                <w:rPr>
                  <w:i/>
                  <w:iCs/>
                  <w:noProof/>
                </w:rPr>
                <w:t xml:space="preserve">Government of South Australia Department of Planning, Transport and Infrastructure. </w:t>
              </w:r>
              <w:r>
                <w:rPr>
                  <w:noProof/>
                </w:rPr>
                <w:t xml:space="preserve">[Online] </w:t>
              </w:r>
              <w:r>
                <w:rPr>
                  <w:noProof/>
                </w:rPr>
                <w:br/>
                <w:t xml:space="preserve">Available at: </w:t>
              </w:r>
              <w:r>
                <w:rPr>
                  <w:noProof/>
                  <w:u w:val="single"/>
                </w:rPr>
                <w:t>https://dpti.sa.gov.au/__data/assets/pdf_file/0009/78282/MR1355.pdf</w:t>
              </w:r>
              <w:r>
                <w:rPr>
                  <w:noProof/>
                </w:rPr>
                <w:br/>
                <w:t>[Accessed 15 February 2020].</w:t>
              </w:r>
            </w:p>
            <w:p w14:paraId="080B7557" w14:textId="77777777" w:rsidR="00850710" w:rsidRDefault="00850710" w:rsidP="00850710">
              <w:pPr>
                <w:pStyle w:val="Bibliography"/>
                <w:rPr>
                  <w:noProof/>
                </w:rPr>
              </w:pPr>
              <w:r>
                <w:rPr>
                  <w:noProof/>
                </w:rPr>
                <w:t xml:space="preserve">Government of Western Australia Department of Transport, 2019. </w:t>
              </w:r>
              <w:r>
                <w:rPr>
                  <w:i/>
                  <w:iCs/>
                  <w:noProof/>
                </w:rPr>
                <w:t xml:space="preserve">Alcohol Interlock Scheme. </w:t>
              </w:r>
              <w:r>
                <w:rPr>
                  <w:noProof/>
                </w:rPr>
                <w:t xml:space="preserve">[Online] </w:t>
              </w:r>
              <w:r>
                <w:rPr>
                  <w:noProof/>
                </w:rPr>
                <w:br/>
                <w:t xml:space="preserve">Available at: </w:t>
              </w:r>
              <w:r>
                <w:rPr>
                  <w:noProof/>
                  <w:u w:val="single"/>
                </w:rPr>
                <w:t>https://www.transport.wa.gov.au/licensing/alcohol-interlock-scheme.asp</w:t>
              </w:r>
              <w:r>
                <w:rPr>
                  <w:noProof/>
                </w:rPr>
                <w:br/>
                <w:t>[Accessed 15 February 2020].</w:t>
              </w:r>
            </w:p>
            <w:p w14:paraId="3AA14054" w14:textId="77777777" w:rsidR="00850710" w:rsidRDefault="00850710" w:rsidP="00850710">
              <w:pPr>
                <w:pStyle w:val="Bibliography"/>
                <w:rPr>
                  <w:noProof/>
                </w:rPr>
              </w:pPr>
              <w:r>
                <w:rPr>
                  <w:noProof/>
                </w:rPr>
                <w:t xml:space="preserve">Government of Western Australia Road Safety Commission, 2019. </w:t>
              </w:r>
              <w:r>
                <w:rPr>
                  <w:i/>
                  <w:iCs/>
                  <w:noProof/>
                </w:rPr>
                <w:t xml:space="preserve">Alcohol Interlocks. </w:t>
              </w:r>
              <w:r>
                <w:rPr>
                  <w:noProof/>
                </w:rPr>
                <w:t xml:space="preserve">[Online] </w:t>
              </w:r>
              <w:r>
                <w:rPr>
                  <w:noProof/>
                </w:rPr>
                <w:br/>
                <w:t xml:space="preserve">Available at: </w:t>
              </w:r>
              <w:r>
                <w:rPr>
                  <w:noProof/>
                  <w:u w:val="single"/>
                </w:rPr>
                <w:t>https://www.rsc.wa.gov.au/Campaigns/Alcohol-Interlocks</w:t>
              </w:r>
              <w:r>
                <w:rPr>
                  <w:noProof/>
                </w:rPr>
                <w:br/>
                <w:t>[Accessed 15 February 2020].</w:t>
              </w:r>
            </w:p>
            <w:p w14:paraId="572DB96B" w14:textId="77777777" w:rsidR="00850710" w:rsidRDefault="00850710" w:rsidP="00850710">
              <w:pPr>
                <w:pStyle w:val="Bibliography"/>
                <w:rPr>
                  <w:noProof/>
                </w:rPr>
              </w:pPr>
              <w:r>
                <w:rPr>
                  <w:noProof/>
                </w:rPr>
                <w:t xml:space="preserve">NSW Government Transport for NSW Centre for Road Safety, 2020. </w:t>
              </w:r>
              <w:r>
                <w:rPr>
                  <w:i/>
                  <w:iCs/>
                  <w:noProof/>
                </w:rPr>
                <w:t xml:space="preserve">Statistics. </w:t>
              </w:r>
              <w:r>
                <w:rPr>
                  <w:noProof/>
                </w:rPr>
                <w:t xml:space="preserve">[Online] </w:t>
              </w:r>
              <w:r>
                <w:rPr>
                  <w:noProof/>
                </w:rPr>
                <w:br/>
                <w:t xml:space="preserve">Available at: </w:t>
              </w:r>
              <w:r>
                <w:rPr>
                  <w:noProof/>
                  <w:u w:val="single"/>
                </w:rPr>
                <w:t>https://roadsafety.transport.nsw.gov.au/statistics/index.html</w:t>
              </w:r>
              <w:r>
                <w:rPr>
                  <w:noProof/>
                </w:rPr>
                <w:br/>
                <w:t>[Accessed 17 January 2020].</w:t>
              </w:r>
            </w:p>
            <w:p w14:paraId="102F3516" w14:textId="77777777" w:rsidR="00850710" w:rsidRDefault="00850710" w:rsidP="00850710">
              <w:pPr>
                <w:pStyle w:val="Bibliography"/>
                <w:rPr>
                  <w:noProof/>
                </w:rPr>
              </w:pPr>
              <w:r>
                <w:rPr>
                  <w:noProof/>
                </w:rPr>
                <w:t xml:space="preserve">Proteus, 2020. </w:t>
              </w:r>
              <w:r>
                <w:rPr>
                  <w:i/>
                  <w:iCs/>
                  <w:noProof/>
                </w:rPr>
                <w:t xml:space="preserve">Visual Designer for Arduino. </w:t>
              </w:r>
              <w:r>
                <w:rPr>
                  <w:noProof/>
                </w:rPr>
                <w:t xml:space="preserve">[Online] </w:t>
              </w:r>
              <w:r>
                <w:rPr>
                  <w:noProof/>
                </w:rPr>
                <w:br/>
                <w:t xml:space="preserve">Available at: </w:t>
              </w:r>
              <w:r>
                <w:rPr>
                  <w:noProof/>
                  <w:u w:val="single"/>
                </w:rPr>
                <w:t>https://www.labcenter.com/visualdesigner/arduino/</w:t>
              </w:r>
              <w:r>
                <w:rPr>
                  <w:noProof/>
                </w:rPr>
                <w:br/>
                <w:t>[Accessed 15 February 2020].</w:t>
              </w:r>
            </w:p>
            <w:p w14:paraId="7E144017" w14:textId="77777777" w:rsidR="00850710" w:rsidRDefault="00850710" w:rsidP="00850710">
              <w:pPr>
                <w:pStyle w:val="Bibliography"/>
                <w:rPr>
                  <w:noProof/>
                </w:rPr>
              </w:pPr>
              <w:r>
                <w:rPr>
                  <w:noProof/>
                </w:rPr>
                <w:t xml:space="preserve">Queensland Government Department of Transport and Main Roads, 2017. </w:t>
              </w:r>
              <w:r>
                <w:rPr>
                  <w:i/>
                  <w:iCs/>
                  <w:noProof/>
                </w:rPr>
                <w:t xml:space="preserve">Forward Collision AvoidanceTechnlolgy. </w:t>
              </w:r>
              <w:r>
                <w:rPr>
                  <w:noProof/>
                </w:rPr>
                <w:t xml:space="preserve">[Online] </w:t>
              </w:r>
              <w:r>
                <w:rPr>
                  <w:noProof/>
                </w:rPr>
                <w:br/>
                <w:t xml:space="preserve">Available at: </w:t>
              </w:r>
              <w:r>
                <w:rPr>
                  <w:noProof/>
                  <w:u w:val="single"/>
                </w:rPr>
                <w:t>https://www.tmr.qld.gov.au/Safety/Vehicle-standards-and-modifications/Vehicle-standards/Forward-collision-avoidance-technology.aspx</w:t>
              </w:r>
              <w:r>
                <w:rPr>
                  <w:noProof/>
                </w:rPr>
                <w:br/>
                <w:t>[Accessed 15 February 2020].</w:t>
              </w:r>
            </w:p>
            <w:p w14:paraId="69EBADE9" w14:textId="77777777" w:rsidR="00850710" w:rsidRDefault="00850710" w:rsidP="00850710">
              <w:pPr>
                <w:pStyle w:val="Bibliography"/>
                <w:rPr>
                  <w:noProof/>
                </w:rPr>
              </w:pPr>
              <w:r>
                <w:rPr>
                  <w:noProof/>
                </w:rPr>
                <w:t xml:space="preserve">Queensland Government, 2019. </w:t>
              </w:r>
              <w:r>
                <w:rPr>
                  <w:i/>
                  <w:iCs/>
                  <w:noProof/>
                </w:rPr>
                <w:t xml:space="preserve">Alcohol ignition interlocks. </w:t>
              </w:r>
              <w:r>
                <w:rPr>
                  <w:noProof/>
                </w:rPr>
                <w:t xml:space="preserve">[Online] </w:t>
              </w:r>
              <w:r>
                <w:rPr>
                  <w:noProof/>
                </w:rPr>
                <w:br/>
                <w:t xml:space="preserve">Available at: </w:t>
              </w:r>
              <w:r>
                <w:rPr>
                  <w:noProof/>
                  <w:u w:val="single"/>
                </w:rPr>
                <w:t>https://www.qld.gov.au/transport/safety/road-safety/drink-driving/interlocks</w:t>
              </w:r>
              <w:r>
                <w:rPr>
                  <w:noProof/>
                </w:rPr>
                <w:br/>
                <w:t>[Accessed 15 February 2020].</w:t>
              </w:r>
            </w:p>
            <w:p w14:paraId="117BB1B8" w14:textId="77777777" w:rsidR="00850710" w:rsidRDefault="00850710" w:rsidP="00850710">
              <w:pPr>
                <w:pStyle w:val="Bibliography"/>
                <w:rPr>
                  <w:noProof/>
                </w:rPr>
              </w:pPr>
              <w:r>
                <w:rPr>
                  <w:noProof/>
                </w:rPr>
                <w:t xml:space="preserve">Rae, A., 2019. </w:t>
              </w:r>
              <w:r>
                <w:rPr>
                  <w:i/>
                  <w:iCs/>
                  <w:noProof/>
                </w:rPr>
                <w:t xml:space="preserve">Speed limiters are coming to Australia. </w:t>
              </w:r>
              <w:r>
                <w:rPr>
                  <w:noProof/>
                </w:rPr>
                <w:t xml:space="preserve">[Online] </w:t>
              </w:r>
              <w:r>
                <w:rPr>
                  <w:noProof/>
                </w:rPr>
                <w:br/>
                <w:t xml:space="preserve">Available at: </w:t>
              </w:r>
              <w:r>
                <w:rPr>
                  <w:noProof/>
                  <w:u w:val="single"/>
                </w:rPr>
                <w:t>https://www.whichcar.com.au/news/speed-limiters-are-coming-to-australia</w:t>
              </w:r>
              <w:r>
                <w:rPr>
                  <w:noProof/>
                </w:rPr>
                <w:br/>
                <w:t>[Accessed 15 February 2020].</w:t>
              </w:r>
            </w:p>
            <w:p w14:paraId="515D8CCD" w14:textId="77777777" w:rsidR="00850710" w:rsidRDefault="00850710" w:rsidP="00850710">
              <w:pPr>
                <w:pStyle w:val="Bibliography"/>
                <w:rPr>
                  <w:noProof/>
                </w:rPr>
              </w:pPr>
              <w:r>
                <w:rPr>
                  <w:noProof/>
                </w:rPr>
                <w:t xml:space="preserve">Schonfeld, C. &amp;. S. M., 2004. </w:t>
              </w:r>
              <w:r>
                <w:rPr>
                  <w:i/>
                  <w:iCs/>
                  <w:noProof/>
                </w:rPr>
                <w:t xml:space="preserve">QUT ePrints. </w:t>
              </w:r>
              <w:r>
                <w:rPr>
                  <w:noProof/>
                </w:rPr>
                <w:t xml:space="preserve">[Online] </w:t>
              </w:r>
              <w:r>
                <w:rPr>
                  <w:noProof/>
                </w:rPr>
                <w:br/>
                <w:t xml:space="preserve">Available at: </w:t>
              </w:r>
              <w:r>
                <w:rPr>
                  <w:noProof/>
                  <w:u w:val="single"/>
                </w:rPr>
                <w:t>http://eprints.qut.edu.au/591/1/schonfeld_critical.PDF</w:t>
              </w:r>
              <w:r>
                <w:rPr>
                  <w:noProof/>
                </w:rPr>
                <w:br/>
                <w:t>[Accessed 15 February 2020].</w:t>
              </w:r>
            </w:p>
            <w:p w14:paraId="0CEF6DB7" w14:textId="77777777" w:rsidR="00850710" w:rsidRDefault="00850710" w:rsidP="00850710">
              <w:pPr>
                <w:pStyle w:val="Bibliography"/>
                <w:rPr>
                  <w:noProof/>
                </w:rPr>
              </w:pPr>
              <w:r>
                <w:rPr>
                  <w:noProof/>
                </w:rPr>
                <w:t xml:space="preserve">Tarabay, J., 2015. </w:t>
              </w:r>
              <w:r>
                <w:rPr>
                  <w:i/>
                  <w:iCs/>
                  <w:noProof/>
                </w:rPr>
                <w:t xml:space="preserve">Mandatory Interlock Laws in NSW. </w:t>
              </w:r>
              <w:r>
                <w:rPr>
                  <w:noProof/>
                </w:rPr>
                <w:t xml:space="preserve">[Online] </w:t>
              </w:r>
              <w:r>
                <w:rPr>
                  <w:noProof/>
                </w:rPr>
                <w:br/>
                <w:t xml:space="preserve">Available at: </w:t>
              </w:r>
              <w:r>
                <w:rPr>
                  <w:noProof/>
                  <w:u w:val="single"/>
                </w:rPr>
                <w:t>http://www.streetoncriminallawyers.com.au/mandatory-interlock-laws-in-nsw/</w:t>
              </w:r>
              <w:r>
                <w:rPr>
                  <w:noProof/>
                </w:rPr>
                <w:br/>
                <w:t>[Accessed 15 February 2020].</w:t>
              </w:r>
            </w:p>
            <w:p w14:paraId="5850C5C5" w14:textId="77777777" w:rsidR="00850710" w:rsidRDefault="00850710" w:rsidP="00850710">
              <w:pPr>
                <w:pStyle w:val="Bibliography"/>
                <w:rPr>
                  <w:noProof/>
                </w:rPr>
              </w:pPr>
              <w:r>
                <w:rPr>
                  <w:noProof/>
                </w:rPr>
                <w:t xml:space="preserve">Tung, M., n.d. </w:t>
              </w:r>
              <w:r>
                <w:rPr>
                  <w:i/>
                  <w:iCs/>
                  <w:noProof/>
                </w:rPr>
                <w:t xml:space="preserve">How it Works: Tesla's Autopilot Self-Driving Automobile. </w:t>
              </w:r>
              <w:r>
                <w:rPr>
                  <w:noProof/>
                </w:rPr>
                <w:t xml:space="preserve">[Online] </w:t>
              </w:r>
              <w:r>
                <w:rPr>
                  <w:noProof/>
                </w:rPr>
                <w:br/>
                <w:t xml:space="preserve">Available at: </w:t>
              </w:r>
              <w:r>
                <w:rPr>
                  <w:noProof/>
                  <w:u w:val="single"/>
                </w:rPr>
                <w:t>https://www.jameco.com/Jameco/workshop/HowItWorks/how-it-works-tesla-autopilot-self-driving-automobile-technology.html</w:t>
              </w:r>
              <w:r>
                <w:rPr>
                  <w:noProof/>
                </w:rPr>
                <w:br/>
                <w:t>[Accessed 17 January 2020].</w:t>
              </w:r>
            </w:p>
            <w:p w14:paraId="2DBFEA90" w14:textId="77777777" w:rsidR="00850710" w:rsidRDefault="00850710" w:rsidP="00850710">
              <w:pPr>
                <w:pStyle w:val="Bibliography"/>
                <w:rPr>
                  <w:noProof/>
                </w:rPr>
              </w:pPr>
              <w:r>
                <w:rPr>
                  <w:noProof/>
                </w:rPr>
                <w:t xml:space="preserve">Unity Point Health, n.d. </w:t>
              </w:r>
              <w:r>
                <w:rPr>
                  <w:i/>
                  <w:iCs/>
                  <w:noProof/>
                </w:rPr>
                <w:t xml:space="preserve">How Does da Vinci Robotic Surgery Work?. </w:t>
              </w:r>
              <w:r>
                <w:rPr>
                  <w:noProof/>
                </w:rPr>
                <w:t xml:space="preserve">[Online] </w:t>
              </w:r>
              <w:r>
                <w:rPr>
                  <w:noProof/>
                </w:rPr>
                <w:br/>
                <w:t xml:space="preserve">Available at: </w:t>
              </w:r>
              <w:r>
                <w:rPr>
                  <w:noProof/>
                  <w:u w:val="single"/>
                </w:rPr>
                <w:t>https://www.unitypoint.org/cedarrapids/services-how-does-it-work.aspx</w:t>
              </w:r>
              <w:r>
                <w:rPr>
                  <w:noProof/>
                </w:rPr>
                <w:br/>
                <w:t>[Accessed 11 January 2020].</w:t>
              </w:r>
            </w:p>
            <w:p w14:paraId="3696618B" w14:textId="77777777" w:rsidR="00850710" w:rsidRDefault="00850710" w:rsidP="00850710">
              <w:pPr>
                <w:pStyle w:val="Bibliography"/>
                <w:rPr>
                  <w:noProof/>
                </w:rPr>
              </w:pPr>
              <w:r>
                <w:rPr>
                  <w:noProof/>
                </w:rPr>
                <w:t xml:space="preserve">Virtronics, n.d. </w:t>
              </w:r>
              <w:r>
                <w:rPr>
                  <w:i/>
                  <w:iCs/>
                  <w:noProof/>
                </w:rPr>
                <w:t xml:space="preserve">Simulator for Arduino v1.11. </w:t>
              </w:r>
              <w:r>
                <w:rPr>
                  <w:noProof/>
                </w:rPr>
                <w:t xml:space="preserve">[Online] </w:t>
              </w:r>
              <w:r>
                <w:rPr>
                  <w:noProof/>
                </w:rPr>
                <w:br/>
                <w:t xml:space="preserve">Available at: </w:t>
              </w:r>
              <w:r>
                <w:rPr>
                  <w:noProof/>
                  <w:u w:val="single"/>
                </w:rPr>
                <w:t>http://virtronics.com.au/Simulator-for-Arduino.html</w:t>
              </w:r>
              <w:r>
                <w:rPr>
                  <w:noProof/>
                </w:rPr>
                <w:br/>
                <w:t>[Accessed 15 February 2020].</w:t>
              </w:r>
            </w:p>
            <w:p w14:paraId="18EC7477" w14:textId="45C2ABF5" w:rsidR="00510C32" w:rsidRPr="00040F87" w:rsidRDefault="00850710" w:rsidP="00FD26DA">
              <w:r>
                <w:rPr>
                  <w:b/>
                  <w:bCs/>
                  <w:noProof/>
                </w:rPr>
                <w:fldChar w:fldCharType="end"/>
              </w:r>
            </w:p>
          </w:sdtContent>
        </w:sdt>
      </w:sdtContent>
    </w:sdt>
    <w:sectPr w:rsidR="00510C32" w:rsidRPr="00040F87" w:rsidSect="003822F0">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C98F3" w14:textId="77777777" w:rsidR="0048335A" w:rsidRDefault="0048335A" w:rsidP="00081A28">
      <w:pPr>
        <w:spacing w:after="0" w:line="240" w:lineRule="auto"/>
      </w:pPr>
      <w:r>
        <w:separator/>
      </w:r>
    </w:p>
  </w:endnote>
  <w:endnote w:type="continuationSeparator" w:id="0">
    <w:p w14:paraId="32688A43" w14:textId="77777777" w:rsidR="0048335A" w:rsidRDefault="0048335A" w:rsidP="00081A28">
      <w:pPr>
        <w:spacing w:after="0" w:line="240" w:lineRule="auto"/>
      </w:pPr>
      <w:r>
        <w:continuationSeparator/>
      </w:r>
    </w:p>
  </w:endnote>
  <w:endnote w:type="continuationNotice" w:id="1">
    <w:p w14:paraId="115AF711" w14:textId="77777777" w:rsidR="0048335A" w:rsidRDefault="004833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iryo">
    <w:altName w:val="メイリオ"/>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8D67C" w14:textId="77777777" w:rsidR="00FB13DB" w:rsidRDefault="00FB13DB">
    <w:pPr>
      <w:tabs>
        <w:tab w:val="center" w:pos="4550"/>
        <w:tab w:val="left" w:pos="5818"/>
      </w:tabs>
      <w:ind w:right="260"/>
      <w:jc w:val="right"/>
      <w:rPr>
        <w:color w:val="311730" w:themeColor="text2" w:themeShade="80"/>
        <w:sz w:val="24"/>
        <w:szCs w:val="24"/>
      </w:rPr>
    </w:pPr>
    <w:r>
      <w:rPr>
        <w:color w:val="B969B8" w:themeColor="text2" w:themeTint="99"/>
        <w:spacing w:val="60"/>
        <w:sz w:val="24"/>
        <w:szCs w:val="24"/>
      </w:rPr>
      <w:t>Page</w:t>
    </w:r>
    <w:r>
      <w:rPr>
        <w:color w:val="B969B8" w:themeColor="text2" w:themeTint="99"/>
        <w:sz w:val="24"/>
        <w:szCs w:val="24"/>
      </w:rPr>
      <w:t xml:space="preserve"> </w:t>
    </w:r>
    <w:r>
      <w:rPr>
        <w:color w:val="492249" w:themeColor="text2" w:themeShade="BF"/>
        <w:sz w:val="24"/>
        <w:szCs w:val="24"/>
      </w:rPr>
      <w:fldChar w:fldCharType="begin"/>
    </w:r>
    <w:r>
      <w:rPr>
        <w:color w:val="492249" w:themeColor="text2" w:themeShade="BF"/>
        <w:sz w:val="24"/>
        <w:szCs w:val="24"/>
      </w:rPr>
      <w:instrText xml:space="preserve"> PAGE   \* MERGEFORMAT </w:instrText>
    </w:r>
    <w:r>
      <w:rPr>
        <w:color w:val="492249" w:themeColor="text2" w:themeShade="BF"/>
        <w:sz w:val="24"/>
        <w:szCs w:val="24"/>
      </w:rPr>
      <w:fldChar w:fldCharType="separate"/>
    </w:r>
    <w:r>
      <w:rPr>
        <w:noProof/>
        <w:color w:val="492249" w:themeColor="text2" w:themeShade="BF"/>
        <w:sz w:val="24"/>
        <w:szCs w:val="24"/>
      </w:rPr>
      <w:t>1</w:t>
    </w:r>
    <w:r>
      <w:rPr>
        <w:color w:val="492249" w:themeColor="text2" w:themeShade="BF"/>
        <w:sz w:val="24"/>
        <w:szCs w:val="24"/>
      </w:rPr>
      <w:fldChar w:fldCharType="end"/>
    </w:r>
    <w:r>
      <w:rPr>
        <w:color w:val="492249" w:themeColor="text2" w:themeShade="BF"/>
        <w:sz w:val="24"/>
        <w:szCs w:val="24"/>
      </w:rPr>
      <w:t xml:space="preserve"> | </w:t>
    </w:r>
    <w:r>
      <w:rPr>
        <w:color w:val="492249" w:themeColor="text2" w:themeShade="BF"/>
        <w:sz w:val="24"/>
        <w:szCs w:val="24"/>
      </w:rPr>
      <w:fldChar w:fldCharType="begin"/>
    </w:r>
    <w:r>
      <w:rPr>
        <w:color w:val="492249" w:themeColor="text2" w:themeShade="BF"/>
        <w:sz w:val="24"/>
        <w:szCs w:val="24"/>
      </w:rPr>
      <w:instrText xml:space="preserve"> NUMPAGES  \* Arabic  \* MERGEFORMAT </w:instrText>
    </w:r>
    <w:r>
      <w:rPr>
        <w:color w:val="492249" w:themeColor="text2" w:themeShade="BF"/>
        <w:sz w:val="24"/>
        <w:szCs w:val="24"/>
      </w:rPr>
      <w:fldChar w:fldCharType="separate"/>
    </w:r>
    <w:r>
      <w:rPr>
        <w:noProof/>
        <w:color w:val="492249" w:themeColor="text2" w:themeShade="BF"/>
        <w:sz w:val="24"/>
        <w:szCs w:val="24"/>
      </w:rPr>
      <w:t>1</w:t>
    </w:r>
    <w:r>
      <w:rPr>
        <w:color w:val="492249" w:themeColor="text2" w:themeShade="BF"/>
        <w:sz w:val="24"/>
        <w:szCs w:val="24"/>
      </w:rPr>
      <w:fldChar w:fldCharType="end"/>
    </w:r>
  </w:p>
  <w:p w14:paraId="1B742E5A" w14:textId="77777777" w:rsidR="00FB13DB" w:rsidRDefault="00FB13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EF2C1" w14:textId="77777777" w:rsidR="0048335A" w:rsidRDefault="0048335A" w:rsidP="00081A28">
      <w:pPr>
        <w:spacing w:after="0" w:line="240" w:lineRule="auto"/>
      </w:pPr>
      <w:r>
        <w:separator/>
      </w:r>
    </w:p>
  </w:footnote>
  <w:footnote w:type="continuationSeparator" w:id="0">
    <w:p w14:paraId="47872E46" w14:textId="77777777" w:rsidR="0048335A" w:rsidRDefault="0048335A" w:rsidP="00081A28">
      <w:pPr>
        <w:spacing w:after="0" w:line="240" w:lineRule="auto"/>
      </w:pPr>
      <w:r>
        <w:continuationSeparator/>
      </w:r>
    </w:p>
  </w:footnote>
  <w:footnote w:type="continuationNotice" w:id="1">
    <w:p w14:paraId="2FF9D43C" w14:textId="77777777" w:rsidR="0048335A" w:rsidRDefault="0048335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90BB9"/>
    <w:multiLevelType w:val="hybridMultilevel"/>
    <w:tmpl w:val="C5140B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9F6D2A"/>
    <w:multiLevelType w:val="hybridMultilevel"/>
    <w:tmpl w:val="7C74E8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50321B"/>
    <w:multiLevelType w:val="hybridMultilevel"/>
    <w:tmpl w:val="EB4436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E17F79"/>
    <w:multiLevelType w:val="hybridMultilevel"/>
    <w:tmpl w:val="5404AA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CB7D1C"/>
    <w:multiLevelType w:val="hybridMultilevel"/>
    <w:tmpl w:val="00307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BE0258"/>
    <w:multiLevelType w:val="hybridMultilevel"/>
    <w:tmpl w:val="164262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2F08A1"/>
    <w:multiLevelType w:val="hybridMultilevel"/>
    <w:tmpl w:val="08AABD58"/>
    <w:lvl w:ilvl="0" w:tplc="0C09000F">
      <w:start w:val="1"/>
      <w:numFmt w:val="decimal"/>
      <w:lvlText w:val="%1."/>
      <w:lvlJc w:val="left"/>
      <w:pPr>
        <w:ind w:left="720" w:hanging="360"/>
      </w:pPr>
      <w:rPr>
        <w:rFonts w:hint="default"/>
      </w:rPr>
    </w:lvl>
    <w:lvl w:ilvl="1" w:tplc="8548949E">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C3A17CF"/>
    <w:multiLevelType w:val="hybridMultilevel"/>
    <w:tmpl w:val="4D9E29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240377C"/>
    <w:multiLevelType w:val="hybridMultilevel"/>
    <w:tmpl w:val="7E62EB6A"/>
    <w:lvl w:ilvl="0" w:tplc="F006983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142989"/>
    <w:multiLevelType w:val="hybridMultilevel"/>
    <w:tmpl w:val="565433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6E360C2"/>
    <w:multiLevelType w:val="hybridMultilevel"/>
    <w:tmpl w:val="93E0655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E8B2C7C"/>
    <w:multiLevelType w:val="multilevel"/>
    <w:tmpl w:val="909C2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431C7"/>
    <w:multiLevelType w:val="hybridMultilevel"/>
    <w:tmpl w:val="3DB4A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B007C99"/>
    <w:multiLevelType w:val="hybridMultilevel"/>
    <w:tmpl w:val="42F62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E8F5D76"/>
    <w:multiLevelType w:val="hybridMultilevel"/>
    <w:tmpl w:val="8E864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EE96323"/>
    <w:multiLevelType w:val="hybridMultilevel"/>
    <w:tmpl w:val="21EA5A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913DF7"/>
    <w:multiLevelType w:val="hybridMultilevel"/>
    <w:tmpl w:val="EB04B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0181D81"/>
    <w:multiLevelType w:val="hybridMultilevel"/>
    <w:tmpl w:val="092640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3891916"/>
    <w:multiLevelType w:val="hybridMultilevel"/>
    <w:tmpl w:val="3D3CA1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BA5CF2"/>
    <w:multiLevelType w:val="hybridMultilevel"/>
    <w:tmpl w:val="3D8A20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C5D5B13"/>
    <w:multiLevelType w:val="hybridMultilevel"/>
    <w:tmpl w:val="64FCA8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10"/>
  </w:num>
  <w:num w:numId="3">
    <w:abstractNumId w:val="17"/>
  </w:num>
  <w:num w:numId="4">
    <w:abstractNumId w:val="20"/>
  </w:num>
  <w:num w:numId="5">
    <w:abstractNumId w:val="6"/>
  </w:num>
  <w:num w:numId="6">
    <w:abstractNumId w:val="9"/>
  </w:num>
  <w:num w:numId="7">
    <w:abstractNumId w:val="3"/>
  </w:num>
  <w:num w:numId="8">
    <w:abstractNumId w:val="5"/>
  </w:num>
  <w:num w:numId="9">
    <w:abstractNumId w:val="12"/>
  </w:num>
  <w:num w:numId="10">
    <w:abstractNumId w:val="19"/>
  </w:num>
  <w:num w:numId="11">
    <w:abstractNumId w:val="8"/>
  </w:num>
  <w:num w:numId="12">
    <w:abstractNumId w:val="7"/>
  </w:num>
  <w:num w:numId="13">
    <w:abstractNumId w:val="16"/>
  </w:num>
  <w:num w:numId="14">
    <w:abstractNumId w:val="0"/>
  </w:num>
  <w:num w:numId="15">
    <w:abstractNumId w:val="13"/>
  </w:num>
  <w:num w:numId="16">
    <w:abstractNumId w:val="18"/>
  </w:num>
  <w:num w:numId="17">
    <w:abstractNumId w:val="1"/>
  </w:num>
  <w:num w:numId="18">
    <w:abstractNumId w:val="2"/>
  </w:num>
  <w:num w:numId="19">
    <w:abstractNumId w:val="14"/>
  </w:num>
  <w:num w:numId="20">
    <w:abstractNumId w:val="1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5BA"/>
    <w:rsid w:val="00001323"/>
    <w:rsid w:val="00004235"/>
    <w:rsid w:val="000053EC"/>
    <w:rsid w:val="000061C4"/>
    <w:rsid w:val="0000774B"/>
    <w:rsid w:val="00007BA3"/>
    <w:rsid w:val="000127D3"/>
    <w:rsid w:val="000134A3"/>
    <w:rsid w:val="000146C1"/>
    <w:rsid w:val="00017010"/>
    <w:rsid w:val="000205FF"/>
    <w:rsid w:val="00026711"/>
    <w:rsid w:val="00030EA5"/>
    <w:rsid w:val="0003149C"/>
    <w:rsid w:val="000317A4"/>
    <w:rsid w:val="00031F76"/>
    <w:rsid w:val="000336CE"/>
    <w:rsid w:val="00035112"/>
    <w:rsid w:val="00036BD8"/>
    <w:rsid w:val="000373D4"/>
    <w:rsid w:val="00040F87"/>
    <w:rsid w:val="000432CF"/>
    <w:rsid w:val="000439A6"/>
    <w:rsid w:val="00043A7E"/>
    <w:rsid w:val="00043F04"/>
    <w:rsid w:val="00044419"/>
    <w:rsid w:val="00045D31"/>
    <w:rsid w:val="00054957"/>
    <w:rsid w:val="0006218A"/>
    <w:rsid w:val="0006660F"/>
    <w:rsid w:val="00066C36"/>
    <w:rsid w:val="000706C4"/>
    <w:rsid w:val="00070AF0"/>
    <w:rsid w:val="00071A79"/>
    <w:rsid w:val="000734C6"/>
    <w:rsid w:val="00073BC5"/>
    <w:rsid w:val="00073D99"/>
    <w:rsid w:val="0007443E"/>
    <w:rsid w:val="00076062"/>
    <w:rsid w:val="000807AB"/>
    <w:rsid w:val="00081A28"/>
    <w:rsid w:val="000820DC"/>
    <w:rsid w:val="000853A7"/>
    <w:rsid w:val="000913A3"/>
    <w:rsid w:val="000926EF"/>
    <w:rsid w:val="00093542"/>
    <w:rsid w:val="000945DF"/>
    <w:rsid w:val="00094602"/>
    <w:rsid w:val="000A00C0"/>
    <w:rsid w:val="000A0406"/>
    <w:rsid w:val="000A253C"/>
    <w:rsid w:val="000B01E6"/>
    <w:rsid w:val="000B2AC5"/>
    <w:rsid w:val="000B4BF6"/>
    <w:rsid w:val="000C0383"/>
    <w:rsid w:val="000C3D37"/>
    <w:rsid w:val="000C4977"/>
    <w:rsid w:val="000C612D"/>
    <w:rsid w:val="000C6501"/>
    <w:rsid w:val="000C70D2"/>
    <w:rsid w:val="000C7747"/>
    <w:rsid w:val="000D005E"/>
    <w:rsid w:val="000D20DC"/>
    <w:rsid w:val="000D2710"/>
    <w:rsid w:val="000D3118"/>
    <w:rsid w:val="000D45A3"/>
    <w:rsid w:val="000D5272"/>
    <w:rsid w:val="000D7B06"/>
    <w:rsid w:val="000D7D37"/>
    <w:rsid w:val="000E5FB0"/>
    <w:rsid w:val="000E663F"/>
    <w:rsid w:val="000E67C8"/>
    <w:rsid w:val="000F3220"/>
    <w:rsid w:val="000F3569"/>
    <w:rsid w:val="000F485A"/>
    <w:rsid w:val="000F5024"/>
    <w:rsid w:val="000F571C"/>
    <w:rsid w:val="000F58C8"/>
    <w:rsid w:val="000F661A"/>
    <w:rsid w:val="000F6D67"/>
    <w:rsid w:val="000F7125"/>
    <w:rsid w:val="000F79DA"/>
    <w:rsid w:val="0010330F"/>
    <w:rsid w:val="00103CE3"/>
    <w:rsid w:val="00104179"/>
    <w:rsid w:val="00105668"/>
    <w:rsid w:val="001060DF"/>
    <w:rsid w:val="0011264B"/>
    <w:rsid w:val="00117EED"/>
    <w:rsid w:val="001216D1"/>
    <w:rsid w:val="00122ABE"/>
    <w:rsid w:val="00124B92"/>
    <w:rsid w:val="00125626"/>
    <w:rsid w:val="00126656"/>
    <w:rsid w:val="001276D5"/>
    <w:rsid w:val="00127D10"/>
    <w:rsid w:val="001301D6"/>
    <w:rsid w:val="00133180"/>
    <w:rsid w:val="001336E6"/>
    <w:rsid w:val="00134BAB"/>
    <w:rsid w:val="00137687"/>
    <w:rsid w:val="00145E99"/>
    <w:rsid w:val="00146F7F"/>
    <w:rsid w:val="0014720E"/>
    <w:rsid w:val="00151B2F"/>
    <w:rsid w:val="001524B3"/>
    <w:rsid w:val="0015329E"/>
    <w:rsid w:val="00154510"/>
    <w:rsid w:val="00155585"/>
    <w:rsid w:val="00157930"/>
    <w:rsid w:val="00160F7F"/>
    <w:rsid w:val="0016265F"/>
    <w:rsid w:val="00163918"/>
    <w:rsid w:val="00163A00"/>
    <w:rsid w:val="001804BA"/>
    <w:rsid w:val="001819FE"/>
    <w:rsid w:val="0018258E"/>
    <w:rsid w:val="001844FA"/>
    <w:rsid w:val="00185E8D"/>
    <w:rsid w:val="00192759"/>
    <w:rsid w:val="001938AF"/>
    <w:rsid w:val="00194403"/>
    <w:rsid w:val="00194606"/>
    <w:rsid w:val="001A1891"/>
    <w:rsid w:val="001A3E39"/>
    <w:rsid w:val="001A455A"/>
    <w:rsid w:val="001A7115"/>
    <w:rsid w:val="001A7430"/>
    <w:rsid w:val="001B0092"/>
    <w:rsid w:val="001B0DC3"/>
    <w:rsid w:val="001B0E3B"/>
    <w:rsid w:val="001B1A03"/>
    <w:rsid w:val="001B1E79"/>
    <w:rsid w:val="001B1FBC"/>
    <w:rsid w:val="001B50F7"/>
    <w:rsid w:val="001B7572"/>
    <w:rsid w:val="001B77BA"/>
    <w:rsid w:val="001B7955"/>
    <w:rsid w:val="001C3791"/>
    <w:rsid w:val="001C3F32"/>
    <w:rsid w:val="001C7311"/>
    <w:rsid w:val="001D54CA"/>
    <w:rsid w:val="001E58CF"/>
    <w:rsid w:val="001E7D21"/>
    <w:rsid w:val="001F06A8"/>
    <w:rsid w:val="001F0DFA"/>
    <w:rsid w:val="001F0FCF"/>
    <w:rsid w:val="001F17B9"/>
    <w:rsid w:val="001F3690"/>
    <w:rsid w:val="001F4D56"/>
    <w:rsid w:val="001F632D"/>
    <w:rsid w:val="001F6D27"/>
    <w:rsid w:val="00200E02"/>
    <w:rsid w:val="00201C13"/>
    <w:rsid w:val="002024A7"/>
    <w:rsid w:val="00203DF7"/>
    <w:rsid w:val="00205B02"/>
    <w:rsid w:val="00210B4C"/>
    <w:rsid w:val="00211936"/>
    <w:rsid w:val="00212E07"/>
    <w:rsid w:val="00215A94"/>
    <w:rsid w:val="00216908"/>
    <w:rsid w:val="002200FC"/>
    <w:rsid w:val="00221045"/>
    <w:rsid w:val="00226974"/>
    <w:rsid w:val="00231660"/>
    <w:rsid w:val="00231BD8"/>
    <w:rsid w:val="00234931"/>
    <w:rsid w:val="002369B0"/>
    <w:rsid w:val="002409DA"/>
    <w:rsid w:val="00241F2A"/>
    <w:rsid w:val="002458B0"/>
    <w:rsid w:val="00245AD8"/>
    <w:rsid w:val="00247BBA"/>
    <w:rsid w:val="00252867"/>
    <w:rsid w:val="0025372F"/>
    <w:rsid w:val="00253FE9"/>
    <w:rsid w:val="00254062"/>
    <w:rsid w:val="002565D9"/>
    <w:rsid w:val="00256735"/>
    <w:rsid w:val="00256907"/>
    <w:rsid w:val="002574DD"/>
    <w:rsid w:val="00257E01"/>
    <w:rsid w:val="00257FD7"/>
    <w:rsid w:val="00260E40"/>
    <w:rsid w:val="002633B4"/>
    <w:rsid w:val="002644F8"/>
    <w:rsid w:val="00264584"/>
    <w:rsid w:val="00267D2D"/>
    <w:rsid w:val="00272B1D"/>
    <w:rsid w:val="00274D48"/>
    <w:rsid w:val="00275141"/>
    <w:rsid w:val="002753FD"/>
    <w:rsid w:val="002761E8"/>
    <w:rsid w:val="002764CA"/>
    <w:rsid w:val="00284140"/>
    <w:rsid w:val="0029041C"/>
    <w:rsid w:val="00290579"/>
    <w:rsid w:val="0029510E"/>
    <w:rsid w:val="00297A70"/>
    <w:rsid w:val="002A17C4"/>
    <w:rsid w:val="002A2451"/>
    <w:rsid w:val="002A5660"/>
    <w:rsid w:val="002A69E8"/>
    <w:rsid w:val="002B0371"/>
    <w:rsid w:val="002B05EF"/>
    <w:rsid w:val="002B252B"/>
    <w:rsid w:val="002B4C76"/>
    <w:rsid w:val="002C1F11"/>
    <w:rsid w:val="002C2A7B"/>
    <w:rsid w:val="002C2CF9"/>
    <w:rsid w:val="002C451A"/>
    <w:rsid w:val="002C48FE"/>
    <w:rsid w:val="002C4EAC"/>
    <w:rsid w:val="002C5EBA"/>
    <w:rsid w:val="002D0B36"/>
    <w:rsid w:val="002D1832"/>
    <w:rsid w:val="002D5C2D"/>
    <w:rsid w:val="002E177B"/>
    <w:rsid w:val="002E1973"/>
    <w:rsid w:val="002E19C1"/>
    <w:rsid w:val="002E2362"/>
    <w:rsid w:val="002E71E4"/>
    <w:rsid w:val="002E73D8"/>
    <w:rsid w:val="002E7696"/>
    <w:rsid w:val="002E7DD5"/>
    <w:rsid w:val="002F02CA"/>
    <w:rsid w:val="002F2729"/>
    <w:rsid w:val="002F422D"/>
    <w:rsid w:val="002F6384"/>
    <w:rsid w:val="002F7666"/>
    <w:rsid w:val="003028DC"/>
    <w:rsid w:val="00305363"/>
    <w:rsid w:val="003151C6"/>
    <w:rsid w:val="00315D98"/>
    <w:rsid w:val="00321E70"/>
    <w:rsid w:val="00323C5E"/>
    <w:rsid w:val="00326CDD"/>
    <w:rsid w:val="00334687"/>
    <w:rsid w:val="00334CE9"/>
    <w:rsid w:val="00336463"/>
    <w:rsid w:val="00336FA9"/>
    <w:rsid w:val="003372C8"/>
    <w:rsid w:val="00337630"/>
    <w:rsid w:val="00340735"/>
    <w:rsid w:val="0034142F"/>
    <w:rsid w:val="003414E6"/>
    <w:rsid w:val="00341B84"/>
    <w:rsid w:val="0034267B"/>
    <w:rsid w:val="00344D2D"/>
    <w:rsid w:val="00346DD7"/>
    <w:rsid w:val="003507AF"/>
    <w:rsid w:val="00350DE2"/>
    <w:rsid w:val="003514BD"/>
    <w:rsid w:val="00351964"/>
    <w:rsid w:val="00355C9E"/>
    <w:rsid w:val="00360009"/>
    <w:rsid w:val="00361965"/>
    <w:rsid w:val="003625EB"/>
    <w:rsid w:val="0036331F"/>
    <w:rsid w:val="00365302"/>
    <w:rsid w:val="003656C0"/>
    <w:rsid w:val="00367265"/>
    <w:rsid w:val="00371A1F"/>
    <w:rsid w:val="00371B80"/>
    <w:rsid w:val="0037382C"/>
    <w:rsid w:val="0037698E"/>
    <w:rsid w:val="0038183E"/>
    <w:rsid w:val="003822F0"/>
    <w:rsid w:val="003823DF"/>
    <w:rsid w:val="003862EA"/>
    <w:rsid w:val="00386E7B"/>
    <w:rsid w:val="00395EC3"/>
    <w:rsid w:val="003A3342"/>
    <w:rsid w:val="003B2A15"/>
    <w:rsid w:val="003B3326"/>
    <w:rsid w:val="003B337E"/>
    <w:rsid w:val="003B566E"/>
    <w:rsid w:val="003B5B34"/>
    <w:rsid w:val="003B710D"/>
    <w:rsid w:val="003C17BB"/>
    <w:rsid w:val="003C22B5"/>
    <w:rsid w:val="003C2EA5"/>
    <w:rsid w:val="003C41BD"/>
    <w:rsid w:val="003C5E4C"/>
    <w:rsid w:val="003C5F0C"/>
    <w:rsid w:val="003C721B"/>
    <w:rsid w:val="003D1087"/>
    <w:rsid w:val="003D2291"/>
    <w:rsid w:val="003D4537"/>
    <w:rsid w:val="003D7E83"/>
    <w:rsid w:val="003D7F59"/>
    <w:rsid w:val="003E19D7"/>
    <w:rsid w:val="003E3140"/>
    <w:rsid w:val="003E40F3"/>
    <w:rsid w:val="003E5480"/>
    <w:rsid w:val="003E5CC8"/>
    <w:rsid w:val="003E61E8"/>
    <w:rsid w:val="003E6430"/>
    <w:rsid w:val="003F183F"/>
    <w:rsid w:val="003F4B3F"/>
    <w:rsid w:val="003F532D"/>
    <w:rsid w:val="003F7851"/>
    <w:rsid w:val="00402004"/>
    <w:rsid w:val="004037F4"/>
    <w:rsid w:val="004040E0"/>
    <w:rsid w:val="00404AEE"/>
    <w:rsid w:val="004062B9"/>
    <w:rsid w:val="00406897"/>
    <w:rsid w:val="00406BA4"/>
    <w:rsid w:val="0041060E"/>
    <w:rsid w:val="0041079E"/>
    <w:rsid w:val="00411C05"/>
    <w:rsid w:val="00414053"/>
    <w:rsid w:val="00414776"/>
    <w:rsid w:val="00415B94"/>
    <w:rsid w:val="00417371"/>
    <w:rsid w:val="00420226"/>
    <w:rsid w:val="00420914"/>
    <w:rsid w:val="00423D5B"/>
    <w:rsid w:val="00426766"/>
    <w:rsid w:val="00426DDC"/>
    <w:rsid w:val="004272C5"/>
    <w:rsid w:val="004300E6"/>
    <w:rsid w:val="00431239"/>
    <w:rsid w:val="00436DC3"/>
    <w:rsid w:val="00442387"/>
    <w:rsid w:val="00442BE4"/>
    <w:rsid w:val="004436C3"/>
    <w:rsid w:val="0044409A"/>
    <w:rsid w:val="00447F53"/>
    <w:rsid w:val="00450A7C"/>
    <w:rsid w:val="00454A7F"/>
    <w:rsid w:val="00454D69"/>
    <w:rsid w:val="00461240"/>
    <w:rsid w:val="004620BD"/>
    <w:rsid w:val="00463CA5"/>
    <w:rsid w:val="0046596A"/>
    <w:rsid w:val="00471C3F"/>
    <w:rsid w:val="00472C61"/>
    <w:rsid w:val="0047411B"/>
    <w:rsid w:val="004762F4"/>
    <w:rsid w:val="0048112C"/>
    <w:rsid w:val="0048335A"/>
    <w:rsid w:val="00483C15"/>
    <w:rsid w:val="0048763F"/>
    <w:rsid w:val="004920F1"/>
    <w:rsid w:val="004953C2"/>
    <w:rsid w:val="004964CC"/>
    <w:rsid w:val="004A0535"/>
    <w:rsid w:val="004A0A97"/>
    <w:rsid w:val="004A0D0C"/>
    <w:rsid w:val="004A2A36"/>
    <w:rsid w:val="004A3040"/>
    <w:rsid w:val="004A4C09"/>
    <w:rsid w:val="004A530A"/>
    <w:rsid w:val="004A5E9D"/>
    <w:rsid w:val="004A6873"/>
    <w:rsid w:val="004B14F8"/>
    <w:rsid w:val="004B152A"/>
    <w:rsid w:val="004B4871"/>
    <w:rsid w:val="004B62D3"/>
    <w:rsid w:val="004B6F15"/>
    <w:rsid w:val="004B6FE4"/>
    <w:rsid w:val="004C4AD5"/>
    <w:rsid w:val="004C5610"/>
    <w:rsid w:val="004C6144"/>
    <w:rsid w:val="004C67EF"/>
    <w:rsid w:val="004C76B1"/>
    <w:rsid w:val="004C7DF1"/>
    <w:rsid w:val="004D0E39"/>
    <w:rsid w:val="004D199E"/>
    <w:rsid w:val="004D7D00"/>
    <w:rsid w:val="004E3F1D"/>
    <w:rsid w:val="004E530F"/>
    <w:rsid w:val="004E5ECE"/>
    <w:rsid w:val="004E7B29"/>
    <w:rsid w:val="004F10EB"/>
    <w:rsid w:val="004F3D69"/>
    <w:rsid w:val="004F7414"/>
    <w:rsid w:val="00501EE6"/>
    <w:rsid w:val="00503C53"/>
    <w:rsid w:val="00504731"/>
    <w:rsid w:val="00510C32"/>
    <w:rsid w:val="00510DB7"/>
    <w:rsid w:val="00514ADA"/>
    <w:rsid w:val="00517961"/>
    <w:rsid w:val="00520EC4"/>
    <w:rsid w:val="005219B7"/>
    <w:rsid w:val="00521CCF"/>
    <w:rsid w:val="005242EC"/>
    <w:rsid w:val="00526D1B"/>
    <w:rsid w:val="00530B19"/>
    <w:rsid w:val="005361D3"/>
    <w:rsid w:val="0053683C"/>
    <w:rsid w:val="00536C1B"/>
    <w:rsid w:val="005375DB"/>
    <w:rsid w:val="005420F0"/>
    <w:rsid w:val="005420F5"/>
    <w:rsid w:val="005466EE"/>
    <w:rsid w:val="00547B96"/>
    <w:rsid w:val="0055221B"/>
    <w:rsid w:val="00553C40"/>
    <w:rsid w:val="00557DC5"/>
    <w:rsid w:val="0056082E"/>
    <w:rsid w:val="00562C74"/>
    <w:rsid w:val="00563D54"/>
    <w:rsid w:val="005646A5"/>
    <w:rsid w:val="005649EA"/>
    <w:rsid w:val="00564A8D"/>
    <w:rsid w:val="00565DD6"/>
    <w:rsid w:val="0056605C"/>
    <w:rsid w:val="00566B41"/>
    <w:rsid w:val="00570BB7"/>
    <w:rsid w:val="00572A3E"/>
    <w:rsid w:val="00572D57"/>
    <w:rsid w:val="00573865"/>
    <w:rsid w:val="0057583B"/>
    <w:rsid w:val="00576CD0"/>
    <w:rsid w:val="00580945"/>
    <w:rsid w:val="00580D32"/>
    <w:rsid w:val="005821C2"/>
    <w:rsid w:val="0058347E"/>
    <w:rsid w:val="00590B1A"/>
    <w:rsid w:val="005912BE"/>
    <w:rsid w:val="00593ACA"/>
    <w:rsid w:val="00596BE8"/>
    <w:rsid w:val="0059747F"/>
    <w:rsid w:val="005974F1"/>
    <w:rsid w:val="005A1F7B"/>
    <w:rsid w:val="005A3416"/>
    <w:rsid w:val="005A3E69"/>
    <w:rsid w:val="005A3F98"/>
    <w:rsid w:val="005B1329"/>
    <w:rsid w:val="005B23CA"/>
    <w:rsid w:val="005B2E7B"/>
    <w:rsid w:val="005B3D82"/>
    <w:rsid w:val="005B407E"/>
    <w:rsid w:val="005B547E"/>
    <w:rsid w:val="005C3AC9"/>
    <w:rsid w:val="005C559D"/>
    <w:rsid w:val="005D0038"/>
    <w:rsid w:val="005D1131"/>
    <w:rsid w:val="005D32D0"/>
    <w:rsid w:val="005D4E09"/>
    <w:rsid w:val="005E289A"/>
    <w:rsid w:val="005E3A91"/>
    <w:rsid w:val="005E449D"/>
    <w:rsid w:val="005E4707"/>
    <w:rsid w:val="005F1635"/>
    <w:rsid w:val="005F29F4"/>
    <w:rsid w:val="005F2A1D"/>
    <w:rsid w:val="005F3E34"/>
    <w:rsid w:val="006017DA"/>
    <w:rsid w:val="00603C89"/>
    <w:rsid w:val="00610867"/>
    <w:rsid w:val="00610CB6"/>
    <w:rsid w:val="00611E27"/>
    <w:rsid w:val="00612166"/>
    <w:rsid w:val="006140E1"/>
    <w:rsid w:val="0062096E"/>
    <w:rsid w:val="006228AE"/>
    <w:rsid w:val="00623F3C"/>
    <w:rsid w:val="006242B7"/>
    <w:rsid w:val="00627D01"/>
    <w:rsid w:val="00630065"/>
    <w:rsid w:val="00634432"/>
    <w:rsid w:val="00637D87"/>
    <w:rsid w:val="00640271"/>
    <w:rsid w:val="0064072F"/>
    <w:rsid w:val="0064377A"/>
    <w:rsid w:val="00643DAB"/>
    <w:rsid w:val="0064581E"/>
    <w:rsid w:val="006501DF"/>
    <w:rsid w:val="006502E6"/>
    <w:rsid w:val="0065471B"/>
    <w:rsid w:val="00654950"/>
    <w:rsid w:val="00657126"/>
    <w:rsid w:val="00661A01"/>
    <w:rsid w:val="00661A65"/>
    <w:rsid w:val="006645BB"/>
    <w:rsid w:val="00670CD5"/>
    <w:rsid w:val="00672AB4"/>
    <w:rsid w:val="00672F99"/>
    <w:rsid w:val="00677A95"/>
    <w:rsid w:val="00684240"/>
    <w:rsid w:val="00685488"/>
    <w:rsid w:val="00685C19"/>
    <w:rsid w:val="006862A9"/>
    <w:rsid w:val="00690934"/>
    <w:rsid w:val="0069111F"/>
    <w:rsid w:val="006921AB"/>
    <w:rsid w:val="0069571D"/>
    <w:rsid w:val="006A1A08"/>
    <w:rsid w:val="006A5706"/>
    <w:rsid w:val="006A5EF4"/>
    <w:rsid w:val="006A5FDD"/>
    <w:rsid w:val="006A6B4F"/>
    <w:rsid w:val="006B1BC7"/>
    <w:rsid w:val="006B3E43"/>
    <w:rsid w:val="006B46CF"/>
    <w:rsid w:val="006B46DA"/>
    <w:rsid w:val="006B4C6C"/>
    <w:rsid w:val="006C0C76"/>
    <w:rsid w:val="006C1CA8"/>
    <w:rsid w:val="006C3197"/>
    <w:rsid w:val="006C46B8"/>
    <w:rsid w:val="006C56DF"/>
    <w:rsid w:val="006C60C6"/>
    <w:rsid w:val="006C79A8"/>
    <w:rsid w:val="006D047B"/>
    <w:rsid w:val="006D15D0"/>
    <w:rsid w:val="006D1A37"/>
    <w:rsid w:val="006D3BF6"/>
    <w:rsid w:val="006D6978"/>
    <w:rsid w:val="006D7C2A"/>
    <w:rsid w:val="006F1E22"/>
    <w:rsid w:val="006F40AE"/>
    <w:rsid w:val="006F4CB6"/>
    <w:rsid w:val="00701E03"/>
    <w:rsid w:val="00704FAE"/>
    <w:rsid w:val="0071269D"/>
    <w:rsid w:val="00714957"/>
    <w:rsid w:val="00716EBC"/>
    <w:rsid w:val="00724098"/>
    <w:rsid w:val="00726D53"/>
    <w:rsid w:val="00735AA7"/>
    <w:rsid w:val="007367FB"/>
    <w:rsid w:val="00736A52"/>
    <w:rsid w:val="0073773D"/>
    <w:rsid w:val="007412F2"/>
    <w:rsid w:val="00742336"/>
    <w:rsid w:val="00743491"/>
    <w:rsid w:val="00743E2C"/>
    <w:rsid w:val="00744960"/>
    <w:rsid w:val="00753DB4"/>
    <w:rsid w:val="00760BFE"/>
    <w:rsid w:val="00770BE4"/>
    <w:rsid w:val="00771A33"/>
    <w:rsid w:val="00771C8A"/>
    <w:rsid w:val="00772400"/>
    <w:rsid w:val="007737F9"/>
    <w:rsid w:val="00774E1C"/>
    <w:rsid w:val="00775C9D"/>
    <w:rsid w:val="00776FE6"/>
    <w:rsid w:val="00777B3A"/>
    <w:rsid w:val="00780332"/>
    <w:rsid w:val="007807CA"/>
    <w:rsid w:val="00787962"/>
    <w:rsid w:val="007A223C"/>
    <w:rsid w:val="007A3421"/>
    <w:rsid w:val="007A3659"/>
    <w:rsid w:val="007A689A"/>
    <w:rsid w:val="007B1143"/>
    <w:rsid w:val="007B1A3C"/>
    <w:rsid w:val="007B6F33"/>
    <w:rsid w:val="007C047A"/>
    <w:rsid w:val="007C5E4D"/>
    <w:rsid w:val="007C6479"/>
    <w:rsid w:val="007C75BD"/>
    <w:rsid w:val="007D3697"/>
    <w:rsid w:val="007D539D"/>
    <w:rsid w:val="007D77D1"/>
    <w:rsid w:val="007E380D"/>
    <w:rsid w:val="007E690D"/>
    <w:rsid w:val="007F250E"/>
    <w:rsid w:val="007F3F11"/>
    <w:rsid w:val="007F46C6"/>
    <w:rsid w:val="007F562A"/>
    <w:rsid w:val="007F6463"/>
    <w:rsid w:val="007F65A7"/>
    <w:rsid w:val="007F7F55"/>
    <w:rsid w:val="00800F52"/>
    <w:rsid w:val="008022CF"/>
    <w:rsid w:val="00811166"/>
    <w:rsid w:val="00813BD0"/>
    <w:rsid w:val="00820560"/>
    <w:rsid w:val="00821F15"/>
    <w:rsid w:val="00822DF5"/>
    <w:rsid w:val="00824DCF"/>
    <w:rsid w:val="00827307"/>
    <w:rsid w:val="00827854"/>
    <w:rsid w:val="00827DB2"/>
    <w:rsid w:val="00832E1C"/>
    <w:rsid w:val="00833922"/>
    <w:rsid w:val="0083480B"/>
    <w:rsid w:val="0083555D"/>
    <w:rsid w:val="008362B5"/>
    <w:rsid w:val="00840EBE"/>
    <w:rsid w:val="0084162E"/>
    <w:rsid w:val="00845636"/>
    <w:rsid w:val="00846B5F"/>
    <w:rsid w:val="008470B7"/>
    <w:rsid w:val="0085024A"/>
    <w:rsid w:val="00850710"/>
    <w:rsid w:val="008528F0"/>
    <w:rsid w:val="008532E2"/>
    <w:rsid w:val="00853C46"/>
    <w:rsid w:val="00853CA2"/>
    <w:rsid w:val="0085584A"/>
    <w:rsid w:val="00860AAE"/>
    <w:rsid w:val="00860B06"/>
    <w:rsid w:val="00860F35"/>
    <w:rsid w:val="0086158E"/>
    <w:rsid w:val="0086173A"/>
    <w:rsid w:val="00865D6D"/>
    <w:rsid w:val="00873475"/>
    <w:rsid w:val="00873D48"/>
    <w:rsid w:val="00877BE5"/>
    <w:rsid w:val="00881D37"/>
    <w:rsid w:val="008823D4"/>
    <w:rsid w:val="00882D72"/>
    <w:rsid w:val="00885AB5"/>
    <w:rsid w:val="00887CA1"/>
    <w:rsid w:val="00893E4D"/>
    <w:rsid w:val="00894D49"/>
    <w:rsid w:val="00894EA2"/>
    <w:rsid w:val="00897473"/>
    <w:rsid w:val="00897AF5"/>
    <w:rsid w:val="008A620C"/>
    <w:rsid w:val="008A7A03"/>
    <w:rsid w:val="008B1779"/>
    <w:rsid w:val="008B1A90"/>
    <w:rsid w:val="008B1BB8"/>
    <w:rsid w:val="008B414A"/>
    <w:rsid w:val="008B4AC4"/>
    <w:rsid w:val="008B4E72"/>
    <w:rsid w:val="008B563F"/>
    <w:rsid w:val="008B5C32"/>
    <w:rsid w:val="008C1A84"/>
    <w:rsid w:val="008C2314"/>
    <w:rsid w:val="008C5568"/>
    <w:rsid w:val="008C70DB"/>
    <w:rsid w:val="008C73BC"/>
    <w:rsid w:val="008C76D0"/>
    <w:rsid w:val="008D1AEE"/>
    <w:rsid w:val="008D20DD"/>
    <w:rsid w:val="008D24E6"/>
    <w:rsid w:val="008D2DCF"/>
    <w:rsid w:val="008D4281"/>
    <w:rsid w:val="008D6E9F"/>
    <w:rsid w:val="008D6FAE"/>
    <w:rsid w:val="008E00F4"/>
    <w:rsid w:val="008E0F4D"/>
    <w:rsid w:val="008E1687"/>
    <w:rsid w:val="008E1A9D"/>
    <w:rsid w:val="008E3450"/>
    <w:rsid w:val="008E38C4"/>
    <w:rsid w:val="008E68A5"/>
    <w:rsid w:val="008F0741"/>
    <w:rsid w:val="008F0C17"/>
    <w:rsid w:val="008F1D24"/>
    <w:rsid w:val="008F3FCC"/>
    <w:rsid w:val="008F50C7"/>
    <w:rsid w:val="008F785C"/>
    <w:rsid w:val="00900BB2"/>
    <w:rsid w:val="009012A6"/>
    <w:rsid w:val="009014EF"/>
    <w:rsid w:val="00901689"/>
    <w:rsid w:val="00901819"/>
    <w:rsid w:val="0090222B"/>
    <w:rsid w:val="009030A1"/>
    <w:rsid w:val="009034A0"/>
    <w:rsid w:val="00906161"/>
    <w:rsid w:val="00912B35"/>
    <w:rsid w:val="00913307"/>
    <w:rsid w:val="009160A5"/>
    <w:rsid w:val="00917E97"/>
    <w:rsid w:val="00922607"/>
    <w:rsid w:val="00923373"/>
    <w:rsid w:val="00930F76"/>
    <w:rsid w:val="00933A08"/>
    <w:rsid w:val="00935BF8"/>
    <w:rsid w:val="00936F82"/>
    <w:rsid w:val="00941C03"/>
    <w:rsid w:val="0094277D"/>
    <w:rsid w:val="00945460"/>
    <w:rsid w:val="00946CEC"/>
    <w:rsid w:val="00950D20"/>
    <w:rsid w:val="009514D3"/>
    <w:rsid w:val="00951B77"/>
    <w:rsid w:val="00953068"/>
    <w:rsid w:val="00955C1F"/>
    <w:rsid w:val="00955E84"/>
    <w:rsid w:val="0095621B"/>
    <w:rsid w:val="00956E9F"/>
    <w:rsid w:val="00960853"/>
    <w:rsid w:val="0096280B"/>
    <w:rsid w:val="009719BB"/>
    <w:rsid w:val="00971EBA"/>
    <w:rsid w:val="0097570C"/>
    <w:rsid w:val="009813E0"/>
    <w:rsid w:val="00983EC6"/>
    <w:rsid w:val="009860B3"/>
    <w:rsid w:val="009867F4"/>
    <w:rsid w:val="00993C48"/>
    <w:rsid w:val="00993DA3"/>
    <w:rsid w:val="00996B76"/>
    <w:rsid w:val="009A393C"/>
    <w:rsid w:val="009A3BA7"/>
    <w:rsid w:val="009A5A9C"/>
    <w:rsid w:val="009B00F6"/>
    <w:rsid w:val="009B1C42"/>
    <w:rsid w:val="009B1C4D"/>
    <w:rsid w:val="009B217C"/>
    <w:rsid w:val="009B6324"/>
    <w:rsid w:val="009B7BB4"/>
    <w:rsid w:val="009C0D87"/>
    <w:rsid w:val="009C1300"/>
    <w:rsid w:val="009C445C"/>
    <w:rsid w:val="009D0A20"/>
    <w:rsid w:val="009D474B"/>
    <w:rsid w:val="009D56C8"/>
    <w:rsid w:val="009D632A"/>
    <w:rsid w:val="009D7B28"/>
    <w:rsid w:val="009E2F74"/>
    <w:rsid w:val="009E30EB"/>
    <w:rsid w:val="009E361E"/>
    <w:rsid w:val="009E4AD1"/>
    <w:rsid w:val="009E5159"/>
    <w:rsid w:val="009E6836"/>
    <w:rsid w:val="009E6CF2"/>
    <w:rsid w:val="009F2745"/>
    <w:rsid w:val="009F279A"/>
    <w:rsid w:val="009F7426"/>
    <w:rsid w:val="009F7D46"/>
    <w:rsid w:val="00A03FF0"/>
    <w:rsid w:val="00A04172"/>
    <w:rsid w:val="00A0690C"/>
    <w:rsid w:val="00A07DC7"/>
    <w:rsid w:val="00A07EC1"/>
    <w:rsid w:val="00A1007B"/>
    <w:rsid w:val="00A10936"/>
    <w:rsid w:val="00A112BF"/>
    <w:rsid w:val="00A12038"/>
    <w:rsid w:val="00A13113"/>
    <w:rsid w:val="00A14738"/>
    <w:rsid w:val="00A15FEE"/>
    <w:rsid w:val="00A16CBA"/>
    <w:rsid w:val="00A238E8"/>
    <w:rsid w:val="00A24531"/>
    <w:rsid w:val="00A2565B"/>
    <w:rsid w:val="00A25E6A"/>
    <w:rsid w:val="00A25E72"/>
    <w:rsid w:val="00A260EF"/>
    <w:rsid w:val="00A26277"/>
    <w:rsid w:val="00A27092"/>
    <w:rsid w:val="00A32AFF"/>
    <w:rsid w:val="00A33289"/>
    <w:rsid w:val="00A347BF"/>
    <w:rsid w:val="00A35615"/>
    <w:rsid w:val="00A3752E"/>
    <w:rsid w:val="00A40182"/>
    <w:rsid w:val="00A42321"/>
    <w:rsid w:val="00A46CF5"/>
    <w:rsid w:val="00A50561"/>
    <w:rsid w:val="00A527EF"/>
    <w:rsid w:val="00A53C8D"/>
    <w:rsid w:val="00A546CE"/>
    <w:rsid w:val="00A56CEF"/>
    <w:rsid w:val="00A56E0A"/>
    <w:rsid w:val="00A60610"/>
    <w:rsid w:val="00A60FB8"/>
    <w:rsid w:val="00A67C5F"/>
    <w:rsid w:val="00A712FD"/>
    <w:rsid w:val="00A716EF"/>
    <w:rsid w:val="00A71B7A"/>
    <w:rsid w:val="00A74F97"/>
    <w:rsid w:val="00A75DED"/>
    <w:rsid w:val="00A765D7"/>
    <w:rsid w:val="00A808D4"/>
    <w:rsid w:val="00A812CD"/>
    <w:rsid w:val="00A81337"/>
    <w:rsid w:val="00A856DD"/>
    <w:rsid w:val="00A85CB7"/>
    <w:rsid w:val="00A8704C"/>
    <w:rsid w:val="00A90077"/>
    <w:rsid w:val="00A90D39"/>
    <w:rsid w:val="00A91590"/>
    <w:rsid w:val="00A95B67"/>
    <w:rsid w:val="00A96DFB"/>
    <w:rsid w:val="00AA16BE"/>
    <w:rsid w:val="00AA3B70"/>
    <w:rsid w:val="00AB1691"/>
    <w:rsid w:val="00AB2B4B"/>
    <w:rsid w:val="00AB3D71"/>
    <w:rsid w:val="00AB56B2"/>
    <w:rsid w:val="00AB6390"/>
    <w:rsid w:val="00AB6AB8"/>
    <w:rsid w:val="00AB70A4"/>
    <w:rsid w:val="00AC0341"/>
    <w:rsid w:val="00AC366C"/>
    <w:rsid w:val="00AC491F"/>
    <w:rsid w:val="00AC6B68"/>
    <w:rsid w:val="00AD11A2"/>
    <w:rsid w:val="00AD2F59"/>
    <w:rsid w:val="00AD7A86"/>
    <w:rsid w:val="00AE047D"/>
    <w:rsid w:val="00AE7DAF"/>
    <w:rsid w:val="00AF21A2"/>
    <w:rsid w:val="00AF307F"/>
    <w:rsid w:val="00AF31A8"/>
    <w:rsid w:val="00AF6159"/>
    <w:rsid w:val="00AF6E52"/>
    <w:rsid w:val="00B02491"/>
    <w:rsid w:val="00B03816"/>
    <w:rsid w:val="00B06AB4"/>
    <w:rsid w:val="00B10C90"/>
    <w:rsid w:val="00B11CAE"/>
    <w:rsid w:val="00B11F89"/>
    <w:rsid w:val="00B12677"/>
    <w:rsid w:val="00B13508"/>
    <w:rsid w:val="00B14B51"/>
    <w:rsid w:val="00B17966"/>
    <w:rsid w:val="00B17C50"/>
    <w:rsid w:val="00B21554"/>
    <w:rsid w:val="00B23744"/>
    <w:rsid w:val="00B26E47"/>
    <w:rsid w:val="00B27B5B"/>
    <w:rsid w:val="00B302D9"/>
    <w:rsid w:val="00B31740"/>
    <w:rsid w:val="00B3180A"/>
    <w:rsid w:val="00B34994"/>
    <w:rsid w:val="00B350D4"/>
    <w:rsid w:val="00B35498"/>
    <w:rsid w:val="00B35C4C"/>
    <w:rsid w:val="00B3649F"/>
    <w:rsid w:val="00B36A34"/>
    <w:rsid w:val="00B36DBD"/>
    <w:rsid w:val="00B40693"/>
    <w:rsid w:val="00B414FF"/>
    <w:rsid w:val="00B420B6"/>
    <w:rsid w:val="00B43A11"/>
    <w:rsid w:val="00B44B39"/>
    <w:rsid w:val="00B45C29"/>
    <w:rsid w:val="00B50B62"/>
    <w:rsid w:val="00B538E3"/>
    <w:rsid w:val="00B56811"/>
    <w:rsid w:val="00B56CD4"/>
    <w:rsid w:val="00B5757E"/>
    <w:rsid w:val="00B60ACE"/>
    <w:rsid w:val="00B60BBE"/>
    <w:rsid w:val="00B630BA"/>
    <w:rsid w:val="00B642B9"/>
    <w:rsid w:val="00B76EDB"/>
    <w:rsid w:val="00B83A0D"/>
    <w:rsid w:val="00B85CEF"/>
    <w:rsid w:val="00B8652F"/>
    <w:rsid w:val="00B87C07"/>
    <w:rsid w:val="00B91C2B"/>
    <w:rsid w:val="00B92CAB"/>
    <w:rsid w:val="00B93483"/>
    <w:rsid w:val="00B948B9"/>
    <w:rsid w:val="00B94BE9"/>
    <w:rsid w:val="00B951B8"/>
    <w:rsid w:val="00B969DE"/>
    <w:rsid w:val="00B96C10"/>
    <w:rsid w:val="00BA60A7"/>
    <w:rsid w:val="00BA63BC"/>
    <w:rsid w:val="00BA749C"/>
    <w:rsid w:val="00BB31C5"/>
    <w:rsid w:val="00BB5148"/>
    <w:rsid w:val="00BB7BE9"/>
    <w:rsid w:val="00BC04A0"/>
    <w:rsid w:val="00BC0BF1"/>
    <w:rsid w:val="00BC50CA"/>
    <w:rsid w:val="00BD0F7C"/>
    <w:rsid w:val="00BD2F2E"/>
    <w:rsid w:val="00BD2FAA"/>
    <w:rsid w:val="00BD39E5"/>
    <w:rsid w:val="00BD409B"/>
    <w:rsid w:val="00BD41F7"/>
    <w:rsid w:val="00BD4F3C"/>
    <w:rsid w:val="00BD6049"/>
    <w:rsid w:val="00BD6CEC"/>
    <w:rsid w:val="00BD732E"/>
    <w:rsid w:val="00BD79AB"/>
    <w:rsid w:val="00BE0246"/>
    <w:rsid w:val="00BE1F13"/>
    <w:rsid w:val="00BE464F"/>
    <w:rsid w:val="00BF295F"/>
    <w:rsid w:val="00BF37FC"/>
    <w:rsid w:val="00BF4ECE"/>
    <w:rsid w:val="00C02E64"/>
    <w:rsid w:val="00C03D8B"/>
    <w:rsid w:val="00C05AD0"/>
    <w:rsid w:val="00C05E3F"/>
    <w:rsid w:val="00C07268"/>
    <w:rsid w:val="00C07BB9"/>
    <w:rsid w:val="00C108BE"/>
    <w:rsid w:val="00C140E1"/>
    <w:rsid w:val="00C1474D"/>
    <w:rsid w:val="00C15C59"/>
    <w:rsid w:val="00C17089"/>
    <w:rsid w:val="00C24CFA"/>
    <w:rsid w:val="00C30083"/>
    <w:rsid w:val="00C342DF"/>
    <w:rsid w:val="00C3483D"/>
    <w:rsid w:val="00C36233"/>
    <w:rsid w:val="00C40758"/>
    <w:rsid w:val="00C431F7"/>
    <w:rsid w:val="00C44D6B"/>
    <w:rsid w:val="00C46080"/>
    <w:rsid w:val="00C5246D"/>
    <w:rsid w:val="00C54A57"/>
    <w:rsid w:val="00C56205"/>
    <w:rsid w:val="00C56983"/>
    <w:rsid w:val="00C60195"/>
    <w:rsid w:val="00C6373E"/>
    <w:rsid w:val="00C66A28"/>
    <w:rsid w:val="00C677DF"/>
    <w:rsid w:val="00C67A78"/>
    <w:rsid w:val="00C72539"/>
    <w:rsid w:val="00C72B28"/>
    <w:rsid w:val="00C74323"/>
    <w:rsid w:val="00C7508F"/>
    <w:rsid w:val="00C760A4"/>
    <w:rsid w:val="00C80B88"/>
    <w:rsid w:val="00C81EF8"/>
    <w:rsid w:val="00C83131"/>
    <w:rsid w:val="00C854D1"/>
    <w:rsid w:val="00C85D3B"/>
    <w:rsid w:val="00C8614B"/>
    <w:rsid w:val="00C92259"/>
    <w:rsid w:val="00C92D7B"/>
    <w:rsid w:val="00C93F2D"/>
    <w:rsid w:val="00C94564"/>
    <w:rsid w:val="00C95B07"/>
    <w:rsid w:val="00C97F8F"/>
    <w:rsid w:val="00CA228E"/>
    <w:rsid w:val="00CA2DE2"/>
    <w:rsid w:val="00CA2E86"/>
    <w:rsid w:val="00CA341D"/>
    <w:rsid w:val="00CA4B8D"/>
    <w:rsid w:val="00CB02CC"/>
    <w:rsid w:val="00CB1E7F"/>
    <w:rsid w:val="00CB4138"/>
    <w:rsid w:val="00CB4FF9"/>
    <w:rsid w:val="00CB5634"/>
    <w:rsid w:val="00CB64B8"/>
    <w:rsid w:val="00CC26F1"/>
    <w:rsid w:val="00CC31C3"/>
    <w:rsid w:val="00CC31DA"/>
    <w:rsid w:val="00CC48DE"/>
    <w:rsid w:val="00CC4B04"/>
    <w:rsid w:val="00CC55DE"/>
    <w:rsid w:val="00CC6F34"/>
    <w:rsid w:val="00CD02E9"/>
    <w:rsid w:val="00CD3244"/>
    <w:rsid w:val="00CD3641"/>
    <w:rsid w:val="00CD44EC"/>
    <w:rsid w:val="00CD49D9"/>
    <w:rsid w:val="00CD7016"/>
    <w:rsid w:val="00CD735A"/>
    <w:rsid w:val="00CE1D4C"/>
    <w:rsid w:val="00CE2AA3"/>
    <w:rsid w:val="00CE2AAD"/>
    <w:rsid w:val="00CE2B6B"/>
    <w:rsid w:val="00CE30BF"/>
    <w:rsid w:val="00CE37A2"/>
    <w:rsid w:val="00CE3D36"/>
    <w:rsid w:val="00CE4BA8"/>
    <w:rsid w:val="00CE62DF"/>
    <w:rsid w:val="00CF0A74"/>
    <w:rsid w:val="00CF5866"/>
    <w:rsid w:val="00D01EF7"/>
    <w:rsid w:val="00D025DF"/>
    <w:rsid w:val="00D02A5E"/>
    <w:rsid w:val="00D02CF3"/>
    <w:rsid w:val="00D06125"/>
    <w:rsid w:val="00D061D9"/>
    <w:rsid w:val="00D06811"/>
    <w:rsid w:val="00D06989"/>
    <w:rsid w:val="00D06F9C"/>
    <w:rsid w:val="00D10C7B"/>
    <w:rsid w:val="00D16A2E"/>
    <w:rsid w:val="00D21C70"/>
    <w:rsid w:val="00D237AA"/>
    <w:rsid w:val="00D25007"/>
    <w:rsid w:val="00D250AC"/>
    <w:rsid w:val="00D250BC"/>
    <w:rsid w:val="00D255F9"/>
    <w:rsid w:val="00D310E8"/>
    <w:rsid w:val="00D33AB3"/>
    <w:rsid w:val="00D43646"/>
    <w:rsid w:val="00D44110"/>
    <w:rsid w:val="00D47744"/>
    <w:rsid w:val="00D52DFA"/>
    <w:rsid w:val="00D567B7"/>
    <w:rsid w:val="00D61B7F"/>
    <w:rsid w:val="00D61DFE"/>
    <w:rsid w:val="00D6301C"/>
    <w:rsid w:val="00D70C0B"/>
    <w:rsid w:val="00D70D9B"/>
    <w:rsid w:val="00D70DC3"/>
    <w:rsid w:val="00D733A5"/>
    <w:rsid w:val="00D74EE3"/>
    <w:rsid w:val="00D7669F"/>
    <w:rsid w:val="00D8139C"/>
    <w:rsid w:val="00D86328"/>
    <w:rsid w:val="00D8729F"/>
    <w:rsid w:val="00D929CB"/>
    <w:rsid w:val="00D92F02"/>
    <w:rsid w:val="00D93EFD"/>
    <w:rsid w:val="00D94719"/>
    <w:rsid w:val="00D951A5"/>
    <w:rsid w:val="00D96354"/>
    <w:rsid w:val="00D977D9"/>
    <w:rsid w:val="00DA0409"/>
    <w:rsid w:val="00DA22F4"/>
    <w:rsid w:val="00DA2DFD"/>
    <w:rsid w:val="00DA3B2C"/>
    <w:rsid w:val="00DA3EE2"/>
    <w:rsid w:val="00DA44A7"/>
    <w:rsid w:val="00DA7261"/>
    <w:rsid w:val="00DB2E84"/>
    <w:rsid w:val="00DB60FF"/>
    <w:rsid w:val="00DB6C2E"/>
    <w:rsid w:val="00DC0150"/>
    <w:rsid w:val="00DC157B"/>
    <w:rsid w:val="00DC1E8D"/>
    <w:rsid w:val="00DC30B7"/>
    <w:rsid w:val="00DC6187"/>
    <w:rsid w:val="00DD2229"/>
    <w:rsid w:val="00DD79FD"/>
    <w:rsid w:val="00DE272B"/>
    <w:rsid w:val="00DE5A64"/>
    <w:rsid w:val="00DE6369"/>
    <w:rsid w:val="00DE6432"/>
    <w:rsid w:val="00DF2CE4"/>
    <w:rsid w:val="00DF4945"/>
    <w:rsid w:val="00DF4AE8"/>
    <w:rsid w:val="00DF7098"/>
    <w:rsid w:val="00E00431"/>
    <w:rsid w:val="00E043AF"/>
    <w:rsid w:val="00E05CE7"/>
    <w:rsid w:val="00E12916"/>
    <w:rsid w:val="00E14DF9"/>
    <w:rsid w:val="00E162B4"/>
    <w:rsid w:val="00E17D84"/>
    <w:rsid w:val="00E20F33"/>
    <w:rsid w:val="00E23A34"/>
    <w:rsid w:val="00E30001"/>
    <w:rsid w:val="00E30021"/>
    <w:rsid w:val="00E3103B"/>
    <w:rsid w:val="00E3289B"/>
    <w:rsid w:val="00E36352"/>
    <w:rsid w:val="00E404E4"/>
    <w:rsid w:val="00E43DE9"/>
    <w:rsid w:val="00E44355"/>
    <w:rsid w:val="00E45319"/>
    <w:rsid w:val="00E45BD6"/>
    <w:rsid w:val="00E46FE3"/>
    <w:rsid w:val="00E50BBE"/>
    <w:rsid w:val="00E521CD"/>
    <w:rsid w:val="00E522CB"/>
    <w:rsid w:val="00E654F8"/>
    <w:rsid w:val="00E65EEB"/>
    <w:rsid w:val="00E66146"/>
    <w:rsid w:val="00E6759A"/>
    <w:rsid w:val="00E6765A"/>
    <w:rsid w:val="00E7100C"/>
    <w:rsid w:val="00E715EA"/>
    <w:rsid w:val="00E71CE5"/>
    <w:rsid w:val="00E77A0D"/>
    <w:rsid w:val="00E82D54"/>
    <w:rsid w:val="00E833D2"/>
    <w:rsid w:val="00E83491"/>
    <w:rsid w:val="00E834E0"/>
    <w:rsid w:val="00E83FE8"/>
    <w:rsid w:val="00E87341"/>
    <w:rsid w:val="00E87AE9"/>
    <w:rsid w:val="00E928CA"/>
    <w:rsid w:val="00E93824"/>
    <w:rsid w:val="00EA10EB"/>
    <w:rsid w:val="00EA26A6"/>
    <w:rsid w:val="00EA31B3"/>
    <w:rsid w:val="00EA4E9D"/>
    <w:rsid w:val="00EA5FAD"/>
    <w:rsid w:val="00EA6DD0"/>
    <w:rsid w:val="00EA7FDF"/>
    <w:rsid w:val="00EB35A3"/>
    <w:rsid w:val="00EB4AD4"/>
    <w:rsid w:val="00EB5FF0"/>
    <w:rsid w:val="00EC13FF"/>
    <w:rsid w:val="00EC1854"/>
    <w:rsid w:val="00EC288F"/>
    <w:rsid w:val="00EC322E"/>
    <w:rsid w:val="00EC4948"/>
    <w:rsid w:val="00EC661D"/>
    <w:rsid w:val="00EC7925"/>
    <w:rsid w:val="00EC7D72"/>
    <w:rsid w:val="00ED0ACB"/>
    <w:rsid w:val="00ED41C3"/>
    <w:rsid w:val="00ED4DE5"/>
    <w:rsid w:val="00ED6B93"/>
    <w:rsid w:val="00EE2A55"/>
    <w:rsid w:val="00EE5259"/>
    <w:rsid w:val="00EE5A03"/>
    <w:rsid w:val="00EF34CD"/>
    <w:rsid w:val="00EF4E53"/>
    <w:rsid w:val="00EF5624"/>
    <w:rsid w:val="00EF7FC0"/>
    <w:rsid w:val="00F01A64"/>
    <w:rsid w:val="00F03F9D"/>
    <w:rsid w:val="00F100EF"/>
    <w:rsid w:val="00F105BF"/>
    <w:rsid w:val="00F10C43"/>
    <w:rsid w:val="00F10CC7"/>
    <w:rsid w:val="00F142BC"/>
    <w:rsid w:val="00F17431"/>
    <w:rsid w:val="00F1782E"/>
    <w:rsid w:val="00F21226"/>
    <w:rsid w:val="00F2204E"/>
    <w:rsid w:val="00F22C38"/>
    <w:rsid w:val="00F23DF3"/>
    <w:rsid w:val="00F25C1F"/>
    <w:rsid w:val="00F301B9"/>
    <w:rsid w:val="00F3022A"/>
    <w:rsid w:val="00F33352"/>
    <w:rsid w:val="00F33A8A"/>
    <w:rsid w:val="00F35091"/>
    <w:rsid w:val="00F35935"/>
    <w:rsid w:val="00F35F69"/>
    <w:rsid w:val="00F40313"/>
    <w:rsid w:val="00F442CF"/>
    <w:rsid w:val="00F50684"/>
    <w:rsid w:val="00F52101"/>
    <w:rsid w:val="00F52FB1"/>
    <w:rsid w:val="00F5325C"/>
    <w:rsid w:val="00F53FFD"/>
    <w:rsid w:val="00F541BE"/>
    <w:rsid w:val="00F547AC"/>
    <w:rsid w:val="00F55AB9"/>
    <w:rsid w:val="00F55AED"/>
    <w:rsid w:val="00F566D2"/>
    <w:rsid w:val="00F56ADE"/>
    <w:rsid w:val="00F61D44"/>
    <w:rsid w:val="00F64380"/>
    <w:rsid w:val="00F64C6A"/>
    <w:rsid w:val="00F719FC"/>
    <w:rsid w:val="00F72267"/>
    <w:rsid w:val="00F73C5B"/>
    <w:rsid w:val="00F84FCE"/>
    <w:rsid w:val="00F8702E"/>
    <w:rsid w:val="00F874F0"/>
    <w:rsid w:val="00F900DD"/>
    <w:rsid w:val="00F91E67"/>
    <w:rsid w:val="00F93191"/>
    <w:rsid w:val="00F94A1F"/>
    <w:rsid w:val="00F962B6"/>
    <w:rsid w:val="00FA064F"/>
    <w:rsid w:val="00FA473A"/>
    <w:rsid w:val="00FA4BAB"/>
    <w:rsid w:val="00FA5F2B"/>
    <w:rsid w:val="00FA7FFE"/>
    <w:rsid w:val="00FB09D9"/>
    <w:rsid w:val="00FB13DB"/>
    <w:rsid w:val="00FB29BF"/>
    <w:rsid w:val="00FB2AC0"/>
    <w:rsid w:val="00FB403F"/>
    <w:rsid w:val="00FB6169"/>
    <w:rsid w:val="00FB7DB7"/>
    <w:rsid w:val="00FC033D"/>
    <w:rsid w:val="00FC2623"/>
    <w:rsid w:val="00FD0E8C"/>
    <w:rsid w:val="00FD1439"/>
    <w:rsid w:val="00FD26DA"/>
    <w:rsid w:val="00FD28B4"/>
    <w:rsid w:val="00FD2BFA"/>
    <w:rsid w:val="00FD773D"/>
    <w:rsid w:val="00FE0417"/>
    <w:rsid w:val="00FE325A"/>
    <w:rsid w:val="00FE597E"/>
    <w:rsid w:val="00FE5DA8"/>
    <w:rsid w:val="00FE62A8"/>
    <w:rsid w:val="00FF0CA0"/>
    <w:rsid w:val="00FF182C"/>
    <w:rsid w:val="00FF25BA"/>
    <w:rsid w:val="00FF33A2"/>
    <w:rsid w:val="00FF7544"/>
    <w:rsid w:val="07919420"/>
    <w:rsid w:val="0D73A1F0"/>
    <w:rsid w:val="3103A634"/>
    <w:rsid w:val="6800F8E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08871"/>
  <w15:chartTrackingRefBased/>
  <w15:docId w15:val="{8AE8405A-3D1F-4F0E-A840-99EA77EA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E1C"/>
    <w:pPr>
      <w:keepLines/>
    </w:pPr>
  </w:style>
  <w:style w:type="paragraph" w:styleId="Heading1">
    <w:name w:val="heading 1"/>
    <w:basedOn w:val="Normal"/>
    <w:next w:val="Normal"/>
    <w:link w:val="Heading1Char"/>
    <w:uiPriority w:val="9"/>
    <w:qFormat/>
    <w:rsid w:val="008A620C"/>
    <w:pPr>
      <w:keepNext/>
      <w:spacing w:before="480" w:after="0"/>
      <w:outlineLvl w:val="0"/>
    </w:pPr>
    <w:rPr>
      <w:rFonts w:asciiTheme="majorHAnsi" w:eastAsiaTheme="majorEastAsia" w:hAnsiTheme="majorHAnsi" w:cstheme="majorBidi"/>
      <w:b/>
      <w:bCs/>
      <w:color w:val="6D1D6A" w:themeColor="accent1" w:themeShade="BF"/>
      <w:sz w:val="28"/>
      <w:szCs w:val="28"/>
    </w:rPr>
  </w:style>
  <w:style w:type="paragraph" w:styleId="Heading2">
    <w:name w:val="heading 2"/>
    <w:basedOn w:val="Normal"/>
    <w:next w:val="Normal"/>
    <w:link w:val="Heading2Char"/>
    <w:uiPriority w:val="9"/>
    <w:unhideWhenUsed/>
    <w:qFormat/>
    <w:rsid w:val="008A620C"/>
    <w:pPr>
      <w:keepNext/>
      <w:spacing w:before="200" w:after="0"/>
      <w:outlineLvl w:val="1"/>
    </w:pPr>
    <w:rPr>
      <w:rFonts w:asciiTheme="majorHAnsi" w:eastAsiaTheme="majorEastAsia" w:hAnsiTheme="majorHAnsi" w:cstheme="majorBidi"/>
      <w:b/>
      <w:bCs/>
      <w:color w:val="92278F" w:themeColor="accent1"/>
      <w:sz w:val="26"/>
      <w:szCs w:val="26"/>
    </w:rPr>
  </w:style>
  <w:style w:type="paragraph" w:styleId="Heading3">
    <w:name w:val="heading 3"/>
    <w:basedOn w:val="Normal"/>
    <w:next w:val="Normal"/>
    <w:link w:val="Heading3Char"/>
    <w:uiPriority w:val="9"/>
    <w:unhideWhenUsed/>
    <w:qFormat/>
    <w:rsid w:val="008A620C"/>
    <w:pPr>
      <w:keepNext/>
      <w:spacing w:before="200" w:after="0"/>
      <w:outlineLvl w:val="2"/>
    </w:pPr>
    <w:rPr>
      <w:rFonts w:asciiTheme="majorHAnsi" w:eastAsiaTheme="majorEastAsia" w:hAnsiTheme="majorHAnsi" w:cstheme="majorBidi"/>
      <w:b/>
      <w:bCs/>
      <w:color w:val="92278F" w:themeColor="accent1"/>
    </w:rPr>
  </w:style>
  <w:style w:type="paragraph" w:styleId="Heading4">
    <w:name w:val="heading 4"/>
    <w:basedOn w:val="Normal"/>
    <w:next w:val="Normal"/>
    <w:link w:val="Heading4Char"/>
    <w:uiPriority w:val="9"/>
    <w:unhideWhenUsed/>
    <w:qFormat/>
    <w:rsid w:val="008A620C"/>
    <w:pPr>
      <w:keepNext/>
      <w:spacing w:before="200" w:after="0"/>
      <w:outlineLvl w:val="3"/>
    </w:pPr>
    <w:rPr>
      <w:rFonts w:asciiTheme="majorHAnsi" w:eastAsiaTheme="majorEastAsia" w:hAnsiTheme="majorHAnsi" w:cstheme="majorBidi"/>
      <w:b/>
      <w:bCs/>
      <w:i/>
      <w:iCs/>
      <w:color w:val="92278F" w:themeColor="accent1"/>
    </w:rPr>
  </w:style>
  <w:style w:type="paragraph" w:styleId="Heading5">
    <w:name w:val="heading 5"/>
    <w:basedOn w:val="Normal"/>
    <w:next w:val="Normal"/>
    <w:link w:val="Heading5Char"/>
    <w:uiPriority w:val="9"/>
    <w:unhideWhenUsed/>
    <w:qFormat/>
    <w:rsid w:val="008A620C"/>
    <w:pPr>
      <w:keepNext/>
      <w:spacing w:before="200" w:after="0"/>
      <w:outlineLvl w:val="4"/>
    </w:pPr>
    <w:rPr>
      <w:rFonts w:asciiTheme="majorHAnsi" w:eastAsiaTheme="majorEastAsia" w:hAnsiTheme="majorHAnsi" w:cstheme="majorBidi"/>
      <w:color w:val="481346" w:themeColor="accent1" w:themeShade="7F"/>
    </w:rPr>
  </w:style>
  <w:style w:type="paragraph" w:styleId="Heading6">
    <w:name w:val="heading 6"/>
    <w:basedOn w:val="Normal"/>
    <w:next w:val="Normal"/>
    <w:link w:val="Heading6Char"/>
    <w:uiPriority w:val="9"/>
    <w:unhideWhenUsed/>
    <w:qFormat/>
    <w:rsid w:val="008A620C"/>
    <w:pPr>
      <w:keepNext/>
      <w:spacing w:before="200" w:after="0"/>
      <w:outlineLvl w:val="5"/>
    </w:pPr>
    <w:rPr>
      <w:rFonts w:asciiTheme="majorHAnsi" w:eastAsiaTheme="majorEastAsia" w:hAnsiTheme="majorHAnsi" w:cstheme="majorBidi"/>
      <w:i/>
      <w:iCs/>
      <w:color w:val="481346" w:themeColor="accent1" w:themeShade="7F"/>
    </w:rPr>
  </w:style>
  <w:style w:type="paragraph" w:styleId="Heading7">
    <w:name w:val="heading 7"/>
    <w:basedOn w:val="Normal"/>
    <w:next w:val="Normal"/>
    <w:link w:val="Heading7Char"/>
    <w:uiPriority w:val="9"/>
    <w:semiHidden/>
    <w:unhideWhenUsed/>
    <w:qFormat/>
    <w:rsid w:val="008A620C"/>
    <w:pPr>
      <w:keepNext/>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620C"/>
    <w:pPr>
      <w:keepNext/>
      <w:spacing w:before="200" w:after="0"/>
      <w:outlineLvl w:val="7"/>
    </w:pPr>
    <w:rPr>
      <w:rFonts w:asciiTheme="majorHAnsi" w:eastAsiaTheme="majorEastAsia" w:hAnsiTheme="majorHAnsi" w:cstheme="majorBidi"/>
      <w:color w:val="92278F" w:themeColor="accent1"/>
      <w:sz w:val="20"/>
      <w:szCs w:val="20"/>
    </w:rPr>
  </w:style>
  <w:style w:type="paragraph" w:styleId="Heading9">
    <w:name w:val="heading 9"/>
    <w:basedOn w:val="Normal"/>
    <w:next w:val="Normal"/>
    <w:link w:val="Heading9Char"/>
    <w:uiPriority w:val="9"/>
    <w:semiHidden/>
    <w:unhideWhenUsed/>
    <w:qFormat/>
    <w:rsid w:val="008A620C"/>
    <w:pPr>
      <w:keepNext/>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20C"/>
    <w:rPr>
      <w:rFonts w:asciiTheme="majorHAnsi" w:eastAsiaTheme="majorEastAsia" w:hAnsiTheme="majorHAnsi" w:cstheme="majorBidi"/>
      <w:b/>
      <w:bCs/>
      <w:color w:val="6D1D6A" w:themeColor="accent1" w:themeShade="BF"/>
      <w:sz w:val="28"/>
      <w:szCs w:val="28"/>
    </w:rPr>
  </w:style>
  <w:style w:type="character" w:customStyle="1" w:styleId="Heading2Char">
    <w:name w:val="Heading 2 Char"/>
    <w:basedOn w:val="DefaultParagraphFont"/>
    <w:link w:val="Heading2"/>
    <w:uiPriority w:val="9"/>
    <w:rsid w:val="008A620C"/>
    <w:rPr>
      <w:rFonts w:asciiTheme="majorHAnsi" w:eastAsiaTheme="majorEastAsia" w:hAnsiTheme="majorHAnsi" w:cstheme="majorBidi"/>
      <w:b/>
      <w:bCs/>
      <w:color w:val="92278F" w:themeColor="accent1"/>
      <w:sz w:val="26"/>
      <w:szCs w:val="26"/>
    </w:rPr>
  </w:style>
  <w:style w:type="character" w:customStyle="1" w:styleId="Heading3Char">
    <w:name w:val="Heading 3 Char"/>
    <w:basedOn w:val="DefaultParagraphFont"/>
    <w:link w:val="Heading3"/>
    <w:uiPriority w:val="9"/>
    <w:rsid w:val="008A620C"/>
    <w:rPr>
      <w:rFonts w:asciiTheme="majorHAnsi" w:eastAsiaTheme="majorEastAsia" w:hAnsiTheme="majorHAnsi" w:cstheme="majorBidi"/>
      <w:b/>
      <w:bCs/>
      <w:color w:val="92278F" w:themeColor="accent1"/>
    </w:rPr>
  </w:style>
  <w:style w:type="character" w:customStyle="1" w:styleId="Heading4Char">
    <w:name w:val="Heading 4 Char"/>
    <w:basedOn w:val="DefaultParagraphFont"/>
    <w:link w:val="Heading4"/>
    <w:uiPriority w:val="9"/>
    <w:rsid w:val="008A620C"/>
    <w:rPr>
      <w:rFonts w:asciiTheme="majorHAnsi" w:eastAsiaTheme="majorEastAsia" w:hAnsiTheme="majorHAnsi" w:cstheme="majorBidi"/>
      <w:b/>
      <w:bCs/>
      <w:i/>
      <w:iCs/>
      <w:color w:val="92278F" w:themeColor="accent1"/>
    </w:rPr>
  </w:style>
  <w:style w:type="character" w:customStyle="1" w:styleId="Heading5Char">
    <w:name w:val="Heading 5 Char"/>
    <w:basedOn w:val="DefaultParagraphFont"/>
    <w:link w:val="Heading5"/>
    <w:uiPriority w:val="9"/>
    <w:rsid w:val="008A620C"/>
    <w:rPr>
      <w:rFonts w:asciiTheme="majorHAnsi" w:eastAsiaTheme="majorEastAsia" w:hAnsiTheme="majorHAnsi" w:cstheme="majorBidi"/>
      <w:color w:val="481346" w:themeColor="accent1" w:themeShade="7F"/>
    </w:rPr>
  </w:style>
  <w:style w:type="character" w:customStyle="1" w:styleId="Heading6Char">
    <w:name w:val="Heading 6 Char"/>
    <w:basedOn w:val="DefaultParagraphFont"/>
    <w:link w:val="Heading6"/>
    <w:uiPriority w:val="9"/>
    <w:rsid w:val="008A620C"/>
    <w:rPr>
      <w:rFonts w:asciiTheme="majorHAnsi" w:eastAsiaTheme="majorEastAsia" w:hAnsiTheme="majorHAnsi" w:cstheme="majorBidi"/>
      <w:i/>
      <w:iCs/>
      <w:color w:val="481346" w:themeColor="accent1" w:themeShade="7F"/>
    </w:rPr>
  </w:style>
  <w:style w:type="character" w:customStyle="1" w:styleId="Heading7Char">
    <w:name w:val="Heading 7 Char"/>
    <w:basedOn w:val="DefaultParagraphFont"/>
    <w:link w:val="Heading7"/>
    <w:uiPriority w:val="9"/>
    <w:semiHidden/>
    <w:rsid w:val="008A620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620C"/>
    <w:rPr>
      <w:rFonts w:asciiTheme="majorHAnsi" w:eastAsiaTheme="majorEastAsia" w:hAnsiTheme="majorHAnsi" w:cstheme="majorBidi"/>
      <w:color w:val="92278F" w:themeColor="accent1"/>
      <w:sz w:val="20"/>
      <w:szCs w:val="20"/>
    </w:rPr>
  </w:style>
  <w:style w:type="character" w:customStyle="1" w:styleId="Heading9Char">
    <w:name w:val="Heading 9 Char"/>
    <w:basedOn w:val="DefaultParagraphFont"/>
    <w:link w:val="Heading9"/>
    <w:uiPriority w:val="9"/>
    <w:semiHidden/>
    <w:rsid w:val="008A620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A620C"/>
    <w:pPr>
      <w:spacing w:line="240" w:lineRule="auto"/>
    </w:pPr>
    <w:rPr>
      <w:b/>
      <w:bCs/>
      <w:color w:val="92278F" w:themeColor="accent1"/>
      <w:sz w:val="18"/>
      <w:szCs w:val="18"/>
    </w:rPr>
  </w:style>
  <w:style w:type="paragraph" w:styleId="Title">
    <w:name w:val="Title"/>
    <w:basedOn w:val="Normal"/>
    <w:next w:val="Normal"/>
    <w:link w:val="TitleChar"/>
    <w:uiPriority w:val="10"/>
    <w:qFormat/>
    <w:rsid w:val="008A620C"/>
    <w:pPr>
      <w:pBdr>
        <w:bottom w:val="single" w:sz="8" w:space="4" w:color="92278F" w:themeColor="accent1"/>
      </w:pBdr>
      <w:spacing w:after="300" w:line="240" w:lineRule="auto"/>
      <w:contextualSpacing/>
    </w:pPr>
    <w:rPr>
      <w:rFonts w:asciiTheme="majorHAnsi" w:eastAsiaTheme="majorEastAsia" w:hAnsiTheme="majorHAnsi" w:cstheme="majorBidi"/>
      <w:color w:val="492249" w:themeColor="text2" w:themeShade="BF"/>
      <w:spacing w:val="5"/>
      <w:sz w:val="52"/>
      <w:szCs w:val="52"/>
    </w:rPr>
  </w:style>
  <w:style w:type="character" w:customStyle="1" w:styleId="TitleChar">
    <w:name w:val="Title Char"/>
    <w:basedOn w:val="DefaultParagraphFont"/>
    <w:link w:val="Title"/>
    <w:uiPriority w:val="10"/>
    <w:rsid w:val="008A620C"/>
    <w:rPr>
      <w:rFonts w:asciiTheme="majorHAnsi" w:eastAsiaTheme="majorEastAsia" w:hAnsiTheme="majorHAnsi" w:cstheme="majorBidi"/>
      <w:color w:val="492249" w:themeColor="text2" w:themeShade="BF"/>
      <w:spacing w:val="5"/>
      <w:sz w:val="52"/>
      <w:szCs w:val="52"/>
    </w:rPr>
  </w:style>
  <w:style w:type="paragraph" w:styleId="Subtitle">
    <w:name w:val="Subtitle"/>
    <w:basedOn w:val="Normal"/>
    <w:next w:val="Normal"/>
    <w:link w:val="SubtitleChar"/>
    <w:uiPriority w:val="11"/>
    <w:qFormat/>
    <w:rsid w:val="008A620C"/>
    <w:pPr>
      <w:numPr>
        <w:ilvl w:val="1"/>
      </w:numPr>
    </w:pPr>
    <w:rPr>
      <w:rFonts w:asciiTheme="majorHAnsi" w:eastAsiaTheme="majorEastAsia" w:hAnsiTheme="majorHAnsi" w:cstheme="majorBidi"/>
      <w:i/>
      <w:iCs/>
      <w:color w:val="92278F" w:themeColor="accent1"/>
      <w:spacing w:val="15"/>
      <w:sz w:val="24"/>
      <w:szCs w:val="24"/>
    </w:rPr>
  </w:style>
  <w:style w:type="character" w:customStyle="1" w:styleId="SubtitleChar">
    <w:name w:val="Subtitle Char"/>
    <w:basedOn w:val="DefaultParagraphFont"/>
    <w:link w:val="Subtitle"/>
    <w:uiPriority w:val="11"/>
    <w:rsid w:val="008A620C"/>
    <w:rPr>
      <w:rFonts w:asciiTheme="majorHAnsi" w:eastAsiaTheme="majorEastAsia" w:hAnsiTheme="majorHAnsi" w:cstheme="majorBidi"/>
      <w:i/>
      <w:iCs/>
      <w:color w:val="92278F" w:themeColor="accent1"/>
      <w:spacing w:val="15"/>
      <w:sz w:val="24"/>
      <w:szCs w:val="24"/>
    </w:rPr>
  </w:style>
  <w:style w:type="character" w:styleId="Strong">
    <w:name w:val="Strong"/>
    <w:basedOn w:val="DefaultParagraphFont"/>
    <w:uiPriority w:val="22"/>
    <w:qFormat/>
    <w:rsid w:val="008A620C"/>
    <w:rPr>
      <w:b/>
      <w:bCs/>
    </w:rPr>
  </w:style>
  <w:style w:type="character" w:styleId="Emphasis">
    <w:name w:val="Emphasis"/>
    <w:basedOn w:val="DefaultParagraphFont"/>
    <w:uiPriority w:val="20"/>
    <w:qFormat/>
    <w:rsid w:val="008A620C"/>
    <w:rPr>
      <w:i/>
      <w:iCs/>
    </w:rPr>
  </w:style>
  <w:style w:type="paragraph" w:styleId="NoSpacing">
    <w:name w:val="No Spacing"/>
    <w:link w:val="NoSpacingChar"/>
    <w:uiPriority w:val="1"/>
    <w:qFormat/>
    <w:rsid w:val="008A620C"/>
    <w:pPr>
      <w:spacing w:after="0" w:line="240" w:lineRule="auto"/>
    </w:pPr>
  </w:style>
  <w:style w:type="paragraph" w:styleId="Quote">
    <w:name w:val="Quote"/>
    <w:basedOn w:val="Normal"/>
    <w:next w:val="Normal"/>
    <w:link w:val="QuoteChar"/>
    <w:uiPriority w:val="29"/>
    <w:qFormat/>
    <w:rsid w:val="008A620C"/>
    <w:rPr>
      <w:i/>
      <w:iCs/>
      <w:color w:val="000000" w:themeColor="text1"/>
    </w:rPr>
  </w:style>
  <w:style w:type="character" w:customStyle="1" w:styleId="QuoteChar">
    <w:name w:val="Quote Char"/>
    <w:basedOn w:val="DefaultParagraphFont"/>
    <w:link w:val="Quote"/>
    <w:uiPriority w:val="29"/>
    <w:rsid w:val="008A620C"/>
    <w:rPr>
      <w:i/>
      <w:iCs/>
      <w:color w:val="000000" w:themeColor="text1"/>
    </w:rPr>
  </w:style>
  <w:style w:type="paragraph" w:styleId="IntenseQuote">
    <w:name w:val="Intense Quote"/>
    <w:basedOn w:val="Normal"/>
    <w:next w:val="Normal"/>
    <w:link w:val="IntenseQuoteChar"/>
    <w:uiPriority w:val="30"/>
    <w:qFormat/>
    <w:rsid w:val="008A620C"/>
    <w:pPr>
      <w:pBdr>
        <w:bottom w:val="single" w:sz="4" w:space="4" w:color="92278F" w:themeColor="accent1"/>
      </w:pBdr>
      <w:spacing w:before="200" w:after="280"/>
      <w:ind w:left="936" w:right="936"/>
    </w:pPr>
    <w:rPr>
      <w:b/>
      <w:bCs/>
      <w:i/>
      <w:iCs/>
      <w:color w:val="92278F" w:themeColor="accent1"/>
    </w:rPr>
  </w:style>
  <w:style w:type="character" w:customStyle="1" w:styleId="IntenseQuoteChar">
    <w:name w:val="Intense Quote Char"/>
    <w:basedOn w:val="DefaultParagraphFont"/>
    <w:link w:val="IntenseQuote"/>
    <w:uiPriority w:val="30"/>
    <w:rsid w:val="008A620C"/>
    <w:rPr>
      <w:b/>
      <w:bCs/>
      <w:i/>
      <w:iCs/>
      <w:color w:val="92278F" w:themeColor="accent1"/>
    </w:rPr>
  </w:style>
  <w:style w:type="character" w:styleId="SubtleEmphasis">
    <w:name w:val="Subtle Emphasis"/>
    <w:basedOn w:val="DefaultParagraphFont"/>
    <w:uiPriority w:val="19"/>
    <w:qFormat/>
    <w:rsid w:val="008A620C"/>
    <w:rPr>
      <w:i/>
      <w:iCs/>
      <w:color w:val="808080" w:themeColor="text1" w:themeTint="7F"/>
    </w:rPr>
  </w:style>
  <w:style w:type="character" w:styleId="IntenseEmphasis">
    <w:name w:val="Intense Emphasis"/>
    <w:basedOn w:val="DefaultParagraphFont"/>
    <w:uiPriority w:val="21"/>
    <w:qFormat/>
    <w:rsid w:val="008A620C"/>
    <w:rPr>
      <w:b/>
      <w:bCs/>
      <w:i/>
      <w:iCs/>
      <w:color w:val="92278F" w:themeColor="accent1"/>
    </w:rPr>
  </w:style>
  <w:style w:type="character" w:styleId="SubtleReference">
    <w:name w:val="Subtle Reference"/>
    <w:basedOn w:val="DefaultParagraphFont"/>
    <w:uiPriority w:val="31"/>
    <w:qFormat/>
    <w:rsid w:val="008A620C"/>
    <w:rPr>
      <w:smallCaps/>
      <w:color w:val="9B57D3" w:themeColor="accent2"/>
      <w:u w:val="single"/>
    </w:rPr>
  </w:style>
  <w:style w:type="character" w:styleId="IntenseReference">
    <w:name w:val="Intense Reference"/>
    <w:basedOn w:val="DefaultParagraphFont"/>
    <w:uiPriority w:val="32"/>
    <w:qFormat/>
    <w:rsid w:val="008A620C"/>
    <w:rPr>
      <w:b/>
      <w:bCs/>
      <w:smallCaps/>
      <w:color w:val="9B57D3" w:themeColor="accent2"/>
      <w:spacing w:val="5"/>
      <w:u w:val="single"/>
    </w:rPr>
  </w:style>
  <w:style w:type="character" w:styleId="BookTitle">
    <w:name w:val="Book Title"/>
    <w:basedOn w:val="DefaultParagraphFont"/>
    <w:uiPriority w:val="33"/>
    <w:qFormat/>
    <w:rsid w:val="008A620C"/>
    <w:rPr>
      <w:b/>
      <w:bCs/>
      <w:smallCaps/>
      <w:spacing w:val="5"/>
    </w:rPr>
  </w:style>
  <w:style w:type="paragraph" w:styleId="TOCHeading">
    <w:name w:val="TOC Heading"/>
    <w:basedOn w:val="Heading1"/>
    <w:next w:val="Normal"/>
    <w:uiPriority w:val="39"/>
    <w:unhideWhenUsed/>
    <w:qFormat/>
    <w:rsid w:val="008A620C"/>
    <w:pPr>
      <w:outlineLvl w:val="9"/>
    </w:pPr>
  </w:style>
  <w:style w:type="paragraph" w:styleId="ListParagraph">
    <w:name w:val="List Paragraph"/>
    <w:basedOn w:val="Normal"/>
    <w:uiPriority w:val="34"/>
    <w:qFormat/>
    <w:rsid w:val="00FA473A"/>
    <w:pPr>
      <w:ind w:left="720"/>
      <w:contextualSpacing/>
    </w:pPr>
  </w:style>
  <w:style w:type="character" w:styleId="Hyperlink">
    <w:name w:val="Hyperlink"/>
    <w:basedOn w:val="DefaultParagraphFont"/>
    <w:uiPriority w:val="99"/>
    <w:unhideWhenUsed/>
    <w:rsid w:val="00FF25BA"/>
    <w:rPr>
      <w:color w:val="0066FF" w:themeColor="hyperlink"/>
      <w:u w:val="single"/>
    </w:rPr>
  </w:style>
  <w:style w:type="character" w:styleId="UnresolvedMention">
    <w:name w:val="Unresolved Mention"/>
    <w:basedOn w:val="DefaultParagraphFont"/>
    <w:uiPriority w:val="99"/>
    <w:semiHidden/>
    <w:unhideWhenUsed/>
    <w:rsid w:val="00FF25BA"/>
    <w:rPr>
      <w:color w:val="605E5C"/>
      <w:shd w:val="clear" w:color="auto" w:fill="E1DFDD"/>
    </w:rPr>
  </w:style>
  <w:style w:type="paragraph" w:styleId="Header">
    <w:name w:val="header"/>
    <w:basedOn w:val="Normal"/>
    <w:link w:val="HeaderChar"/>
    <w:uiPriority w:val="99"/>
    <w:unhideWhenUsed/>
    <w:rsid w:val="00081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A28"/>
  </w:style>
  <w:style w:type="paragraph" w:styleId="Footer">
    <w:name w:val="footer"/>
    <w:basedOn w:val="Normal"/>
    <w:link w:val="FooterChar"/>
    <w:uiPriority w:val="99"/>
    <w:unhideWhenUsed/>
    <w:rsid w:val="00081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A28"/>
  </w:style>
  <w:style w:type="character" w:customStyle="1" w:styleId="NoSpacingChar">
    <w:name w:val="No Spacing Char"/>
    <w:basedOn w:val="DefaultParagraphFont"/>
    <w:link w:val="NoSpacing"/>
    <w:uiPriority w:val="1"/>
    <w:rsid w:val="003822F0"/>
  </w:style>
  <w:style w:type="paragraph" w:styleId="TOC1">
    <w:name w:val="toc 1"/>
    <w:basedOn w:val="Normal"/>
    <w:next w:val="Normal"/>
    <w:autoRedefine/>
    <w:uiPriority w:val="39"/>
    <w:unhideWhenUsed/>
    <w:rsid w:val="00290579"/>
    <w:pPr>
      <w:spacing w:after="100"/>
    </w:pPr>
  </w:style>
  <w:style w:type="paragraph" w:styleId="TOC2">
    <w:name w:val="toc 2"/>
    <w:basedOn w:val="Normal"/>
    <w:next w:val="Normal"/>
    <w:autoRedefine/>
    <w:uiPriority w:val="39"/>
    <w:unhideWhenUsed/>
    <w:rsid w:val="00290579"/>
    <w:pPr>
      <w:spacing w:after="100"/>
      <w:ind w:left="220"/>
    </w:pPr>
  </w:style>
  <w:style w:type="paragraph" w:styleId="TOC3">
    <w:name w:val="toc 3"/>
    <w:basedOn w:val="Normal"/>
    <w:next w:val="Normal"/>
    <w:autoRedefine/>
    <w:uiPriority w:val="39"/>
    <w:unhideWhenUsed/>
    <w:rsid w:val="00290579"/>
    <w:pPr>
      <w:spacing w:after="100"/>
      <w:ind w:left="440"/>
    </w:pPr>
  </w:style>
  <w:style w:type="character" w:styleId="FollowedHyperlink">
    <w:name w:val="FollowedHyperlink"/>
    <w:basedOn w:val="DefaultParagraphFont"/>
    <w:uiPriority w:val="99"/>
    <w:semiHidden/>
    <w:unhideWhenUsed/>
    <w:rsid w:val="00D255F9"/>
    <w:rPr>
      <w:color w:val="666699" w:themeColor="followedHyperlink"/>
      <w:u w:val="single"/>
    </w:rPr>
  </w:style>
  <w:style w:type="table" w:styleId="TableGrid">
    <w:name w:val="Table Grid"/>
    <w:basedOn w:val="TableNormal"/>
    <w:uiPriority w:val="39"/>
    <w:rsid w:val="00C34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F541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DE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5DD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5DD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5DD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5DD9" w:themeFill="accent3"/>
      </w:tcPr>
    </w:tblStylePr>
    <w:tblStylePr w:type="band1Vert">
      <w:tblPr/>
      <w:tcPr>
        <w:shd w:val="clear" w:color="auto" w:fill="C7BEEF" w:themeFill="accent3" w:themeFillTint="66"/>
      </w:tcPr>
    </w:tblStylePr>
    <w:tblStylePr w:type="band1Horz">
      <w:tblPr/>
      <w:tcPr>
        <w:shd w:val="clear" w:color="auto" w:fill="C7BEEF" w:themeFill="accent3" w:themeFillTint="66"/>
      </w:tcPr>
    </w:tblStylePr>
  </w:style>
  <w:style w:type="table" w:styleId="GridTable5Dark-Accent5">
    <w:name w:val="Grid Table 5 Dark Accent 5"/>
    <w:basedOn w:val="TableNormal"/>
    <w:uiPriority w:val="50"/>
    <w:rsid w:val="00043F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CF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5A5E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5A5E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5A5E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5A5ED" w:themeFill="accent5"/>
      </w:tcPr>
    </w:tblStylePr>
    <w:tblStylePr w:type="band1Vert">
      <w:tblPr/>
      <w:tcPr>
        <w:shd w:val="clear" w:color="auto" w:fill="B4DAF7" w:themeFill="accent5" w:themeFillTint="66"/>
      </w:tcPr>
    </w:tblStylePr>
    <w:tblStylePr w:type="band1Horz">
      <w:tblPr/>
      <w:tcPr>
        <w:shd w:val="clear" w:color="auto" w:fill="B4DAF7" w:themeFill="accent5" w:themeFillTint="66"/>
      </w:tcPr>
    </w:tblStylePr>
  </w:style>
  <w:style w:type="paragraph" w:styleId="Bibliography">
    <w:name w:val="Bibliography"/>
    <w:basedOn w:val="Normal"/>
    <w:next w:val="Normal"/>
    <w:uiPriority w:val="37"/>
    <w:unhideWhenUsed/>
    <w:rsid w:val="00850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74961">
      <w:bodyDiv w:val="1"/>
      <w:marLeft w:val="0"/>
      <w:marRight w:val="0"/>
      <w:marTop w:val="0"/>
      <w:marBottom w:val="0"/>
      <w:divBdr>
        <w:top w:val="none" w:sz="0" w:space="0" w:color="auto"/>
        <w:left w:val="none" w:sz="0" w:space="0" w:color="auto"/>
        <w:bottom w:val="none" w:sz="0" w:space="0" w:color="auto"/>
        <w:right w:val="none" w:sz="0" w:space="0" w:color="auto"/>
      </w:divBdr>
    </w:div>
    <w:div w:id="170799657">
      <w:bodyDiv w:val="1"/>
      <w:marLeft w:val="0"/>
      <w:marRight w:val="0"/>
      <w:marTop w:val="0"/>
      <w:marBottom w:val="0"/>
      <w:divBdr>
        <w:top w:val="none" w:sz="0" w:space="0" w:color="auto"/>
        <w:left w:val="none" w:sz="0" w:space="0" w:color="auto"/>
        <w:bottom w:val="none" w:sz="0" w:space="0" w:color="auto"/>
        <w:right w:val="none" w:sz="0" w:space="0" w:color="auto"/>
      </w:divBdr>
    </w:div>
    <w:div w:id="253980925">
      <w:bodyDiv w:val="1"/>
      <w:marLeft w:val="0"/>
      <w:marRight w:val="0"/>
      <w:marTop w:val="0"/>
      <w:marBottom w:val="0"/>
      <w:divBdr>
        <w:top w:val="none" w:sz="0" w:space="0" w:color="auto"/>
        <w:left w:val="none" w:sz="0" w:space="0" w:color="auto"/>
        <w:bottom w:val="none" w:sz="0" w:space="0" w:color="auto"/>
        <w:right w:val="none" w:sz="0" w:space="0" w:color="auto"/>
      </w:divBdr>
    </w:div>
    <w:div w:id="261845657">
      <w:bodyDiv w:val="1"/>
      <w:marLeft w:val="0"/>
      <w:marRight w:val="0"/>
      <w:marTop w:val="0"/>
      <w:marBottom w:val="0"/>
      <w:divBdr>
        <w:top w:val="none" w:sz="0" w:space="0" w:color="auto"/>
        <w:left w:val="none" w:sz="0" w:space="0" w:color="auto"/>
        <w:bottom w:val="none" w:sz="0" w:space="0" w:color="auto"/>
        <w:right w:val="none" w:sz="0" w:space="0" w:color="auto"/>
      </w:divBdr>
    </w:div>
    <w:div w:id="387413222">
      <w:bodyDiv w:val="1"/>
      <w:marLeft w:val="0"/>
      <w:marRight w:val="0"/>
      <w:marTop w:val="0"/>
      <w:marBottom w:val="0"/>
      <w:divBdr>
        <w:top w:val="none" w:sz="0" w:space="0" w:color="auto"/>
        <w:left w:val="none" w:sz="0" w:space="0" w:color="auto"/>
        <w:bottom w:val="none" w:sz="0" w:space="0" w:color="auto"/>
        <w:right w:val="none" w:sz="0" w:space="0" w:color="auto"/>
      </w:divBdr>
    </w:div>
    <w:div w:id="585040003">
      <w:bodyDiv w:val="1"/>
      <w:marLeft w:val="0"/>
      <w:marRight w:val="0"/>
      <w:marTop w:val="0"/>
      <w:marBottom w:val="0"/>
      <w:divBdr>
        <w:top w:val="none" w:sz="0" w:space="0" w:color="auto"/>
        <w:left w:val="none" w:sz="0" w:space="0" w:color="auto"/>
        <w:bottom w:val="none" w:sz="0" w:space="0" w:color="auto"/>
        <w:right w:val="none" w:sz="0" w:space="0" w:color="auto"/>
      </w:divBdr>
    </w:div>
    <w:div w:id="822239116">
      <w:bodyDiv w:val="1"/>
      <w:marLeft w:val="0"/>
      <w:marRight w:val="0"/>
      <w:marTop w:val="0"/>
      <w:marBottom w:val="0"/>
      <w:divBdr>
        <w:top w:val="none" w:sz="0" w:space="0" w:color="auto"/>
        <w:left w:val="none" w:sz="0" w:space="0" w:color="auto"/>
        <w:bottom w:val="none" w:sz="0" w:space="0" w:color="auto"/>
        <w:right w:val="none" w:sz="0" w:space="0" w:color="auto"/>
      </w:divBdr>
    </w:div>
    <w:div w:id="872115702">
      <w:bodyDiv w:val="1"/>
      <w:marLeft w:val="0"/>
      <w:marRight w:val="0"/>
      <w:marTop w:val="0"/>
      <w:marBottom w:val="0"/>
      <w:divBdr>
        <w:top w:val="none" w:sz="0" w:space="0" w:color="auto"/>
        <w:left w:val="none" w:sz="0" w:space="0" w:color="auto"/>
        <w:bottom w:val="none" w:sz="0" w:space="0" w:color="auto"/>
        <w:right w:val="none" w:sz="0" w:space="0" w:color="auto"/>
      </w:divBdr>
    </w:div>
    <w:div w:id="1100688172">
      <w:bodyDiv w:val="1"/>
      <w:marLeft w:val="0"/>
      <w:marRight w:val="0"/>
      <w:marTop w:val="0"/>
      <w:marBottom w:val="0"/>
      <w:divBdr>
        <w:top w:val="none" w:sz="0" w:space="0" w:color="auto"/>
        <w:left w:val="none" w:sz="0" w:space="0" w:color="auto"/>
        <w:bottom w:val="none" w:sz="0" w:space="0" w:color="auto"/>
        <w:right w:val="none" w:sz="0" w:space="0" w:color="auto"/>
      </w:divBdr>
    </w:div>
    <w:div w:id="1205026263">
      <w:bodyDiv w:val="1"/>
      <w:marLeft w:val="0"/>
      <w:marRight w:val="0"/>
      <w:marTop w:val="0"/>
      <w:marBottom w:val="0"/>
      <w:divBdr>
        <w:top w:val="none" w:sz="0" w:space="0" w:color="auto"/>
        <w:left w:val="none" w:sz="0" w:space="0" w:color="auto"/>
        <w:bottom w:val="none" w:sz="0" w:space="0" w:color="auto"/>
        <w:right w:val="none" w:sz="0" w:space="0" w:color="auto"/>
      </w:divBdr>
    </w:div>
    <w:div w:id="1375274534">
      <w:bodyDiv w:val="1"/>
      <w:marLeft w:val="0"/>
      <w:marRight w:val="0"/>
      <w:marTop w:val="0"/>
      <w:marBottom w:val="0"/>
      <w:divBdr>
        <w:top w:val="none" w:sz="0" w:space="0" w:color="auto"/>
        <w:left w:val="none" w:sz="0" w:space="0" w:color="auto"/>
        <w:bottom w:val="none" w:sz="0" w:space="0" w:color="auto"/>
        <w:right w:val="none" w:sz="0" w:space="0" w:color="auto"/>
      </w:divBdr>
    </w:div>
    <w:div w:id="1379626706">
      <w:bodyDiv w:val="1"/>
      <w:marLeft w:val="0"/>
      <w:marRight w:val="0"/>
      <w:marTop w:val="0"/>
      <w:marBottom w:val="0"/>
      <w:divBdr>
        <w:top w:val="none" w:sz="0" w:space="0" w:color="auto"/>
        <w:left w:val="none" w:sz="0" w:space="0" w:color="auto"/>
        <w:bottom w:val="none" w:sz="0" w:space="0" w:color="auto"/>
        <w:right w:val="none" w:sz="0" w:space="0" w:color="auto"/>
      </w:divBdr>
    </w:div>
    <w:div w:id="1511943787">
      <w:bodyDiv w:val="1"/>
      <w:marLeft w:val="0"/>
      <w:marRight w:val="0"/>
      <w:marTop w:val="0"/>
      <w:marBottom w:val="0"/>
      <w:divBdr>
        <w:top w:val="none" w:sz="0" w:space="0" w:color="auto"/>
        <w:left w:val="none" w:sz="0" w:space="0" w:color="auto"/>
        <w:bottom w:val="none" w:sz="0" w:space="0" w:color="auto"/>
        <w:right w:val="none" w:sz="0" w:space="0" w:color="auto"/>
      </w:divBdr>
    </w:div>
    <w:div w:id="1618218119">
      <w:bodyDiv w:val="1"/>
      <w:marLeft w:val="0"/>
      <w:marRight w:val="0"/>
      <w:marTop w:val="0"/>
      <w:marBottom w:val="0"/>
      <w:divBdr>
        <w:top w:val="none" w:sz="0" w:space="0" w:color="auto"/>
        <w:left w:val="none" w:sz="0" w:space="0" w:color="auto"/>
        <w:bottom w:val="none" w:sz="0" w:space="0" w:color="auto"/>
        <w:right w:val="none" w:sz="0" w:space="0" w:color="auto"/>
      </w:divBdr>
    </w:div>
    <w:div w:id="1624968228">
      <w:bodyDiv w:val="1"/>
      <w:marLeft w:val="0"/>
      <w:marRight w:val="0"/>
      <w:marTop w:val="0"/>
      <w:marBottom w:val="0"/>
      <w:divBdr>
        <w:top w:val="none" w:sz="0" w:space="0" w:color="auto"/>
        <w:left w:val="none" w:sz="0" w:space="0" w:color="auto"/>
        <w:bottom w:val="none" w:sz="0" w:space="0" w:color="auto"/>
        <w:right w:val="none" w:sz="0" w:space="0" w:color="auto"/>
      </w:divBdr>
    </w:div>
    <w:div w:id="1634553054">
      <w:bodyDiv w:val="1"/>
      <w:marLeft w:val="0"/>
      <w:marRight w:val="0"/>
      <w:marTop w:val="0"/>
      <w:marBottom w:val="0"/>
      <w:divBdr>
        <w:top w:val="none" w:sz="0" w:space="0" w:color="auto"/>
        <w:left w:val="none" w:sz="0" w:space="0" w:color="auto"/>
        <w:bottom w:val="none" w:sz="0" w:space="0" w:color="auto"/>
        <w:right w:val="none" w:sz="0" w:space="0" w:color="auto"/>
      </w:divBdr>
    </w:div>
    <w:div w:id="1641232952">
      <w:bodyDiv w:val="1"/>
      <w:marLeft w:val="0"/>
      <w:marRight w:val="0"/>
      <w:marTop w:val="0"/>
      <w:marBottom w:val="0"/>
      <w:divBdr>
        <w:top w:val="none" w:sz="0" w:space="0" w:color="auto"/>
        <w:left w:val="none" w:sz="0" w:space="0" w:color="auto"/>
        <w:bottom w:val="none" w:sz="0" w:space="0" w:color="auto"/>
        <w:right w:val="none" w:sz="0" w:space="0" w:color="auto"/>
      </w:divBdr>
    </w:div>
    <w:div w:id="1984383618">
      <w:bodyDiv w:val="1"/>
      <w:marLeft w:val="0"/>
      <w:marRight w:val="0"/>
      <w:marTop w:val="0"/>
      <w:marBottom w:val="0"/>
      <w:divBdr>
        <w:top w:val="none" w:sz="0" w:space="0" w:color="auto"/>
        <w:left w:val="none" w:sz="0" w:space="0" w:color="auto"/>
        <w:bottom w:val="none" w:sz="0" w:space="0" w:color="auto"/>
        <w:right w:val="none" w:sz="0" w:space="0" w:color="auto"/>
      </w:divBdr>
    </w:div>
    <w:div w:id="2022781041">
      <w:bodyDiv w:val="1"/>
      <w:marLeft w:val="0"/>
      <w:marRight w:val="0"/>
      <w:marTop w:val="0"/>
      <w:marBottom w:val="0"/>
      <w:divBdr>
        <w:top w:val="none" w:sz="0" w:space="0" w:color="auto"/>
        <w:left w:val="none" w:sz="0" w:space="0" w:color="auto"/>
        <w:bottom w:val="none" w:sz="0" w:space="0" w:color="auto"/>
        <w:right w:val="none" w:sz="0" w:space="0" w:color="auto"/>
      </w:divBdr>
    </w:div>
    <w:div w:id="2041975668">
      <w:bodyDiv w:val="1"/>
      <w:marLeft w:val="0"/>
      <w:marRight w:val="0"/>
      <w:marTop w:val="0"/>
      <w:marBottom w:val="0"/>
      <w:divBdr>
        <w:top w:val="none" w:sz="0" w:space="0" w:color="auto"/>
        <w:left w:val="none" w:sz="0" w:space="0" w:color="auto"/>
        <w:bottom w:val="none" w:sz="0" w:space="0" w:color="auto"/>
        <w:right w:val="none" w:sz="0" w:space="0" w:color="auto"/>
      </w:divBdr>
    </w:div>
    <w:div w:id="209289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tegano-au.github.io/IIT_A1/" TargetMode="External"/><Relationship Id="rId3" Type="http://schemas.openxmlformats.org/officeDocument/2006/relationships/customXml" Target="../customXml/item3.xml"/><Relationship Id="rId21" Type="http://schemas.openxmlformats.org/officeDocument/2006/relationships/hyperlink" Target="https://github.com/TeganO-au/IIT-A3/blob/master/FILES%20and%20Info/ArtifactMVP.java"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lynetteSofs8.github.io/IntroI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opnikqueen.github.io/ITT-Assignment-1/" TargetMode="External"/><Relationship Id="rId20" Type="http://schemas.openxmlformats.org/officeDocument/2006/relationships/hyperlink" Target="https://github.com/TeganO-au/IIT-A3"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chillie1970.github.io/Assessment1/"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tegano-au.github.io/IIT-A2/"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joshualishman.github.io/My-Profile/" TargetMode="External"/><Relationship Id="rId22" Type="http://schemas.openxmlformats.org/officeDocument/2006/relationships/hyperlink" Target="https://github.com/TeganO-au/IIT-A3/blob/master/FILES%20and%20Info/Constructor.jav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https://rmiteduau-my.sharepoint.com/personal/s3831038_student_rmit_edu_au/Documents/COSC2196%20Introduction%20to%20Information%20Technology.dotx" TargetMode="Externa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Project by ColourTECH on the development of the Computerised Accelerator Safety Device (CASD) to improve vehicle safety by limiting the speed of the vehicle to the posted speed limit</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b0b7fb72-bea6-4783-9ab2-017d0a02a30b">
      <UserInfo>
        <DisplayName>Lynette Kemp</DisplayName>
        <AccountId>16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EFA628EB76EDE44ADF280F644DDFEDE" ma:contentTypeVersion="12" ma:contentTypeDescription="Create a new document." ma:contentTypeScope="" ma:versionID="a65afd9d54dceb417904fc27cb34b60e">
  <xsd:schema xmlns:xsd="http://www.w3.org/2001/XMLSchema" xmlns:xs="http://www.w3.org/2001/XMLSchema" xmlns:p="http://schemas.microsoft.com/office/2006/metadata/properties" xmlns:ns2="937e1dcd-4900-4f7b-b698-d22a736a714a" xmlns:ns3="b0b7fb72-bea6-4783-9ab2-017d0a02a30b" targetNamespace="http://schemas.microsoft.com/office/2006/metadata/properties" ma:root="true" ma:fieldsID="441653e81cc0c6dfdb3eae4d88ac0ad7" ns2:_="" ns3:_="">
    <xsd:import namespace="937e1dcd-4900-4f7b-b698-d22a736a714a"/>
    <xsd:import namespace="b0b7fb72-bea6-4783-9ab2-017d0a02a30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e1dcd-4900-4f7b-b698-d22a736a71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b7fb72-bea6-4783-9ab2-017d0a02a30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b:Source>
    <b:Tag>Ele20</b:Tag>
    <b:SourceType>InternetSite</b:SourceType>
    <b:Guid>{C95CD8AB-F16E-425A-99DC-3E44AE4DF6B1}</b:Guid>
    <b:Title>Electronic Speed Governor / Electronic Speed Limiter</b:Title>
    <b:YearAccessed>2020</b:YearAccessed>
    <b:MonthAccessed>January</b:MonthAccessed>
    <b:DayAccessed>17</b:DayAccessed>
    <b:URL>https://idiagnosis.in/Products/ElectronicSpeedLimiter.html</b:URL>
    <b:RefOrder>6</b:RefOrder>
  </b:Source>
  <b:Source>
    <b:Tag>Que19</b:Tag>
    <b:SourceType>InternetSite</b:SourceType>
    <b:Guid>{7C8F7B96-C335-4C2B-801F-AB04DA17B977}</b:Guid>
    <b:Author>
      <b:Author>
        <b:Corporate>Queensland Government</b:Corporate>
      </b:Author>
    </b:Author>
    <b:Title>Alcohol ignition interlocks</b:Title>
    <b:Year>2019</b:Year>
    <b:YearAccessed>2020</b:YearAccessed>
    <b:MonthAccessed>February</b:MonthAccessed>
    <b:DayAccessed>15</b:DayAccessed>
    <b:URL>https://www.qld.gov.au/transport/safety/road-safety/drink-driving/interlocks</b:URL>
    <b:RefOrder>15</b:RefOrder>
  </b:Source>
  <b:Source>
    <b:Tag>The192</b:Tag>
    <b:SourceType>InternetSite</b:SourceType>
    <b:Guid>{BE9EFE08-F055-4673-AE69-791118583969}</b:Guid>
    <b:Author>
      <b:Author>
        <b:Corporate>Government of Western Australia Department of Transport</b:Corporate>
      </b:Author>
    </b:Author>
    <b:Title>Alcohol Interlock Scheme</b:Title>
    <b:Year>2019</b:Year>
    <b:YearAccessed>2020</b:YearAccessed>
    <b:MonthAccessed>February</b:MonthAccessed>
    <b:DayAccessed>15</b:DayAccessed>
    <b:URL>https://www.transport.wa.gov.au/licensing/alcohol-interlock-scheme.asp</b:URL>
    <b:RefOrder>16</b:RefOrder>
  </b:Source>
  <b:Source>
    <b:Tag>Gov19</b:Tag>
    <b:SourceType>InternetSite</b:SourceType>
    <b:Guid>{E4F6E522-D00B-4E8E-B709-18CB01ED971C}</b:Guid>
    <b:Author>
      <b:Author>
        <b:Corporate>Government of Western Australia Road Safety Commission</b:Corporate>
      </b:Author>
    </b:Author>
    <b:Title>Alcohol Interlocks</b:Title>
    <b:Year>2019</b:Year>
    <b:YearAccessed>2020</b:YearAccessed>
    <b:MonthAccessed>February</b:MonthAccessed>
    <b:DayAccessed>15</b:DayAccessed>
    <b:URL>https://www.rsc.wa.gov.au/Campaigns/Alcohol-Interlocks</b:URL>
    <b:RefOrder>17</b:RefOrder>
  </b:Source>
  <b:Source>
    <b:Tag>Ard02</b:Tag>
    <b:SourceType>InternetSite</b:SourceType>
    <b:Guid>{679F9C5F-F299-44FF-B477-DA3EF0370CA3}</b:Guid>
    <b:Author>
      <b:Author>
        <b:Corporate>Arduino</b:Corporate>
      </b:Author>
    </b:Author>
    <b:Title>Arduino</b:Title>
    <b:Year>2020</b:Year>
    <b:YearAccessed>2020</b:YearAccessed>
    <b:MonthAccessed>February</b:MonthAccessed>
    <b:DayAccessed>15</b:DayAccessed>
    <b:URL>https://www.arduino.cc/</b:URL>
    <b:RefOrder>9</b:RefOrder>
  </b:Source>
  <b:Source>
    <b:Tag>Que17</b:Tag>
    <b:SourceType>InternetSite</b:SourceType>
    <b:Guid>{3F404DCD-8F25-4A4C-9058-A7D3F88B0394}</b:Guid>
    <b:Author>
      <b:Author>
        <b:Corporate>Queensland Government Department of Transport and Main Roads</b:Corporate>
      </b:Author>
    </b:Author>
    <b:Title>Forward Collision AvoidanceTechnlolgy</b:Title>
    <b:Year>2017</b:Year>
    <b:YearAccessed>2020</b:YearAccessed>
    <b:MonthAccessed>February</b:MonthAccessed>
    <b:DayAccessed>15</b:DayAccessed>
    <b:URL>https://www.tmr.qld.gov.au/Safety/Vehicle-standards-and-modifications/Vehicle-standards/Forward-collision-avoidance-technology.aspx</b:URL>
    <b:RefOrder>4</b:RefOrder>
  </b:Source>
  <b:Source>
    <b:Tag>Gov18</b:Tag>
    <b:SourceType>DocumentFromInternetSite</b:SourceType>
    <b:Guid>{0EC490C3-E54C-41C9-996D-01BECCCDCBA7}</b:Guid>
    <b:Title>Government of South Australia Department of Planning, Transport and Infrastructure</b:Title>
    <b:Year>2018</b:Year>
    <b:YearAccessed>2020</b:YearAccessed>
    <b:MonthAccessed>February</b:MonthAccessed>
    <b:DayAccessed>15</b:DayAccessed>
    <b:URL>https://dpti.sa.gov.au/__data/assets/pdf_file/0009/78282/MR1355.pdf</b:URL>
    <b:Author>
      <b:Author>
        <b:Corporate>Government of South Australia Department of Planning, Transport and Infrastructure</b:Corporate>
      </b:Author>
    </b:Author>
    <b:Month>November</b:Month>
    <b:RefOrder>18</b:RefOrder>
  </b:Source>
  <b:Source>
    <b:Tag>Emb02</b:Tag>
    <b:SourceType>InternetSite</b:SourceType>
    <b:Guid>{6F885AA3-8505-490B-8CEA-8E6EC0890937}</b:Guid>
    <b:Author>
      <b:Author>
        <b:Corporate>Embedded Staff</b:Corporate>
      </b:Author>
    </b:Author>
    <b:Title>Introduction to MISRA-C</b:Title>
    <b:Year>2002</b:Year>
    <b:YearAccessed>2020</b:YearAccessed>
    <b:MonthAccessed>February</b:MonthAccessed>
    <b:DayAccessed>15</b:DayAccessed>
    <b:URL>https://www.embedded.com/introduction-to-misra-c/</b:URL>
    <b:RefOrder>8</b:RefOrder>
  </b:Source>
  <b:Source>
    <b:Tag>Ard201</b:Tag>
    <b:SourceType>InternetSite</b:SourceType>
    <b:Guid>{963A1203-EE98-463C-8269-498B225D5E55}</b:Guid>
    <b:Author>
      <b:Author>
        <b:Corporate>Arduino</b:Corporate>
      </b:Author>
    </b:Author>
    <b:Title>Language Reference</b:Title>
    <b:YearAccessed>2020</b:YearAccessed>
    <b:MonthAccessed>February</b:MonthAccessed>
    <b:DayAccessed>15</b:DayAccessed>
    <b:URL>https://www.arduino.cc/</b:URL>
    <b:RefOrder>14</b:RefOrder>
  </b:Source>
  <b:Source>
    <b:Tag>Vir20</b:Tag>
    <b:SourceType>InternetSite</b:SourceType>
    <b:Guid>{26D7DAFC-D7F2-4495-ADDA-18B6F90F9E85}</b:Guid>
    <b:Author>
      <b:Author>
        <b:Corporate>Virtronics</b:Corporate>
      </b:Author>
    </b:Author>
    <b:Title>Simulator for Arduino v1.11</b:Title>
    <b:YearAccessed>2020</b:YearAccessed>
    <b:MonthAccessed>February</b:MonthAccessed>
    <b:DayAccessed>15</b:DayAccessed>
    <b:URL>http://virtronics.com.au/Simulator-for-Arduino.html</b:URL>
    <b:RefOrder>12</b:RefOrder>
  </b:Source>
  <b:Source>
    <b:Tag>Pro20</b:Tag>
    <b:SourceType>InternetSite</b:SourceType>
    <b:Guid>{27DF0506-DF91-4939-A5F7-43B68C6E7C8F}</b:Guid>
    <b:Author>
      <b:Author>
        <b:Corporate>Proteus</b:Corporate>
      </b:Author>
    </b:Author>
    <b:Title>Visual Designer for Arduino</b:Title>
    <b:Year>2020</b:Year>
    <b:YearAccessed>2020</b:YearAccessed>
    <b:MonthAccessed>February</b:MonthAccessed>
    <b:DayAccessed>15</b:DayAccessed>
    <b:URL>https://www.labcenter.com/visualdesigner/arduino/</b:URL>
    <b:RefOrder>13</b:RefOrder>
  </b:Source>
  <b:Source>
    <b:Tag>Dri19</b:Tag>
    <b:SourceType>InternetSite</b:SourceType>
    <b:Guid>{E1A1CC13-DE7B-4311-9A28-08979C35124E}</b:Guid>
    <b:Author>
      <b:Author>
        <b:Corporate>Drive</b:Corporate>
      </b:Author>
    </b:Author>
    <b:Title>What is lane keeping assist?</b:Title>
    <b:Year>2019</b:Year>
    <b:YearAccessed>2020</b:YearAccessed>
    <b:MonthAccessed>February</b:MonthAccessed>
    <b:DayAccessed>15</b:DayAccessed>
    <b:URL>https://www.drive.com.au/news/what-is-lane-keeping-assist--120965</b:URL>
    <b:RefOrder>3</b:RefOrder>
  </b:Source>
  <b:Source>
    <b:Tag>Rae19</b:Tag>
    <b:SourceType>InternetSite</b:SourceType>
    <b:Guid>{0EEFF307-3D76-4538-8AEB-1C71FFB04B8E}</b:Guid>
    <b:Title>Speed limiters are coming to Australia</b:Title>
    <b:Year>2019</b:Year>
    <b:YearAccessed>2020</b:YearAccessed>
    <b:MonthAccessed>February</b:MonthAccessed>
    <b:DayAccessed>15</b:DayAccessed>
    <b:URL>https://www.whichcar.com.au/news/speed-limiters-are-coming-to-australia</b:URL>
    <b:Author>
      <b:Author>
        <b:NameList>
          <b:Person>
            <b:Last>Rae</b:Last>
            <b:First>A.</b:First>
          </b:Person>
        </b:NameList>
      </b:Author>
    </b:Author>
    <b:RefOrder>19</b:RefOrder>
  </b:Source>
  <b:Source>
    <b:Tag>Sch04</b:Tag>
    <b:SourceType>DocumentFromInternetSite</b:SourceType>
    <b:Guid>{47436773-4F75-4C73-8959-1DD84A9B149F}</b:Guid>
    <b:Title>QUT ePrints</b:Title>
    <b:Year>2004</b:Year>
    <b:YearAccessed>2020</b:YearAccessed>
    <b:MonthAccessed>February</b:MonthAccessed>
    <b:DayAccessed>15</b:DayAccessed>
    <b:URL>http://eprints.qut.edu.au/591/1/schonfeld_critical.PDF</b:URL>
    <b:Author>
      <b:Author>
        <b:NameList>
          <b:Person>
            <b:Last>Schonfeld</b:Last>
            <b:First>C.</b:First>
            <b:Middle>&amp; Sheehan, M.</b:Middle>
          </b:Person>
        </b:NameList>
      </b:Author>
    </b:Author>
    <b:RefOrder>20</b:RefOrder>
  </b:Source>
  <b:Source>
    <b:Tag>Tar15</b:Tag>
    <b:SourceType>InternetSite</b:SourceType>
    <b:Guid>{8F978811-09E8-4B4D-A9D5-442ED2833543}</b:Guid>
    <b:Author>
      <b:Author>
        <b:NameList>
          <b:Person>
            <b:Last>Tarabay</b:Last>
            <b:First>J.</b:First>
          </b:Person>
        </b:NameList>
      </b:Author>
    </b:Author>
    <b:Title>Mandatory Interlock Laws in NSW</b:Title>
    <b:Year>2015</b:Year>
    <b:YearAccessed>2020</b:YearAccessed>
    <b:MonthAccessed>February</b:MonthAccessed>
    <b:DayAccessed>15</b:DayAccessed>
    <b:URL>http://www.streetoncriminallawyers.com.au/mandatory-interlock-laws-in-nsw/</b:URL>
    <b:RefOrder>21</b:RefOrder>
  </b:Source>
  <b:Source>
    <b:Tag>Tun201</b:Tag>
    <b:SourceType>InternetSite</b:SourceType>
    <b:Guid>{EE5A0CF8-232D-447F-950B-3215DE28BFF1}</b:Guid>
    <b:Author>
      <b:Author>
        <b:NameList>
          <b:Person>
            <b:Last>Tung</b:Last>
            <b:First>M.</b:First>
          </b:Person>
        </b:NameList>
      </b:Author>
    </b:Author>
    <b:Title>How it Works: Tesla's Autopilot Self-Driving Automobile</b:Title>
    <b:YearAccessed>2020</b:YearAccessed>
    <b:MonthAccessed>January</b:MonthAccessed>
    <b:DayAccessed>17</b:DayAccessed>
    <b:URL>https://www.jameco.com/Jameco/workshop/HowItWorks/how-it-works-tesla-autopilot-self-driving-automobile-technology.html</b:URL>
    <b:RefOrder>7</b:RefOrder>
  </b:Source>
  <b:Source>
    <b:Tag>NSW20</b:Tag>
    <b:SourceType>InternetSite</b:SourceType>
    <b:Guid>{8F8D2C7E-8288-4E23-B28B-C3104BBA7721}</b:Guid>
    <b:Author>
      <b:Author>
        <b:Corporate>NSW Government Transport for NSW Centre for Road Safety</b:Corporate>
      </b:Author>
    </b:Author>
    <b:Title>Statistics</b:Title>
    <b:Year>2020</b:Year>
    <b:YearAccessed>2020</b:YearAccessed>
    <b:MonthAccessed>January</b:MonthAccessed>
    <b:DayAccessed>17</b:DayAccessed>
    <b:URL>https://roadsafety.transport.nsw.gov.au/statistics/index.html</b:URL>
    <b:RefOrder>2</b:RefOrder>
  </b:Source>
  <b:Source>
    <b:Tag>Wha201</b:Tag>
    <b:SourceType>InternetSite</b:SourceType>
    <b:Guid>{ABD01DF6-ABF3-4D02-8C07-1D3696A9DCAF}</b:Guid>
    <b:Title>What is Governor? Three Major Types of Governors Used in Automobile Engine</b:Title>
    <b:YearAccessed>2020</b:YearAccessed>
    <b:MonthAccessed>January</b:MonthAccessed>
    <b:DayAccessed>17</b:DayAccessed>
    <b:URL>https://www.theengineerspost.com/types-of-governors/</b:URL>
    <b:RefOrder>5</b:RefOrder>
  </b:Source>
  <b:Source>
    <b:Tag>Uni201</b:Tag>
    <b:SourceType>InternetSite</b:SourceType>
    <b:Guid>{97323FDD-00ED-4146-8781-49F24B84868B}</b:Guid>
    <b:Author>
      <b:Author>
        <b:Corporate>Unity Point Health</b:Corporate>
      </b:Author>
    </b:Author>
    <b:Title>How Does da Vinci Robotic Surgery Work?</b:Title>
    <b:YearAccessed>2020</b:YearAccessed>
    <b:MonthAccessed>January</b:MonthAccessed>
    <b:DayAccessed>11</b:DayAccessed>
    <b:URL>https://www.unitypoint.org/cedarrapids/services-how-does-it-work.aspx</b:URL>
    <b:RefOrder>22</b:RefOrder>
  </b:Source>
  <b:Source>
    <b:Tag>Ard202</b:Tag>
    <b:SourceType>InternetSite</b:SourceType>
    <b:Guid>{A7A27603-DBBB-49AD-BDC6-528631D595D8}</b:Guid>
    <b:Author>
      <b:Author>
        <b:Corporate>Arduino</b:Corporate>
      </b:Author>
    </b:Author>
    <b:Title>Download the Arduino IDE</b:Title>
    <b:YearAccessed>2020</b:YearAccessed>
    <b:MonthAccessed>February</b:MonthAccessed>
    <b:DayAccessed>15</b:DayAccessed>
    <b:URL>https://www.arduino.cc/en/Main/Software</b:URL>
    <b:RefOrder>10</b:RefOrder>
  </b:Source>
  <b:Source>
    <b:Tag>Tin20</b:Tag>
    <b:SourceType>InternetSite</b:SourceType>
    <b:Guid>{5203FD7C-21D7-4CBE-B19A-D0F82699E996}</b:Guid>
    <b:Author>
      <b:Author>
        <b:Corporate>TinkerCAD</b:Corporate>
      </b:Author>
    </b:Author>
    <b:Title>AutoDesk TinkerCAD</b:Title>
    <b:YearAccessed>2020</b:YearAccessed>
    <b:MonthAccessed>February</b:MonthAccessed>
    <b:DayAccessed>15</b:DayAccessed>
    <b:URL>https://www.tinkercad.com/</b:URL>
    <b:RefOrder>11</b:RefOrder>
  </b:Source>
  <b:Source>
    <b:Tag>Dav14</b:Tag>
    <b:SourceType>InternetSite</b:SourceType>
    <b:Guid>{ED054323-1B7A-42D2-8F55-275B54D93CD4}</b:Guid>
    <b:Author>
      <b:Author>
        <b:NameList>
          <b:Person>
            <b:Last>Davis</b:Last>
            <b:First>T.</b:First>
          </b:Person>
        </b:NameList>
      </b:Author>
    </b:Author>
    <b:Title>Milestones: Invention of the speed camera</b:Title>
    <b:Year>2014</b:Year>
    <b:YearAccessed>2020</b:YearAccessed>
    <b:MonthAccessed>January</b:MonthAccessed>
    <b:DayAccessed>17</b:DayAccessed>
    <b:URL>https://www.drive.com.au/motor-news/milestones-invention-of-the-speed-camera-20140306-34anw</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D7E340-F6A4-435D-9BD7-12112316AFFE}">
  <ds:schemaRefs>
    <ds:schemaRef ds:uri="http://schemas.microsoft.com/office/2006/metadata/properties"/>
    <ds:schemaRef ds:uri="http://schemas.microsoft.com/office/infopath/2007/PartnerControls"/>
    <ds:schemaRef ds:uri="b0b7fb72-bea6-4783-9ab2-017d0a02a30b"/>
  </ds:schemaRefs>
</ds:datastoreItem>
</file>

<file path=customXml/itemProps3.xml><?xml version="1.0" encoding="utf-8"?>
<ds:datastoreItem xmlns:ds="http://schemas.openxmlformats.org/officeDocument/2006/customXml" ds:itemID="{5BD1A10D-74EE-402F-BAB7-8F8FED9CEA93}">
  <ds:schemaRefs>
    <ds:schemaRef ds:uri="http://schemas.microsoft.com/sharepoint/v3/contenttype/forms"/>
  </ds:schemaRefs>
</ds:datastoreItem>
</file>

<file path=customXml/itemProps4.xml><?xml version="1.0" encoding="utf-8"?>
<ds:datastoreItem xmlns:ds="http://schemas.openxmlformats.org/officeDocument/2006/customXml" ds:itemID="{B2142166-43DC-409D-A0D4-25023F3087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e1dcd-4900-4f7b-b698-d22a736a714a"/>
    <ds:schemaRef ds:uri="b0b7fb72-bea6-4783-9ab2-017d0a02a3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BA943F7-90BC-4F94-A869-8F2FC2F7F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COSC2196%20Introduction%20to%20Information%20Technology.dotx</Template>
  <TotalTime>318</TotalTime>
  <Pages>26</Pages>
  <Words>6644</Words>
  <Characters>37876</Characters>
  <Application>Microsoft Office Word</Application>
  <DocSecurity>0</DocSecurity>
  <Lines>315</Lines>
  <Paragraphs>88</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Assessment 3: Our IT Project</vt:lpstr>
      <vt:lpstr>Team Profile</vt:lpstr>
      <vt:lpstr>    Team Name</vt:lpstr>
      <vt:lpstr>    Personal Information</vt:lpstr>
      <vt:lpstr>        Joshua</vt:lpstr>
      <vt:lpstr>        Kevin</vt:lpstr>
      <vt:lpstr>        Lori</vt:lpstr>
      <vt:lpstr>        Lynette</vt:lpstr>
      <vt:lpstr>        Tegan</vt:lpstr>
      <vt:lpstr>        William</vt:lpstr>
      <vt:lpstr>    Group Processes</vt:lpstr>
      <vt:lpstr>    Career Plans</vt:lpstr>
      <vt:lpstr>Tools</vt:lpstr>
      <vt:lpstr>    Group Website</vt:lpstr>
      <vt:lpstr>    Group Git Repository</vt:lpstr>
      <vt:lpstr>Project Plan</vt:lpstr>
      <vt:lpstr>    Overview</vt:lpstr>
      <vt:lpstr>        Topic</vt:lpstr>
      <vt:lpstr>        Motivation</vt:lpstr>
      <vt:lpstr>        Landscape</vt:lpstr>
      <vt:lpstr>    Detailed Description</vt:lpstr>
      <vt:lpstr>        Aims</vt:lpstr>
      <vt:lpstr>        Plans and progress</vt:lpstr>
      <vt:lpstr>        Roles</vt:lpstr>
      <vt:lpstr>        Scope and limits</vt:lpstr>
      <vt:lpstr>        Tools and technologies</vt:lpstr>
      <vt:lpstr>        Testing</vt:lpstr>
      <vt:lpstr>        Timeframe</vt:lpstr>
      <vt:lpstr>        Risks</vt:lpstr>
      <vt:lpstr>        Group processes and communications</vt:lpstr>
      <vt:lpstr>Skills and Jobs</vt:lpstr>
      <vt:lpstr>Group Reflection</vt:lpstr>
      <vt:lpstr>References</vt:lpstr>
    </vt:vector>
  </TitlesOfParts>
  <Company/>
  <LinksUpToDate>false</LinksUpToDate>
  <CharactersWithSpaces>44432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3: Our IT Project</dc:title>
  <dc:subject>ColourTech Computerised Accelerator Safety Device</dc:subject>
  <dc:creator>Joshua Lishman, Kevin Brown, Lynette Kemp, Lori Williams &amp; Tegan O'Neill</dc:creator>
  <cp:keywords/>
  <dc:description/>
  <cp:lastModifiedBy>Tegan O'neill</cp:lastModifiedBy>
  <cp:revision>886</cp:revision>
  <cp:lastPrinted>2020-01-15T17:00:00Z</cp:lastPrinted>
  <dcterms:created xsi:type="dcterms:W3CDTF">2020-02-07T04:47:00Z</dcterms:created>
  <dcterms:modified xsi:type="dcterms:W3CDTF">2020-02-16T05:04:00Z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0x010100EEFA628EB76EDE44ADF280F644DDFEDE</vt:lpwstr>
  </property>
</Properties>
</file>